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5EABE" w14:textId="60573101" w:rsidR="008F3976" w:rsidRPr="00D07D6C" w:rsidRDefault="00C57EA3" w:rsidP="00D07D6C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39B37" wp14:editId="6863F70A">
                <wp:simplePos x="0" y="0"/>
                <wp:positionH relativeFrom="column">
                  <wp:posOffset>289370</wp:posOffset>
                </wp:positionH>
                <wp:positionV relativeFrom="paragraph">
                  <wp:posOffset>6003925</wp:posOffset>
                </wp:positionV>
                <wp:extent cx="4493895" cy="1635125"/>
                <wp:effectExtent l="95250" t="57150" r="0" b="3079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4035">
                          <a:off x="0" y="0"/>
                          <a:ext cx="4493895" cy="1635125"/>
                        </a:xfrm>
                        <a:prstGeom prst="triangle">
                          <a:avLst>
                            <a:gd name="adj" fmla="val 4246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1C8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2.8pt;margin-top:472.75pt;width:353.85pt;height:128.75pt;rotation:52869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" adj="9171" fillcolor="#c45911 [2405]" stroked="f" strokeweight="2pt"/>
            </w:pict>
          </mc:Fallback>
        </mc:AlternateContent>
      </w:r>
      <w:r w:rsidR="00973C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AFBBA" wp14:editId="0BFFD6DF">
                <wp:simplePos x="0" y="0"/>
                <wp:positionH relativeFrom="page">
                  <wp:posOffset>2579370</wp:posOffset>
                </wp:positionH>
                <wp:positionV relativeFrom="paragraph">
                  <wp:posOffset>-230060</wp:posOffset>
                </wp:positionV>
                <wp:extent cx="8593455" cy="7714615"/>
                <wp:effectExtent l="533400" t="0" r="569595" b="648335"/>
                <wp:wrapNone/>
                <wp:docPr id="18" name="Right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371" flipH="1">
                          <a:off x="0" y="0"/>
                          <a:ext cx="8593455" cy="7714615"/>
                        </a:xfrm>
                        <a:prstGeom prst="rtTriangle">
                          <a:avLst/>
                        </a:prstGeom>
                        <a:solidFill>
                          <a:srgbClr val="37F9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463D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8" o:spid="_x0000_s1026" type="#_x0000_t6" style="position:absolute;margin-left:203.1pt;margin-top:-18.1pt;width:676.65pt;height:607.45pt;rotation:-609890fd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" fillcolor="#37f9f4" stroked="f" strokeweight="2pt">
                <w10:wrap anchorx="page"/>
              </v:shape>
            </w:pict>
          </mc:Fallback>
        </mc:AlternateContent>
      </w:r>
      <w:r w:rsidR="00DB2AF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F63BB" wp14:editId="24C49094">
                <wp:simplePos x="0" y="0"/>
                <wp:positionH relativeFrom="page">
                  <wp:posOffset>-25210</wp:posOffset>
                </wp:positionH>
                <wp:positionV relativeFrom="paragraph">
                  <wp:posOffset>2954655</wp:posOffset>
                </wp:positionV>
                <wp:extent cx="5565140" cy="5165725"/>
                <wp:effectExtent l="0" t="0" r="0" b="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140" cy="5165725"/>
                        </a:xfrm>
                        <a:prstGeom prst="rtTriangle">
                          <a:avLst/>
                        </a:prstGeom>
                        <a:solidFill>
                          <a:srgbClr val="CD47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0145" id="Right Triangle 17" o:spid="_x0000_s1026" type="#_x0000_t6" style="position:absolute;margin-left:-2pt;margin-top:232.65pt;width:438.2pt;height:4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" fillcolor="#cd475d" stroked="f" strokeweight="2pt">
                <w10:wrap anchorx="page"/>
              </v:shape>
            </w:pict>
          </mc:Fallback>
        </mc:AlternateContent>
      </w:r>
      <w:r w:rsidR="001210D5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97611" wp14:editId="45CB5424">
                <wp:simplePos x="0" y="0"/>
                <wp:positionH relativeFrom="page">
                  <wp:posOffset>6951914</wp:posOffset>
                </wp:positionH>
                <wp:positionV relativeFrom="paragraph">
                  <wp:posOffset>5770245</wp:posOffset>
                </wp:positionV>
                <wp:extent cx="3941445" cy="645160"/>
                <wp:effectExtent l="0" t="0" r="0" b="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445" cy="64516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359E4" w14:textId="77777777" w:rsidR="001210D5" w:rsidRDefault="001210D5" w:rsidP="001210D5">
                            <w:pPr>
                              <w:jc w:val="right"/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  <w:t>Digital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9761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547.4pt;margin-top:454.35pt;width:310.35pt;height:50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" filled="f" stroked="f" strokeweight="2pt">
                <v:textbox>
                  <w:txbxContent>
                    <w:p w14:paraId="7F3359E4" w14:textId="77777777" w:rsidR="001210D5" w:rsidRDefault="001210D5" w:rsidP="001210D5">
                      <w:pPr>
                        <w:jc w:val="right"/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  <w:t>Digital Identity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713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8D8AB" wp14:editId="678883B7">
                <wp:simplePos x="0" y="0"/>
                <wp:positionH relativeFrom="column">
                  <wp:posOffset>728380</wp:posOffset>
                </wp:positionH>
                <wp:positionV relativeFrom="paragraph">
                  <wp:posOffset>8168640</wp:posOffset>
                </wp:positionV>
                <wp:extent cx="3861435" cy="1736725"/>
                <wp:effectExtent l="0" t="0" r="5715" b="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435" cy="1736725"/>
                        </a:xfrm>
                        <a:prstGeom prst="triangle">
                          <a:avLst>
                            <a:gd name="adj" fmla="val 4246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9B61" id="Isosceles Triangle 19" o:spid="_x0000_s1026" type="#_x0000_t5" style="position:absolute;margin-left:57.35pt;margin-top:643.2pt;width:304.05pt;height:1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" adj="9171" fillcolor="#c45911 [2405]" stroked="f" strokeweight="2pt"/>
            </w:pict>
          </mc:Fallback>
        </mc:AlternateContent>
      </w:r>
      <w:r w:rsidR="00BE4BE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B4A72" wp14:editId="7F6FC0C0">
                <wp:simplePos x="0" y="0"/>
                <wp:positionH relativeFrom="column">
                  <wp:posOffset>3875405</wp:posOffset>
                </wp:positionH>
                <wp:positionV relativeFrom="paragraph">
                  <wp:posOffset>8919319</wp:posOffset>
                </wp:positionV>
                <wp:extent cx="3941379" cy="645226"/>
                <wp:effectExtent l="0" t="0" r="0" b="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79" cy="645226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F840B" w14:textId="77777777" w:rsidR="00BE4BED" w:rsidRPr="00BE4BED" w:rsidRDefault="00BE4BED" w:rsidP="00BE4BED">
                            <w:pPr>
                              <w:jc w:val="right"/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BE4BED"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  <w:t>Digital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B4A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305.15pt;margin-top:702.3pt;width:310.35pt;height:5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" filled="f" stroked="f" strokeweight="2pt">
                <v:textbox>
                  <w:txbxContent>
                    <w:p w14:paraId="558F840B" w14:textId="77777777" w:rsidR="00BE4BED" w:rsidRPr="00BE4BED" w:rsidRDefault="00BE4BED" w:rsidP="00BE4BED">
                      <w:pPr>
                        <w:jc w:val="right"/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</w:pPr>
                      <w:r w:rsidRPr="00BE4BED"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  <w:t>Digital Identity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3976" w:rsidRPr="00D07D6C" w:rsidSect="000B3B3A">
      <w:headerReference w:type="default" r:id="rId12"/>
      <w:pgSz w:w="16838" w:h="11906" w:orient="landscape" w:code="9"/>
      <w:pgMar w:top="426" w:right="1418" w:bottom="1418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88D9C" w14:textId="77777777" w:rsidR="005B03B8" w:rsidRDefault="005B03B8" w:rsidP="008A39FD">
      <w:pPr>
        <w:spacing w:after="0" w:line="240" w:lineRule="auto"/>
      </w:pPr>
      <w:r>
        <w:separator/>
      </w:r>
    </w:p>
  </w:endnote>
  <w:endnote w:type="continuationSeparator" w:id="0">
    <w:p w14:paraId="25B5A016" w14:textId="77777777" w:rsidR="005B03B8" w:rsidRDefault="005B03B8" w:rsidP="008A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4E273" w14:textId="77777777" w:rsidR="005B03B8" w:rsidRDefault="005B03B8" w:rsidP="008A39FD">
      <w:pPr>
        <w:spacing w:after="0" w:line="240" w:lineRule="auto"/>
      </w:pPr>
      <w:r>
        <w:separator/>
      </w:r>
    </w:p>
  </w:footnote>
  <w:footnote w:type="continuationSeparator" w:id="0">
    <w:p w14:paraId="51F286BF" w14:textId="77777777" w:rsidR="005B03B8" w:rsidRDefault="005B03B8" w:rsidP="008A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A21E5" w14:textId="3E917EB6" w:rsidR="005C4549" w:rsidRPr="00D07D6C" w:rsidRDefault="00AA7ED3" w:rsidP="00AA7ED3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58319366" wp14:editId="02B6134E">
          <wp:simplePos x="0" y="0"/>
          <wp:positionH relativeFrom="column">
            <wp:posOffset>-290830</wp:posOffset>
          </wp:positionH>
          <wp:positionV relativeFrom="paragraph">
            <wp:posOffset>109550</wp:posOffset>
          </wp:positionV>
          <wp:extent cx="2238375" cy="611232"/>
          <wp:effectExtent l="0" t="0" r="0" b="0"/>
          <wp:wrapNone/>
          <wp:docPr id="1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his image represents the Australian Government Department of Human Services Cr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1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44437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04AFB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8.8pt;height:27.05pt" o:bullet="t">
        <v:imagedata r:id="rId1" o:title="Warning Icon for style 3"/>
      </v:shape>
    </w:pict>
  </w:numPicBullet>
  <w:abstractNum w:abstractNumId="0" w15:restartNumberingAfterBreak="0">
    <w:nsid w:val="0ACD198B"/>
    <w:multiLevelType w:val="hybridMultilevel"/>
    <w:tmpl w:val="13D40FE6"/>
    <w:lvl w:ilvl="0" w:tplc="9C4A6E46">
      <w:start w:val="1"/>
      <w:numFmt w:val="decimal"/>
      <w:pStyle w:val="EA-SUSetDocumentControlHeadingWHITE"/>
      <w:lvlText w:val="Chapter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97789"/>
    <w:multiLevelType w:val="hybridMultilevel"/>
    <w:tmpl w:val="2BDABCA8"/>
    <w:lvl w:ilvl="0" w:tplc="050CFB1C">
      <w:start w:val="1"/>
      <w:numFmt w:val="decimalZero"/>
      <w:pStyle w:val="EA-TableCaption"/>
      <w:lvlText w:val="Table 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243D"/>
    <w:multiLevelType w:val="multilevel"/>
    <w:tmpl w:val="B2CA748C"/>
    <w:lvl w:ilvl="0">
      <w:start w:val="1"/>
      <w:numFmt w:val="lowerLetter"/>
      <w:pStyle w:val="EA-ListAlphamulti"/>
      <w:lvlText w:val="%1)"/>
      <w:lvlJc w:val="left"/>
      <w:pPr>
        <w:ind w:left="1134" w:hanging="850"/>
      </w:pPr>
      <w:rPr>
        <w:rFonts w:ascii="Arial" w:hAnsi="Arial" w:hint="default"/>
        <w:b/>
        <w:color w:val="auto"/>
      </w:rPr>
    </w:lvl>
    <w:lvl w:ilvl="1">
      <w:start w:val="1"/>
      <w:numFmt w:val="decimal"/>
      <w:lvlText w:val="%2)"/>
      <w:lvlJc w:val="left"/>
      <w:pPr>
        <w:ind w:left="1418" w:hanging="851"/>
      </w:pPr>
      <w:rPr>
        <w:rFonts w:ascii="Arial" w:hAnsi="Arial" w:hint="default"/>
        <w:b/>
        <w:color w:val="000000" w:themeColor="text1"/>
        <w:sz w:val="22"/>
      </w:rPr>
    </w:lvl>
    <w:lvl w:ilvl="2">
      <w:start w:val="1"/>
      <w:numFmt w:val="lowerRoman"/>
      <w:lvlText w:val="%3)"/>
      <w:lvlJc w:val="left"/>
      <w:pPr>
        <w:ind w:left="1701" w:hanging="850"/>
      </w:pPr>
      <w:rPr>
        <w:rFonts w:hint="default"/>
        <w:b/>
        <w:color w:val="auto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F3864" w:themeColor="accent5" w:themeShade="8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34170F"/>
    <w:multiLevelType w:val="hybridMultilevel"/>
    <w:tmpl w:val="90A0EFD6"/>
    <w:lvl w:ilvl="0" w:tplc="B2F8524A">
      <w:start w:val="1"/>
      <w:numFmt w:val="bullet"/>
      <w:pStyle w:val="EA-SPECTipwithimage"/>
      <w:lvlText w:val=""/>
      <w:lvlJc w:val="left"/>
      <w:pPr>
        <w:ind w:left="720" w:hanging="360"/>
      </w:pPr>
      <w:rPr>
        <w:rFonts w:ascii="Wingdings" w:hAnsi="Wingdings" w:hint="default"/>
        <w:b/>
        <w:i w:val="0"/>
        <w:color w:val="385623" w:themeColor="accent6" w:themeShade="8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B5A32"/>
    <w:multiLevelType w:val="multilevel"/>
    <w:tmpl w:val="1DB05E68"/>
    <w:lvl w:ilvl="0">
      <w:start w:val="1"/>
      <w:numFmt w:val="decimal"/>
      <w:pStyle w:val="EA-ListNumbermulti"/>
      <w:lvlText w:val="(%1)"/>
      <w:lvlJc w:val="left"/>
      <w:pPr>
        <w:ind w:left="1134" w:hanging="850"/>
      </w:pPr>
      <w:rPr>
        <w:rFonts w:ascii="Arial" w:hAnsi="Arial" w:hint="default"/>
        <w:b/>
        <w:color w:val="1F4E79" w:themeColor="accent1" w:themeShade="80"/>
        <w:sz w:val="18"/>
      </w:rPr>
    </w:lvl>
    <w:lvl w:ilvl="1">
      <w:start w:val="1"/>
      <w:numFmt w:val="lowerLetter"/>
      <w:lvlText w:val="%2)"/>
      <w:lvlJc w:val="left"/>
      <w:pPr>
        <w:ind w:left="1418" w:hanging="851"/>
      </w:pPr>
      <w:rPr>
        <w:rFonts w:ascii="Arial" w:hAnsi="Arial" w:hint="default"/>
        <w:b/>
        <w:color w:val="1F4E79" w:themeColor="accent1" w:themeShade="80"/>
        <w:sz w:val="18"/>
      </w:rPr>
    </w:lvl>
    <w:lvl w:ilvl="2">
      <w:start w:val="1"/>
      <w:numFmt w:val="lowerRoman"/>
      <w:lvlText w:val="%3)"/>
      <w:lvlJc w:val="left"/>
      <w:pPr>
        <w:ind w:left="1701" w:hanging="850"/>
      </w:pPr>
      <w:rPr>
        <w:rFonts w:ascii="Arial" w:hAnsi="Arial" w:hint="default"/>
        <w:b/>
        <w:color w:val="1F4E79" w:themeColor="accent1" w:themeShade="80"/>
        <w:sz w:val="18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5" w15:restartNumberingAfterBreak="0">
    <w:nsid w:val="2B8D6EBB"/>
    <w:multiLevelType w:val="hybridMultilevel"/>
    <w:tmpl w:val="B7CE091A"/>
    <w:lvl w:ilvl="0" w:tplc="5066D3F0">
      <w:start w:val="1"/>
      <w:numFmt w:val="decimalZero"/>
      <w:pStyle w:val="DL-MessageSummary"/>
      <w:lvlText w:val="SUMMARY MESSAGE %1:"/>
      <w:lvlJc w:val="left"/>
      <w:pPr>
        <w:ind w:left="720" w:hanging="360"/>
      </w:pPr>
      <w:rPr>
        <w:rFonts w:ascii="Calibri" w:hAnsi="Calibri" w:hint="default"/>
        <w:b/>
        <w:i/>
        <w:color w:val="7030A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B43D8"/>
    <w:multiLevelType w:val="multilevel"/>
    <w:tmpl w:val="57D623A2"/>
    <w:lvl w:ilvl="0">
      <w:start w:val="1"/>
      <w:numFmt w:val="bullet"/>
      <w:pStyle w:val="EA-TableBullet"/>
      <w:lvlText w:val=""/>
      <w:lvlJc w:val="left"/>
      <w:pPr>
        <w:ind w:left="357" w:hanging="357"/>
      </w:pPr>
      <w:rPr>
        <w:rFonts w:ascii="Symbol" w:hAnsi="Symbol" w:hint="default"/>
        <w:b/>
        <w:i w:val="0"/>
        <w:color w:val="28384D"/>
        <w:sz w:val="16"/>
        <w:u w:color="FFFFFF" w:themeColor="background1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7" w15:restartNumberingAfterBreak="0">
    <w:nsid w:val="336608AD"/>
    <w:multiLevelType w:val="multilevel"/>
    <w:tmpl w:val="8DE4D97C"/>
    <w:lvl w:ilvl="0">
      <w:start w:val="1"/>
      <w:numFmt w:val="bullet"/>
      <w:pStyle w:val="EA-ListBulletmulti"/>
      <w:lvlText w:val=""/>
      <w:lvlJc w:val="left"/>
      <w:pPr>
        <w:ind w:left="567" w:hanging="283"/>
      </w:pPr>
      <w:rPr>
        <w:rFonts w:ascii="Symbol" w:hAnsi="Symbol" w:hint="default"/>
        <w:color w:val="1F4E79" w:themeColor="accent1" w:themeShade="80"/>
        <w:sz w:val="22"/>
        <w:u w:color="FFFFFF" w:themeColor="background1"/>
      </w:rPr>
    </w:lvl>
    <w:lvl w:ilvl="1">
      <w:start w:val="1"/>
      <w:numFmt w:val="bullet"/>
      <w:lvlText w:val=""/>
      <w:lvlJc w:val="left"/>
      <w:pPr>
        <w:ind w:left="851" w:hanging="284"/>
      </w:pPr>
      <w:rPr>
        <w:rFonts w:ascii="Wingdings" w:hAnsi="Wingdings" w:hint="default"/>
        <w:color w:val="1F4E79" w:themeColor="accent1" w:themeShade="80"/>
        <w:sz w:val="12"/>
        <w:u w:color="FFFFFF" w:themeColor="background1"/>
      </w:rPr>
    </w:lvl>
    <w:lvl w:ilvl="2">
      <w:start w:val="1"/>
      <w:numFmt w:val="bullet"/>
      <w:lvlText w:val=""/>
      <w:lvlJc w:val="left"/>
      <w:pPr>
        <w:ind w:left="1134" w:hanging="283"/>
      </w:pPr>
      <w:rPr>
        <w:rFonts w:ascii="Wingdings" w:hAnsi="Wingdings" w:hint="default"/>
        <w:color w:val="1F4E79" w:themeColor="accent1" w:themeShade="80"/>
        <w:sz w:val="16"/>
        <w:u w:color="1F3864" w:themeColor="accent5" w:themeShade="80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8" w15:restartNumberingAfterBreak="0">
    <w:nsid w:val="36691960"/>
    <w:multiLevelType w:val="hybridMultilevel"/>
    <w:tmpl w:val="68E22D9E"/>
    <w:lvl w:ilvl="0" w:tplc="FC4699EC">
      <w:start w:val="1"/>
      <w:numFmt w:val="bullet"/>
      <w:pStyle w:val="EA-SPECExplanation-Table"/>
      <w:lvlText w:val=""/>
      <w:lvlJc w:val="left"/>
      <w:pPr>
        <w:ind w:left="720" w:hanging="360"/>
      </w:pPr>
      <w:rPr>
        <w:rFonts w:ascii="Wingdings" w:hAnsi="Wingdings" w:hint="default"/>
        <w:b/>
        <w:i w:val="0"/>
        <w:color w:val="002060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26FEF"/>
    <w:multiLevelType w:val="hybridMultilevel"/>
    <w:tmpl w:val="4AEA835A"/>
    <w:lvl w:ilvl="0" w:tplc="9D7661B8">
      <w:start w:val="1"/>
      <w:numFmt w:val="decimalZero"/>
      <w:pStyle w:val="DL-NoteNUMBERED"/>
      <w:lvlText w:val="NOTE %1."/>
      <w:lvlJc w:val="left"/>
      <w:pPr>
        <w:ind w:left="720" w:hanging="360"/>
      </w:pPr>
      <w:rPr>
        <w:rFonts w:ascii="Calibri" w:hAnsi="Calibri" w:hint="default"/>
        <w:b/>
        <w:i/>
        <w:color w:val="FF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7239F"/>
    <w:multiLevelType w:val="multilevel"/>
    <w:tmpl w:val="703299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DDD7D65"/>
    <w:multiLevelType w:val="hybridMultilevel"/>
    <w:tmpl w:val="40C64664"/>
    <w:lvl w:ilvl="0" w:tplc="45EAACE0">
      <w:start w:val="1"/>
      <w:numFmt w:val="decimalZero"/>
      <w:pStyle w:val="DL-NoteSPECIAL"/>
      <w:lvlText w:val="SPECIAL NOTE %1."/>
      <w:lvlJc w:val="left"/>
      <w:pPr>
        <w:ind w:left="833" w:hanging="360"/>
      </w:pPr>
      <w:rPr>
        <w:rFonts w:ascii="Calibri" w:hAnsi="Calibri" w:hint="default"/>
        <w:b/>
        <w:i/>
        <w:color w:val="FF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CF2D57"/>
    <w:multiLevelType w:val="multilevel"/>
    <w:tmpl w:val="03FACEB6"/>
    <w:lvl w:ilvl="0">
      <w:start w:val="1"/>
      <w:numFmt w:val="decimal"/>
      <w:pStyle w:val="EA-TableNumbered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8B753AA"/>
    <w:multiLevelType w:val="multilevel"/>
    <w:tmpl w:val="0B3C5F70"/>
    <w:lvl w:ilvl="0">
      <w:start w:val="1"/>
      <w:numFmt w:val="decimalZero"/>
      <w:pStyle w:val="EA-STEPautonumber"/>
      <w:lvlText w:val="STEP %1:"/>
      <w:lvlJc w:val="left"/>
      <w:pPr>
        <w:ind w:left="1134" w:hanging="1134"/>
      </w:pPr>
      <w:rPr>
        <w:rFonts w:ascii="Arial Bold" w:hAnsi="Arial Bold" w:hint="default"/>
        <w:b/>
        <w:i w:val="0"/>
        <w:color w:val="1F3864" w:themeColor="accent5" w:themeShade="80"/>
        <w:sz w:val="22"/>
      </w:rPr>
    </w:lvl>
    <w:lvl w:ilvl="1">
      <w:start w:val="1"/>
      <w:numFmt w:val="lowerLetter"/>
      <w:lvlText w:val="%2."/>
      <w:lvlJc w:val="left"/>
      <w:pPr>
        <w:ind w:left="1134" w:hanging="113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4" w:hanging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4" w:hanging="113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4" w:hanging="1134"/>
      </w:pPr>
      <w:rPr>
        <w:rFonts w:hint="default"/>
      </w:rPr>
    </w:lvl>
  </w:abstractNum>
  <w:abstractNum w:abstractNumId="14" w15:restartNumberingAfterBreak="0">
    <w:nsid w:val="4A210915"/>
    <w:multiLevelType w:val="hybridMultilevel"/>
    <w:tmpl w:val="AE1CFEEA"/>
    <w:lvl w:ilvl="0" w:tplc="E9946BEC">
      <w:start w:val="1"/>
      <w:numFmt w:val="decimalZero"/>
      <w:pStyle w:val="DL-SPEC-INSTRUCTIONshaded"/>
      <w:lvlText w:val="INSTRUCTION %1."/>
      <w:lvlJc w:val="left"/>
      <w:pPr>
        <w:ind w:left="720" w:hanging="360"/>
      </w:pPr>
      <w:rPr>
        <w:rFonts w:ascii="Calibri" w:hAnsi="Calibri" w:hint="default"/>
        <w:b/>
        <w:i/>
        <w:color w:val="385623" w:themeColor="accent6" w:themeShade="80"/>
        <w:sz w:val="22"/>
        <w:u w:val="double" w:color="385623" w:themeColor="accent6" w:themeShade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346AD"/>
    <w:multiLevelType w:val="hybridMultilevel"/>
    <w:tmpl w:val="5900AFFE"/>
    <w:lvl w:ilvl="0" w:tplc="EA7E6978">
      <w:start w:val="1"/>
      <w:numFmt w:val="decimalZero"/>
      <w:pStyle w:val="EA-FigureCaption"/>
      <w:lvlText w:val="Figure %1:"/>
      <w:lvlJc w:val="left"/>
      <w:pPr>
        <w:ind w:left="1080" w:hanging="360"/>
      </w:pPr>
      <w:rPr>
        <w:rFonts w:ascii="Calibri" w:hAnsi="Calibri" w:hint="default"/>
        <w:b/>
        <w:i w:val="0"/>
        <w:color w:val="1F4E79" w:themeColor="accent1" w:themeShade="80"/>
        <w:sz w:val="18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1C3924"/>
    <w:multiLevelType w:val="hybridMultilevel"/>
    <w:tmpl w:val="34C2824A"/>
    <w:lvl w:ilvl="0" w:tplc="8CE6BE82">
      <w:start w:val="1"/>
      <w:numFmt w:val="bullet"/>
      <w:pStyle w:val="EA-SPECWarningwithimage"/>
      <w:lvlText w:val=""/>
      <w:lvlPicBulletId w:val="0"/>
      <w:lvlJc w:val="left"/>
      <w:pPr>
        <w:ind w:left="1437" w:hanging="360"/>
      </w:pPr>
      <w:rPr>
        <w:rFonts w:ascii="Symbol" w:hAnsi="Symbol" w:hint="default"/>
        <w:b/>
        <w:i w:val="0"/>
        <w:color w:val="auto"/>
        <w:sz w:val="72"/>
      </w:rPr>
    </w:lvl>
    <w:lvl w:ilvl="1" w:tplc="35C4EC2E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5284FB4E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9F8C5210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C3F294D4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EFA66694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D4C298A4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61CE8E28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31AD5A0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59376299"/>
    <w:multiLevelType w:val="hybridMultilevel"/>
    <w:tmpl w:val="8250C50A"/>
    <w:lvl w:ilvl="0" w:tplc="F53477DC">
      <w:start w:val="1"/>
      <w:numFmt w:val="bullet"/>
      <w:pStyle w:val="EA-SPECReference"/>
      <w:lvlText w:val="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8381C"/>
    <w:multiLevelType w:val="hybridMultilevel"/>
    <w:tmpl w:val="13062BA4"/>
    <w:lvl w:ilvl="0" w:tplc="2E5E148E">
      <w:start w:val="1"/>
      <w:numFmt w:val="bullet"/>
      <w:pStyle w:val="EA-TableBulletTick"/>
      <w:lvlText w:val="P"/>
      <w:lvlJc w:val="left"/>
      <w:pPr>
        <w:ind w:left="360" w:hanging="360"/>
      </w:pPr>
      <w:rPr>
        <w:rFonts w:ascii="Wingdings 2" w:hAnsi="Wingdings 2" w:hint="default"/>
        <w:b/>
        <w:i w:val="0"/>
        <w:color w:val="7B7B7B" w:themeColor="accent3" w:themeShade="BF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05492"/>
    <w:multiLevelType w:val="hybridMultilevel"/>
    <w:tmpl w:val="6EC87C66"/>
    <w:lvl w:ilvl="0" w:tplc="C20A8A8A">
      <w:start w:val="1"/>
      <w:numFmt w:val="bullet"/>
      <w:pStyle w:val="EA-SPECExplanationBulletText"/>
      <w:lvlText w:val=""/>
      <w:lvlJc w:val="left"/>
      <w:pPr>
        <w:ind w:left="1571" w:hanging="360"/>
      </w:pPr>
      <w:rPr>
        <w:rFonts w:ascii="Wingdings" w:hAnsi="Wingdings" w:hint="default"/>
        <w:color w:val="002060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6483159"/>
    <w:multiLevelType w:val="hybridMultilevel"/>
    <w:tmpl w:val="B33E031E"/>
    <w:lvl w:ilvl="0" w:tplc="C7406B6E">
      <w:start w:val="1"/>
      <w:numFmt w:val="decimalZero"/>
      <w:pStyle w:val="DL-JNFollowUp"/>
      <w:lvlText w:val="FOLLOW UP %1."/>
      <w:lvlJc w:val="left"/>
      <w:pPr>
        <w:ind w:left="360" w:hanging="360"/>
      </w:pPr>
      <w:rPr>
        <w:rFonts w:ascii="Calibri" w:hAnsi="Calibri" w:hint="default"/>
        <w:b/>
        <w:i/>
        <w:color w:val="7030A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13" w:hanging="360"/>
      </w:pPr>
    </w:lvl>
    <w:lvl w:ilvl="2" w:tplc="0C09001B" w:tentative="1">
      <w:start w:val="1"/>
      <w:numFmt w:val="lowerRoman"/>
      <w:lvlText w:val="%3."/>
      <w:lvlJc w:val="right"/>
      <w:pPr>
        <w:ind w:left="2633" w:hanging="180"/>
      </w:pPr>
    </w:lvl>
    <w:lvl w:ilvl="3" w:tplc="0C09000F" w:tentative="1">
      <w:start w:val="1"/>
      <w:numFmt w:val="decimal"/>
      <w:lvlText w:val="%4."/>
      <w:lvlJc w:val="left"/>
      <w:pPr>
        <w:ind w:left="3353" w:hanging="360"/>
      </w:pPr>
    </w:lvl>
    <w:lvl w:ilvl="4" w:tplc="0C090019" w:tentative="1">
      <w:start w:val="1"/>
      <w:numFmt w:val="lowerLetter"/>
      <w:lvlText w:val="%5."/>
      <w:lvlJc w:val="left"/>
      <w:pPr>
        <w:ind w:left="4073" w:hanging="360"/>
      </w:pPr>
    </w:lvl>
    <w:lvl w:ilvl="5" w:tplc="0C09001B" w:tentative="1">
      <w:start w:val="1"/>
      <w:numFmt w:val="lowerRoman"/>
      <w:lvlText w:val="%6."/>
      <w:lvlJc w:val="right"/>
      <w:pPr>
        <w:ind w:left="4793" w:hanging="180"/>
      </w:pPr>
    </w:lvl>
    <w:lvl w:ilvl="6" w:tplc="0C09000F" w:tentative="1">
      <w:start w:val="1"/>
      <w:numFmt w:val="decimal"/>
      <w:lvlText w:val="%7."/>
      <w:lvlJc w:val="left"/>
      <w:pPr>
        <w:ind w:left="5513" w:hanging="360"/>
      </w:pPr>
    </w:lvl>
    <w:lvl w:ilvl="7" w:tplc="0C090019" w:tentative="1">
      <w:start w:val="1"/>
      <w:numFmt w:val="lowerLetter"/>
      <w:lvlText w:val="%8."/>
      <w:lvlJc w:val="left"/>
      <w:pPr>
        <w:ind w:left="6233" w:hanging="360"/>
      </w:pPr>
    </w:lvl>
    <w:lvl w:ilvl="8" w:tplc="0C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1" w15:restartNumberingAfterBreak="0">
    <w:nsid w:val="6EFB5DD3"/>
    <w:multiLevelType w:val="multilevel"/>
    <w:tmpl w:val="0A221214"/>
    <w:lvl w:ilvl="0">
      <w:start w:val="1"/>
      <w:numFmt w:val="upperLetter"/>
      <w:pStyle w:val="EA-APPHead1"/>
      <w:lvlText w:val="APPENDIX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EA-APPHead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EA-APPHead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EA-APPHead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FB7134E"/>
    <w:multiLevelType w:val="hybridMultilevel"/>
    <w:tmpl w:val="9BD6DAA4"/>
    <w:lvl w:ilvl="0" w:tplc="B00C3028">
      <w:start w:val="1"/>
      <w:numFmt w:val="bullet"/>
      <w:pStyle w:val="EA-TableBulletCross"/>
      <w:lvlText w:val=""/>
      <w:lvlJc w:val="left"/>
      <w:pPr>
        <w:ind w:left="720" w:hanging="360"/>
      </w:pPr>
      <w:rPr>
        <w:rFonts w:ascii="Wingdings 2" w:hAnsi="Wingdings 2" w:hint="default"/>
        <w:b/>
        <w:i w:val="0"/>
        <w:color w:val="C00000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970A5"/>
    <w:multiLevelType w:val="hybridMultilevel"/>
    <w:tmpl w:val="D63E8D12"/>
    <w:lvl w:ilvl="0" w:tplc="29E4676A">
      <w:start w:val="1"/>
      <w:numFmt w:val="bullet"/>
      <w:pStyle w:val="EA-SPECNotewithImage"/>
      <w:lvlText w:val=""/>
      <w:lvlJc w:val="left"/>
      <w:pPr>
        <w:ind w:left="720" w:hanging="360"/>
      </w:pPr>
      <w:rPr>
        <w:rFonts w:ascii="Wingdings" w:hAnsi="Wingdings" w:hint="default"/>
        <w:b/>
        <w:i w:val="0"/>
        <w:color w:val="7030A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A3E7C"/>
    <w:multiLevelType w:val="hybridMultilevel"/>
    <w:tmpl w:val="06121C0A"/>
    <w:lvl w:ilvl="0" w:tplc="22C2EE50">
      <w:start w:val="1"/>
      <w:numFmt w:val="bullet"/>
      <w:pStyle w:val="EA-SPECExplanation"/>
      <w:lvlText w:val=""/>
      <w:lvlJc w:val="left"/>
      <w:pPr>
        <w:ind w:left="1080" w:hanging="360"/>
      </w:pPr>
      <w:rPr>
        <w:rFonts w:ascii="Wingdings" w:hAnsi="Wingdings" w:hint="default"/>
        <w:b/>
        <w:i w:val="0"/>
        <w:color w:val="002060"/>
        <w:sz w:val="48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4F0A4B"/>
    <w:multiLevelType w:val="multilevel"/>
    <w:tmpl w:val="A2F4E996"/>
    <w:lvl w:ilvl="0">
      <w:start w:val="1"/>
      <w:numFmt w:val="decimalZero"/>
      <w:pStyle w:val="DL-Step"/>
      <w:lvlText w:val="STEP %1: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28384D"/>
        <w:sz w:val="22"/>
      </w:rPr>
    </w:lvl>
    <w:lvl w:ilvl="1">
      <w:start w:val="1"/>
      <w:numFmt w:val="lowerLetter"/>
      <w:lvlText w:val="Next %2:"/>
      <w:lvlJc w:val="left"/>
      <w:pPr>
        <w:ind w:left="-69" w:firstLine="0"/>
      </w:pPr>
      <w:rPr>
        <w:rFonts w:ascii="Arial Bold" w:hAnsi="Arial Bold" w:hint="default"/>
        <w:b/>
        <w:i w:val="0"/>
        <w:caps w:val="0"/>
        <w:color w:val="1F3864" w:themeColor="accent5" w:themeShade="80"/>
        <w:sz w:val="22"/>
      </w:rPr>
    </w:lvl>
    <w:lvl w:ilvl="2">
      <w:start w:val="1"/>
      <w:numFmt w:val="upperRoman"/>
      <w:lvlText w:val="then %3:"/>
      <w:lvlJc w:val="left"/>
      <w:pPr>
        <w:ind w:left="294" w:firstLine="0"/>
      </w:pPr>
      <w:rPr>
        <w:rFonts w:ascii="Arial Bold" w:hAnsi="Arial Bold" w:hint="default"/>
        <w:b/>
        <w:i/>
        <w:color w:val="1F3864" w:themeColor="accent5" w:themeShade="80"/>
        <w:sz w:val="22"/>
      </w:rPr>
    </w:lvl>
    <w:lvl w:ilvl="3">
      <w:start w:val="1"/>
      <w:numFmt w:val="decimal"/>
      <w:lvlText w:val="%4."/>
      <w:lvlJc w:val="left"/>
      <w:pPr>
        <w:ind w:left="24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54" w:hanging="180"/>
      </w:pPr>
      <w:rPr>
        <w:rFonts w:hint="default"/>
      </w:rPr>
    </w:lvl>
  </w:abstractNum>
  <w:abstractNum w:abstractNumId="26" w15:restartNumberingAfterBreak="0">
    <w:nsid w:val="7BDD31D9"/>
    <w:multiLevelType w:val="hybridMultilevel"/>
    <w:tmpl w:val="6C904FF6"/>
    <w:lvl w:ilvl="0" w:tplc="E19A8814">
      <w:start w:val="1"/>
      <w:numFmt w:val="bullet"/>
      <w:pStyle w:val="EA-SPECNotewithImageSMALL"/>
      <w:lvlText w:val=""/>
      <w:lvlJc w:val="left"/>
      <w:pPr>
        <w:ind w:left="1080" w:hanging="360"/>
      </w:pPr>
      <w:rPr>
        <w:rFonts w:ascii="Wingdings" w:hAnsi="Wingdings" w:hint="default"/>
        <w:b/>
        <w:i w:val="0"/>
        <w:color w:val="7030A0"/>
        <w:sz w:val="24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E12E92"/>
    <w:multiLevelType w:val="multilevel"/>
    <w:tmpl w:val="06A0758E"/>
    <w:lvl w:ilvl="0">
      <w:start w:val="1"/>
      <w:numFmt w:val="decimal"/>
      <w:pStyle w:val="EA-HeadNum1"/>
      <w:lvlText w:val="%1."/>
      <w:lvlJc w:val="left"/>
      <w:pPr>
        <w:ind w:left="1361" w:hanging="1361"/>
      </w:pPr>
      <w:rPr>
        <w:rFonts w:hint="default"/>
      </w:rPr>
    </w:lvl>
    <w:lvl w:ilvl="1">
      <w:start w:val="1"/>
      <w:numFmt w:val="decimal"/>
      <w:pStyle w:val="EA-HeadNum2"/>
      <w:lvlText w:val="%1.%2."/>
      <w:lvlJc w:val="left"/>
      <w:pPr>
        <w:ind w:left="1361" w:hanging="1361"/>
      </w:pPr>
      <w:rPr>
        <w:rFonts w:hint="default"/>
      </w:rPr>
    </w:lvl>
    <w:lvl w:ilvl="2">
      <w:start w:val="1"/>
      <w:numFmt w:val="decimal"/>
      <w:pStyle w:val="EA-HeadNum3"/>
      <w:lvlText w:val="%1.%2.%3."/>
      <w:lvlJc w:val="left"/>
      <w:pPr>
        <w:ind w:left="1361" w:hanging="1361"/>
      </w:pPr>
      <w:rPr>
        <w:rFonts w:hint="default"/>
      </w:rPr>
    </w:lvl>
    <w:lvl w:ilvl="3">
      <w:start w:val="1"/>
      <w:numFmt w:val="decimal"/>
      <w:pStyle w:val="EA-HeadNum4"/>
      <w:lvlText w:val="%1.%2.%3.%4.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1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1" w:hanging="136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1" w:hanging="1361"/>
      </w:pPr>
      <w:rPr>
        <w:rFonts w:hint="default"/>
      </w:rPr>
    </w:lvl>
  </w:abstractNum>
  <w:abstractNum w:abstractNumId="28" w15:restartNumberingAfterBreak="0">
    <w:nsid w:val="7D5323BF"/>
    <w:multiLevelType w:val="hybridMultilevel"/>
    <w:tmpl w:val="44B0893C"/>
    <w:lvl w:ilvl="0" w:tplc="7D966D7E">
      <w:start w:val="1"/>
      <w:numFmt w:val="decimal"/>
      <w:pStyle w:val="DL-ScenarioWalkthrouhgs"/>
      <w:lvlText w:val="8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56D48"/>
    <w:multiLevelType w:val="hybridMultilevel"/>
    <w:tmpl w:val="F8D0F82C"/>
    <w:lvl w:ilvl="0" w:tplc="BFEEC4AC">
      <w:start w:val="1"/>
      <w:numFmt w:val="decimalZero"/>
      <w:lvlText w:val="Image %1."/>
      <w:lvlJc w:val="left"/>
      <w:pPr>
        <w:ind w:left="720" w:hanging="360"/>
      </w:pPr>
      <w:rPr>
        <w:rFonts w:hint="default"/>
      </w:rPr>
    </w:lvl>
    <w:lvl w:ilvl="1" w:tplc="0C090019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25"/>
  </w:num>
  <w:num w:numId="4">
    <w:abstractNumId w:val="27"/>
  </w:num>
  <w:num w:numId="5">
    <w:abstractNumId w:val="21"/>
  </w:num>
  <w:num w:numId="6">
    <w:abstractNumId w:val="29"/>
  </w:num>
  <w:num w:numId="7">
    <w:abstractNumId w:val="11"/>
  </w:num>
  <w:num w:numId="8">
    <w:abstractNumId w:val="20"/>
  </w:num>
  <w:num w:numId="9">
    <w:abstractNumId w:val="2"/>
  </w:num>
  <w:num w:numId="10">
    <w:abstractNumId w:val="7"/>
  </w:num>
  <w:num w:numId="11">
    <w:abstractNumId w:val="4"/>
  </w:num>
  <w:num w:numId="12">
    <w:abstractNumId w:val="5"/>
  </w:num>
  <w:num w:numId="13">
    <w:abstractNumId w:val="9"/>
  </w:num>
  <w:num w:numId="14">
    <w:abstractNumId w:val="28"/>
  </w:num>
  <w:num w:numId="15">
    <w:abstractNumId w:val="14"/>
  </w:num>
  <w:num w:numId="16">
    <w:abstractNumId w:val="3"/>
  </w:num>
  <w:num w:numId="17">
    <w:abstractNumId w:val="23"/>
  </w:num>
  <w:num w:numId="18">
    <w:abstractNumId w:val="26"/>
  </w:num>
  <w:num w:numId="19">
    <w:abstractNumId w:val="16"/>
  </w:num>
  <w:num w:numId="20">
    <w:abstractNumId w:val="13"/>
  </w:num>
  <w:num w:numId="21">
    <w:abstractNumId w:val="0"/>
  </w:num>
  <w:num w:numId="22">
    <w:abstractNumId w:val="6"/>
  </w:num>
  <w:num w:numId="23">
    <w:abstractNumId w:val="22"/>
  </w:num>
  <w:num w:numId="24">
    <w:abstractNumId w:val="18"/>
  </w:num>
  <w:num w:numId="25">
    <w:abstractNumId w:val="1"/>
  </w:num>
  <w:num w:numId="26">
    <w:abstractNumId w:val="12"/>
  </w:num>
  <w:num w:numId="27">
    <w:abstractNumId w:val="6"/>
  </w:num>
  <w:num w:numId="28">
    <w:abstractNumId w:val="15"/>
  </w:num>
  <w:num w:numId="29">
    <w:abstractNumId w:val="4"/>
  </w:num>
  <w:num w:numId="30">
    <w:abstractNumId w:val="6"/>
  </w:num>
  <w:num w:numId="31">
    <w:abstractNumId w:val="7"/>
  </w:num>
  <w:num w:numId="32">
    <w:abstractNumId w:val="24"/>
  </w:num>
  <w:num w:numId="33">
    <w:abstractNumId w:val="8"/>
  </w:num>
  <w:num w:numId="34">
    <w:abstractNumId w:val="19"/>
  </w:num>
  <w:num w:numId="35">
    <w:abstractNumId w:val="23"/>
  </w:num>
  <w:num w:numId="36">
    <w:abstractNumId w:val="26"/>
  </w:num>
  <w:num w:numId="37">
    <w:abstractNumId w:val="17"/>
  </w:num>
  <w:num w:numId="38">
    <w:abstractNumId w:val="7"/>
    <w:lvlOverride w:ilvl="0">
      <w:lvl w:ilvl="0">
        <w:start w:val="1"/>
        <w:numFmt w:val="bullet"/>
        <w:pStyle w:val="EA-ListBulletmulti"/>
        <w:lvlText w:val=""/>
        <w:lvlJc w:val="left"/>
        <w:pPr>
          <w:ind w:left="1134" w:hanging="850"/>
        </w:pPr>
        <w:rPr>
          <w:rFonts w:ascii="Symbol" w:hAnsi="Symbol" w:hint="default"/>
          <w:color w:val="1F4E79" w:themeColor="accent1" w:themeShade="80"/>
          <w:sz w:val="22"/>
          <w:u w:color="FFFFFF" w:themeColor="background1"/>
        </w:rPr>
      </w:lvl>
    </w:lvlOverride>
    <w:lvlOverride w:ilvl="1">
      <w:lvl w:ilvl="1">
        <w:start w:val="1"/>
        <w:numFmt w:val="bullet"/>
        <w:lvlText w:val=""/>
        <w:lvlJc w:val="left"/>
        <w:pPr>
          <w:ind w:left="567" w:hanging="340"/>
        </w:pPr>
        <w:rPr>
          <w:rFonts w:ascii="Wingdings" w:hAnsi="Wingdings" w:hint="default"/>
          <w:color w:val="1F4E79" w:themeColor="accent1" w:themeShade="80"/>
          <w:sz w:val="6"/>
          <w:u w:color="FFFFFF" w:themeColor="background1"/>
        </w:rPr>
      </w:lvl>
    </w:lvlOverride>
    <w:lvlOverride w:ilvl="2">
      <w:lvl w:ilvl="2">
        <w:start w:val="1"/>
        <w:numFmt w:val="bullet"/>
        <w:lvlText w:val="o"/>
        <w:lvlJc w:val="left"/>
        <w:pPr>
          <w:ind w:left="1701" w:hanging="850"/>
        </w:pPr>
        <w:rPr>
          <w:rFonts w:ascii="Courier New" w:hAnsi="Courier New" w:hint="default"/>
          <w:color w:val="1F4E79" w:themeColor="accent1" w:themeShade="80"/>
          <w:sz w:val="16"/>
          <w:u w:color="1F3864" w:themeColor="accent5" w:themeShade="80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791" w:hanging="363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2148" w:hanging="363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505" w:hanging="363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862" w:hanging="363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219" w:hanging="363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576" w:hanging="363"/>
        </w:pPr>
        <w:rPr>
          <w:rFonts w:ascii="Wingdings" w:hAnsi="Wingdings" w:hint="default"/>
        </w:rPr>
      </w:lvl>
    </w:lvlOverride>
  </w:num>
  <w:num w:numId="39">
    <w:abstractNumId w:val="4"/>
  </w:num>
  <w:num w:numId="40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38"/>
    <w:rsid w:val="00001694"/>
    <w:rsid w:val="00005233"/>
    <w:rsid w:val="00005E00"/>
    <w:rsid w:val="00006DEB"/>
    <w:rsid w:val="00010DE2"/>
    <w:rsid w:val="00011729"/>
    <w:rsid w:val="000134BB"/>
    <w:rsid w:val="00021A87"/>
    <w:rsid w:val="000224C7"/>
    <w:rsid w:val="0002525C"/>
    <w:rsid w:val="000260BC"/>
    <w:rsid w:val="00031DB5"/>
    <w:rsid w:val="0003239C"/>
    <w:rsid w:val="000326D9"/>
    <w:rsid w:val="0004328F"/>
    <w:rsid w:val="00044BE0"/>
    <w:rsid w:val="0004745B"/>
    <w:rsid w:val="00052613"/>
    <w:rsid w:val="000603A9"/>
    <w:rsid w:val="00062E55"/>
    <w:rsid w:val="00064096"/>
    <w:rsid w:val="00065285"/>
    <w:rsid w:val="000709F0"/>
    <w:rsid w:val="00071999"/>
    <w:rsid w:val="00073017"/>
    <w:rsid w:val="000737F9"/>
    <w:rsid w:val="00074C92"/>
    <w:rsid w:val="00075FA9"/>
    <w:rsid w:val="00077141"/>
    <w:rsid w:val="00083236"/>
    <w:rsid w:val="0008749F"/>
    <w:rsid w:val="00090039"/>
    <w:rsid w:val="00090C89"/>
    <w:rsid w:val="000A01D7"/>
    <w:rsid w:val="000A0792"/>
    <w:rsid w:val="000A1DFE"/>
    <w:rsid w:val="000A4198"/>
    <w:rsid w:val="000A48CE"/>
    <w:rsid w:val="000B3B3A"/>
    <w:rsid w:val="000B6F06"/>
    <w:rsid w:val="000C0B98"/>
    <w:rsid w:val="000C2EC1"/>
    <w:rsid w:val="000C4A2F"/>
    <w:rsid w:val="000C7F77"/>
    <w:rsid w:val="000D255A"/>
    <w:rsid w:val="000D4092"/>
    <w:rsid w:val="000D7150"/>
    <w:rsid w:val="000E39BC"/>
    <w:rsid w:val="000E3A9D"/>
    <w:rsid w:val="000E50EF"/>
    <w:rsid w:val="000E6EBC"/>
    <w:rsid w:val="000F2D98"/>
    <w:rsid w:val="0010017A"/>
    <w:rsid w:val="001021D7"/>
    <w:rsid w:val="001034D0"/>
    <w:rsid w:val="00106649"/>
    <w:rsid w:val="00107E8F"/>
    <w:rsid w:val="00111498"/>
    <w:rsid w:val="0011215E"/>
    <w:rsid w:val="001126F5"/>
    <w:rsid w:val="00112B5C"/>
    <w:rsid w:val="00113304"/>
    <w:rsid w:val="00117071"/>
    <w:rsid w:val="001210D5"/>
    <w:rsid w:val="00121D3C"/>
    <w:rsid w:val="00123F6F"/>
    <w:rsid w:val="0012454C"/>
    <w:rsid w:val="00124915"/>
    <w:rsid w:val="001268FE"/>
    <w:rsid w:val="00127E0A"/>
    <w:rsid w:val="001301EC"/>
    <w:rsid w:val="001311EC"/>
    <w:rsid w:val="001313D0"/>
    <w:rsid w:val="001313E1"/>
    <w:rsid w:val="0013179E"/>
    <w:rsid w:val="00135656"/>
    <w:rsid w:val="00135B8C"/>
    <w:rsid w:val="00137132"/>
    <w:rsid w:val="001374E1"/>
    <w:rsid w:val="00144108"/>
    <w:rsid w:val="001443AD"/>
    <w:rsid w:val="00147845"/>
    <w:rsid w:val="00154D9E"/>
    <w:rsid w:val="001553FB"/>
    <w:rsid w:val="0015680E"/>
    <w:rsid w:val="00156DF4"/>
    <w:rsid w:val="00163FB5"/>
    <w:rsid w:val="001653D6"/>
    <w:rsid w:val="001668A9"/>
    <w:rsid w:val="00172365"/>
    <w:rsid w:val="0017694B"/>
    <w:rsid w:val="0018700E"/>
    <w:rsid w:val="0019283F"/>
    <w:rsid w:val="001A03D8"/>
    <w:rsid w:val="001A179E"/>
    <w:rsid w:val="001A260F"/>
    <w:rsid w:val="001A762A"/>
    <w:rsid w:val="001A7B6E"/>
    <w:rsid w:val="001B001A"/>
    <w:rsid w:val="001B1586"/>
    <w:rsid w:val="001B755B"/>
    <w:rsid w:val="001B7E21"/>
    <w:rsid w:val="001C0EEB"/>
    <w:rsid w:val="001C1B56"/>
    <w:rsid w:val="001C21F3"/>
    <w:rsid w:val="001C343A"/>
    <w:rsid w:val="001C5A38"/>
    <w:rsid w:val="001C6812"/>
    <w:rsid w:val="001D225F"/>
    <w:rsid w:val="001D5994"/>
    <w:rsid w:val="001D6F6C"/>
    <w:rsid w:val="001D789E"/>
    <w:rsid w:val="001E0F02"/>
    <w:rsid w:val="001E4E0A"/>
    <w:rsid w:val="001E507C"/>
    <w:rsid w:val="001E5B2C"/>
    <w:rsid w:val="001E6124"/>
    <w:rsid w:val="001E70C8"/>
    <w:rsid w:val="001F34EF"/>
    <w:rsid w:val="001F3D19"/>
    <w:rsid w:val="001F75ED"/>
    <w:rsid w:val="0020320F"/>
    <w:rsid w:val="0020371D"/>
    <w:rsid w:val="0020394A"/>
    <w:rsid w:val="00203D11"/>
    <w:rsid w:val="00204BEE"/>
    <w:rsid w:val="00204FC0"/>
    <w:rsid w:val="00205034"/>
    <w:rsid w:val="002054C5"/>
    <w:rsid w:val="00206984"/>
    <w:rsid w:val="00212448"/>
    <w:rsid w:val="00212E00"/>
    <w:rsid w:val="00213EE1"/>
    <w:rsid w:val="00213F4C"/>
    <w:rsid w:val="00215F56"/>
    <w:rsid w:val="00216353"/>
    <w:rsid w:val="00217495"/>
    <w:rsid w:val="00222A2D"/>
    <w:rsid w:val="0022471B"/>
    <w:rsid w:val="00224B05"/>
    <w:rsid w:val="002328CC"/>
    <w:rsid w:val="00233C38"/>
    <w:rsid w:val="00233C7E"/>
    <w:rsid w:val="00234DF9"/>
    <w:rsid w:val="00237A7C"/>
    <w:rsid w:val="00242A5E"/>
    <w:rsid w:val="002454EB"/>
    <w:rsid w:val="00247445"/>
    <w:rsid w:val="00253F0C"/>
    <w:rsid w:val="00255856"/>
    <w:rsid w:val="002609E3"/>
    <w:rsid w:val="00263C40"/>
    <w:rsid w:val="0026492B"/>
    <w:rsid w:val="00265A39"/>
    <w:rsid w:val="00265D94"/>
    <w:rsid w:val="00266B6E"/>
    <w:rsid w:val="00276A2A"/>
    <w:rsid w:val="00280496"/>
    <w:rsid w:val="002804CE"/>
    <w:rsid w:val="00280692"/>
    <w:rsid w:val="00282DFF"/>
    <w:rsid w:val="00283238"/>
    <w:rsid w:val="0028538C"/>
    <w:rsid w:val="00286456"/>
    <w:rsid w:val="00286902"/>
    <w:rsid w:val="00290553"/>
    <w:rsid w:val="002930E7"/>
    <w:rsid w:val="00293F6E"/>
    <w:rsid w:val="002979F6"/>
    <w:rsid w:val="002A03DE"/>
    <w:rsid w:val="002A17F6"/>
    <w:rsid w:val="002A1A29"/>
    <w:rsid w:val="002A3936"/>
    <w:rsid w:val="002A3D65"/>
    <w:rsid w:val="002A4AB6"/>
    <w:rsid w:val="002A4CDD"/>
    <w:rsid w:val="002A7E9B"/>
    <w:rsid w:val="002B3E2C"/>
    <w:rsid w:val="002B7659"/>
    <w:rsid w:val="002B7A28"/>
    <w:rsid w:val="002C3513"/>
    <w:rsid w:val="002C5C60"/>
    <w:rsid w:val="002D1E18"/>
    <w:rsid w:val="002D2B79"/>
    <w:rsid w:val="002D334E"/>
    <w:rsid w:val="002E3306"/>
    <w:rsid w:val="002E42D8"/>
    <w:rsid w:val="002E799F"/>
    <w:rsid w:val="002F5B3A"/>
    <w:rsid w:val="00301391"/>
    <w:rsid w:val="00301B75"/>
    <w:rsid w:val="0030243E"/>
    <w:rsid w:val="00310323"/>
    <w:rsid w:val="00310DF0"/>
    <w:rsid w:val="00311384"/>
    <w:rsid w:val="00311D8E"/>
    <w:rsid w:val="0031478E"/>
    <w:rsid w:val="0031663F"/>
    <w:rsid w:val="00316E4B"/>
    <w:rsid w:val="00320C38"/>
    <w:rsid w:val="0032357B"/>
    <w:rsid w:val="00324C70"/>
    <w:rsid w:val="00325883"/>
    <w:rsid w:val="00330752"/>
    <w:rsid w:val="00336A2E"/>
    <w:rsid w:val="00337E61"/>
    <w:rsid w:val="00340FC6"/>
    <w:rsid w:val="00350045"/>
    <w:rsid w:val="003506B2"/>
    <w:rsid w:val="00354DC1"/>
    <w:rsid w:val="00355B36"/>
    <w:rsid w:val="003562D2"/>
    <w:rsid w:val="00360093"/>
    <w:rsid w:val="0036211F"/>
    <w:rsid w:val="00364DD2"/>
    <w:rsid w:val="0036677B"/>
    <w:rsid w:val="00370E37"/>
    <w:rsid w:val="00375ECE"/>
    <w:rsid w:val="00381677"/>
    <w:rsid w:val="00381787"/>
    <w:rsid w:val="0038360D"/>
    <w:rsid w:val="00385891"/>
    <w:rsid w:val="00390AAF"/>
    <w:rsid w:val="0039153C"/>
    <w:rsid w:val="00391D52"/>
    <w:rsid w:val="00393283"/>
    <w:rsid w:val="00393FB3"/>
    <w:rsid w:val="00396773"/>
    <w:rsid w:val="00397459"/>
    <w:rsid w:val="003A1247"/>
    <w:rsid w:val="003A723B"/>
    <w:rsid w:val="003B5BAE"/>
    <w:rsid w:val="003B6B46"/>
    <w:rsid w:val="003C1A99"/>
    <w:rsid w:val="003C203E"/>
    <w:rsid w:val="003C6511"/>
    <w:rsid w:val="003C7782"/>
    <w:rsid w:val="003D2120"/>
    <w:rsid w:val="003D45EE"/>
    <w:rsid w:val="003E6054"/>
    <w:rsid w:val="003E7120"/>
    <w:rsid w:val="003E7AF6"/>
    <w:rsid w:val="003F00DB"/>
    <w:rsid w:val="003F3212"/>
    <w:rsid w:val="003F657E"/>
    <w:rsid w:val="003F7910"/>
    <w:rsid w:val="003F7FB0"/>
    <w:rsid w:val="00401EEF"/>
    <w:rsid w:val="004021C2"/>
    <w:rsid w:val="00402948"/>
    <w:rsid w:val="00406F2D"/>
    <w:rsid w:val="004113D8"/>
    <w:rsid w:val="0041237A"/>
    <w:rsid w:val="00413370"/>
    <w:rsid w:val="004141F9"/>
    <w:rsid w:val="00415E8B"/>
    <w:rsid w:val="00416ECE"/>
    <w:rsid w:val="00421BB3"/>
    <w:rsid w:val="004238C6"/>
    <w:rsid w:val="004309CF"/>
    <w:rsid w:val="004320C0"/>
    <w:rsid w:val="00435D73"/>
    <w:rsid w:val="00437BE2"/>
    <w:rsid w:val="004459D2"/>
    <w:rsid w:val="00451BDF"/>
    <w:rsid w:val="00452CBF"/>
    <w:rsid w:val="004556AE"/>
    <w:rsid w:val="00455C4B"/>
    <w:rsid w:val="00455E1C"/>
    <w:rsid w:val="0045702B"/>
    <w:rsid w:val="004571F8"/>
    <w:rsid w:val="004606F0"/>
    <w:rsid w:val="00460DB7"/>
    <w:rsid w:val="0046359B"/>
    <w:rsid w:val="0046757B"/>
    <w:rsid w:val="00472F37"/>
    <w:rsid w:val="00482A38"/>
    <w:rsid w:val="00491802"/>
    <w:rsid w:val="00492BB6"/>
    <w:rsid w:val="00493E6C"/>
    <w:rsid w:val="004953B1"/>
    <w:rsid w:val="004A165E"/>
    <w:rsid w:val="004A1BAF"/>
    <w:rsid w:val="004A20FA"/>
    <w:rsid w:val="004A20FE"/>
    <w:rsid w:val="004A53B1"/>
    <w:rsid w:val="004A7DF2"/>
    <w:rsid w:val="004B0B18"/>
    <w:rsid w:val="004B21D8"/>
    <w:rsid w:val="004B49CB"/>
    <w:rsid w:val="004B7F57"/>
    <w:rsid w:val="004C16B5"/>
    <w:rsid w:val="004C3D41"/>
    <w:rsid w:val="004C4A17"/>
    <w:rsid w:val="004C7FBA"/>
    <w:rsid w:val="004D32AF"/>
    <w:rsid w:val="004D5691"/>
    <w:rsid w:val="004E112F"/>
    <w:rsid w:val="004E23F8"/>
    <w:rsid w:val="004E4749"/>
    <w:rsid w:val="004E5344"/>
    <w:rsid w:val="004E60B8"/>
    <w:rsid w:val="004E77C6"/>
    <w:rsid w:val="004E7BD8"/>
    <w:rsid w:val="004F0D28"/>
    <w:rsid w:val="004F20D3"/>
    <w:rsid w:val="004F754D"/>
    <w:rsid w:val="004F7D22"/>
    <w:rsid w:val="005030DC"/>
    <w:rsid w:val="005074E7"/>
    <w:rsid w:val="00526AE3"/>
    <w:rsid w:val="00526D2F"/>
    <w:rsid w:val="005309A9"/>
    <w:rsid w:val="005318D2"/>
    <w:rsid w:val="00532AF6"/>
    <w:rsid w:val="005330F3"/>
    <w:rsid w:val="00536A82"/>
    <w:rsid w:val="0054355D"/>
    <w:rsid w:val="00552089"/>
    <w:rsid w:val="00552A23"/>
    <w:rsid w:val="00557292"/>
    <w:rsid w:val="00562ED1"/>
    <w:rsid w:val="00564772"/>
    <w:rsid w:val="00566550"/>
    <w:rsid w:val="00570829"/>
    <w:rsid w:val="00571467"/>
    <w:rsid w:val="00571E66"/>
    <w:rsid w:val="00572CA1"/>
    <w:rsid w:val="005761B0"/>
    <w:rsid w:val="00576A2B"/>
    <w:rsid w:val="00577BD8"/>
    <w:rsid w:val="005810CD"/>
    <w:rsid w:val="005855D5"/>
    <w:rsid w:val="00587164"/>
    <w:rsid w:val="00592693"/>
    <w:rsid w:val="00595E65"/>
    <w:rsid w:val="005973F9"/>
    <w:rsid w:val="005A09E2"/>
    <w:rsid w:val="005A637D"/>
    <w:rsid w:val="005A7EE3"/>
    <w:rsid w:val="005B0325"/>
    <w:rsid w:val="005B03B8"/>
    <w:rsid w:val="005B3397"/>
    <w:rsid w:val="005B3894"/>
    <w:rsid w:val="005B4758"/>
    <w:rsid w:val="005B524A"/>
    <w:rsid w:val="005B633F"/>
    <w:rsid w:val="005B7113"/>
    <w:rsid w:val="005B730C"/>
    <w:rsid w:val="005B774F"/>
    <w:rsid w:val="005C0085"/>
    <w:rsid w:val="005C1390"/>
    <w:rsid w:val="005C23CE"/>
    <w:rsid w:val="005C4549"/>
    <w:rsid w:val="005C4FE6"/>
    <w:rsid w:val="005C696A"/>
    <w:rsid w:val="005D0B67"/>
    <w:rsid w:val="005D46F5"/>
    <w:rsid w:val="005E0012"/>
    <w:rsid w:val="005E1FD0"/>
    <w:rsid w:val="005E24D5"/>
    <w:rsid w:val="005E31F8"/>
    <w:rsid w:val="005E49FF"/>
    <w:rsid w:val="005E54A2"/>
    <w:rsid w:val="005E5A7C"/>
    <w:rsid w:val="005E7849"/>
    <w:rsid w:val="005F447C"/>
    <w:rsid w:val="00600608"/>
    <w:rsid w:val="00600BCA"/>
    <w:rsid w:val="0060381F"/>
    <w:rsid w:val="0060646B"/>
    <w:rsid w:val="00607395"/>
    <w:rsid w:val="00616491"/>
    <w:rsid w:val="00620546"/>
    <w:rsid w:val="006224F7"/>
    <w:rsid w:val="00623204"/>
    <w:rsid w:val="00623582"/>
    <w:rsid w:val="00623B60"/>
    <w:rsid w:val="00627795"/>
    <w:rsid w:val="00631073"/>
    <w:rsid w:val="00632894"/>
    <w:rsid w:val="00632C8E"/>
    <w:rsid w:val="00635D33"/>
    <w:rsid w:val="00636193"/>
    <w:rsid w:val="006367C6"/>
    <w:rsid w:val="00636A90"/>
    <w:rsid w:val="00636DB8"/>
    <w:rsid w:val="00637087"/>
    <w:rsid w:val="00644913"/>
    <w:rsid w:val="00645EBC"/>
    <w:rsid w:val="006512AD"/>
    <w:rsid w:val="006521DA"/>
    <w:rsid w:val="00657EB4"/>
    <w:rsid w:val="006611F4"/>
    <w:rsid w:val="00663EBF"/>
    <w:rsid w:val="0066482B"/>
    <w:rsid w:val="00665459"/>
    <w:rsid w:val="006660A5"/>
    <w:rsid w:val="00667EEF"/>
    <w:rsid w:val="00670AFF"/>
    <w:rsid w:val="006734FB"/>
    <w:rsid w:val="00680AF6"/>
    <w:rsid w:val="00681F5A"/>
    <w:rsid w:val="006822BF"/>
    <w:rsid w:val="00685AC7"/>
    <w:rsid w:val="00686C3D"/>
    <w:rsid w:val="00687A3F"/>
    <w:rsid w:val="00696D90"/>
    <w:rsid w:val="006971ED"/>
    <w:rsid w:val="006A1872"/>
    <w:rsid w:val="006B27A4"/>
    <w:rsid w:val="006B49BA"/>
    <w:rsid w:val="006B6158"/>
    <w:rsid w:val="006B6BBB"/>
    <w:rsid w:val="006C36F8"/>
    <w:rsid w:val="006C65B6"/>
    <w:rsid w:val="006D0770"/>
    <w:rsid w:val="006D31E6"/>
    <w:rsid w:val="006D53EE"/>
    <w:rsid w:val="006D563D"/>
    <w:rsid w:val="006D5F04"/>
    <w:rsid w:val="006D72C0"/>
    <w:rsid w:val="006E0B51"/>
    <w:rsid w:val="006E1F13"/>
    <w:rsid w:val="006E3753"/>
    <w:rsid w:val="006E3995"/>
    <w:rsid w:val="006E3ADD"/>
    <w:rsid w:val="006E774C"/>
    <w:rsid w:val="006F0A87"/>
    <w:rsid w:val="006F0FBC"/>
    <w:rsid w:val="006F2458"/>
    <w:rsid w:val="00700289"/>
    <w:rsid w:val="0070581E"/>
    <w:rsid w:val="00706922"/>
    <w:rsid w:val="007130D7"/>
    <w:rsid w:val="00713763"/>
    <w:rsid w:val="007203F3"/>
    <w:rsid w:val="007204F4"/>
    <w:rsid w:val="007225EB"/>
    <w:rsid w:val="0072545B"/>
    <w:rsid w:val="00726677"/>
    <w:rsid w:val="00732BDD"/>
    <w:rsid w:val="007379B8"/>
    <w:rsid w:val="00737AD9"/>
    <w:rsid w:val="00743E41"/>
    <w:rsid w:val="0074554C"/>
    <w:rsid w:val="00745DE9"/>
    <w:rsid w:val="0075078B"/>
    <w:rsid w:val="00750D9A"/>
    <w:rsid w:val="0075173C"/>
    <w:rsid w:val="00755438"/>
    <w:rsid w:val="007555AF"/>
    <w:rsid w:val="00755AF2"/>
    <w:rsid w:val="0075672C"/>
    <w:rsid w:val="00757A27"/>
    <w:rsid w:val="0076261C"/>
    <w:rsid w:val="00762AAB"/>
    <w:rsid w:val="00766672"/>
    <w:rsid w:val="0076724C"/>
    <w:rsid w:val="00772816"/>
    <w:rsid w:val="00773FCC"/>
    <w:rsid w:val="0077447C"/>
    <w:rsid w:val="00784E69"/>
    <w:rsid w:val="00784F83"/>
    <w:rsid w:val="007868CF"/>
    <w:rsid w:val="00787B64"/>
    <w:rsid w:val="00790AE3"/>
    <w:rsid w:val="00793CA2"/>
    <w:rsid w:val="00794EA0"/>
    <w:rsid w:val="00795B52"/>
    <w:rsid w:val="007A10C0"/>
    <w:rsid w:val="007A1527"/>
    <w:rsid w:val="007A72BD"/>
    <w:rsid w:val="007A7D64"/>
    <w:rsid w:val="007B2189"/>
    <w:rsid w:val="007B6544"/>
    <w:rsid w:val="007C0329"/>
    <w:rsid w:val="007C0DA5"/>
    <w:rsid w:val="007C14BC"/>
    <w:rsid w:val="007C68F6"/>
    <w:rsid w:val="007C7C6F"/>
    <w:rsid w:val="007C7D14"/>
    <w:rsid w:val="007D1226"/>
    <w:rsid w:val="007D2C56"/>
    <w:rsid w:val="007D419F"/>
    <w:rsid w:val="007D58D8"/>
    <w:rsid w:val="007D68FF"/>
    <w:rsid w:val="007D6B5D"/>
    <w:rsid w:val="007D7C5C"/>
    <w:rsid w:val="007E0D6D"/>
    <w:rsid w:val="007E13D3"/>
    <w:rsid w:val="007E146D"/>
    <w:rsid w:val="007E46F3"/>
    <w:rsid w:val="007E5DE7"/>
    <w:rsid w:val="007F0B50"/>
    <w:rsid w:val="007F13C1"/>
    <w:rsid w:val="007F39B2"/>
    <w:rsid w:val="007F3DBD"/>
    <w:rsid w:val="007F463B"/>
    <w:rsid w:val="007F4D98"/>
    <w:rsid w:val="007F592C"/>
    <w:rsid w:val="007F6444"/>
    <w:rsid w:val="00803507"/>
    <w:rsid w:val="00811D23"/>
    <w:rsid w:val="00815895"/>
    <w:rsid w:val="008254E0"/>
    <w:rsid w:val="00841899"/>
    <w:rsid w:val="00843884"/>
    <w:rsid w:val="00845B3D"/>
    <w:rsid w:val="0085506B"/>
    <w:rsid w:val="008565E8"/>
    <w:rsid w:val="008571C1"/>
    <w:rsid w:val="0086009D"/>
    <w:rsid w:val="0086183D"/>
    <w:rsid w:val="008632AC"/>
    <w:rsid w:val="00863437"/>
    <w:rsid w:val="008655D2"/>
    <w:rsid w:val="0087068E"/>
    <w:rsid w:val="008716A1"/>
    <w:rsid w:val="0087237B"/>
    <w:rsid w:val="00873843"/>
    <w:rsid w:val="00874892"/>
    <w:rsid w:val="00875F0F"/>
    <w:rsid w:val="00880941"/>
    <w:rsid w:val="00881DB7"/>
    <w:rsid w:val="00886978"/>
    <w:rsid w:val="00890294"/>
    <w:rsid w:val="0089733F"/>
    <w:rsid w:val="008A0A3F"/>
    <w:rsid w:val="008A0AD0"/>
    <w:rsid w:val="008A25DE"/>
    <w:rsid w:val="008A3019"/>
    <w:rsid w:val="008A39FD"/>
    <w:rsid w:val="008A476B"/>
    <w:rsid w:val="008B11EF"/>
    <w:rsid w:val="008B5FFA"/>
    <w:rsid w:val="008C16B6"/>
    <w:rsid w:val="008C3A72"/>
    <w:rsid w:val="008C4F38"/>
    <w:rsid w:val="008C5D11"/>
    <w:rsid w:val="008D3326"/>
    <w:rsid w:val="008D3701"/>
    <w:rsid w:val="008E0A4C"/>
    <w:rsid w:val="008E3B59"/>
    <w:rsid w:val="008E5A9E"/>
    <w:rsid w:val="008E7FC0"/>
    <w:rsid w:val="008F0ED6"/>
    <w:rsid w:val="008F16C8"/>
    <w:rsid w:val="008F2212"/>
    <w:rsid w:val="008F3976"/>
    <w:rsid w:val="008F517A"/>
    <w:rsid w:val="00903FEA"/>
    <w:rsid w:val="00905370"/>
    <w:rsid w:val="0090537F"/>
    <w:rsid w:val="009055C3"/>
    <w:rsid w:val="00907CD1"/>
    <w:rsid w:val="00911B62"/>
    <w:rsid w:val="009123D0"/>
    <w:rsid w:val="00912809"/>
    <w:rsid w:val="00915891"/>
    <w:rsid w:val="009168A7"/>
    <w:rsid w:val="00916C74"/>
    <w:rsid w:val="00920DAA"/>
    <w:rsid w:val="00921E69"/>
    <w:rsid w:val="00930BF3"/>
    <w:rsid w:val="00930D11"/>
    <w:rsid w:val="009317E0"/>
    <w:rsid w:val="00935219"/>
    <w:rsid w:val="009358F0"/>
    <w:rsid w:val="009376B7"/>
    <w:rsid w:val="00942F50"/>
    <w:rsid w:val="00944B87"/>
    <w:rsid w:val="00946892"/>
    <w:rsid w:val="00947442"/>
    <w:rsid w:val="00951743"/>
    <w:rsid w:val="0095367F"/>
    <w:rsid w:val="00954B3A"/>
    <w:rsid w:val="0095541B"/>
    <w:rsid w:val="00955F5B"/>
    <w:rsid w:val="00960D7E"/>
    <w:rsid w:val="00961319"/>
    <w:rsid w:val="0096371D"/>
    <w:rsid w:val="00964111"/>
    <w:rsid w:val="00971FE1"/>
    <w:rsid w:val="009732CF"/>
    <w:rsid w:val="00973B80"/>
    <w:rsid w:val="00973CA7"/>
    <w:rsid w:val="00977BE2"/>
    <w:rsid w:val="00981FE2"/>
    <w:rsid w:val="00985935"/>
    <w:rsid w:val="009944AD"/>
    <w:rsid w:val="009A0013"/>
    <w:rsid w:val="009A0372"/>
    <w:rsid w:val="009B183B"/>
    <w:rsid w:val="009B2BB0"/>
    <w:rsid w:val="009B2DD5"/>
    <w:rsid w:val="009B3232"/>
    <w:rsid w:val="009B3250"/>
    <w:rsid w:val="009B3BA7"/>
    <w:rsid w:val="009B4278"/>
    <w:rsid w:val="009B69F8"/>
    <w:rsid w:val="009C01FF"/>
    <w:rsid w:val="009C0252"/>
    <w:rsid w:val="009C5057"/>
    <w:rsid w:val="009C72D3"/>
    <w:rsid w:val="009D501B"/>
    <w:rsid w:val="009D67D7"/>
    <w:rsid w:val="009E09E1"/>
    <w:rsid w:val="009E14DC"/>
    <w:rsid w:val="009E15F6"/>
    <w:rsid w:val="009E51CC"/>
    <w:rsid w:val="009E5D52"/>
    <w:rsid w:val="009F329A"/>
    <w:rsid w:val="009F34A4"/>
    <w:rsid w:val="009F372B"/>
    <w:rsid w:val="00A0265C"/>
    <w:rsid w:val="00A0289C"/>
    <w:rsid w:val="00A07F1C"/>
    <w:rsid w:val="00A135C2"/>
    <w:rsid w:val="00A14831"/>
    <w:rsid w:val="00A1488D"/>
    <w:rsid w:val="00A14EE9"/>
    <w:rsid w:val="00A33D09"/>
    <w:rsid w:val="00A340F1"/>
    <w:rsid w:val="00A34C3F"/>
    <w:rsid w:val="00A35644"/>
    <w:rsid w:val="00A35FF1"/>
    <w:rsid w:val="00A3667E"/>
    <w:rsid w:val="00A41320"/>
    <w:rsid w:val="00A426A2"/>
    <w:rsid w:val="00A461EB"/>
    <w:rsid w:val="00A51114"/>
    <w:rsid w:val="00A532D1"/>
    <w:rsid w:val="00A53FF5"/>
    <w:rsid w:val="00A5611F"/>
    <w:rsid w:val="00A57B1C"/>
    <w:rsid w:val="00A60101"/>
    <w:rsid w:val="00A61CAC"/>
    <w:rsid w:val="00A61EED"/>
    <w:rsid w:val="00A633A9"/>
    <w:rsid w:val="00A65D36"/>
    <w:rsid w:val="00A66CCD"/>
    <w:rsid w:val="00A67FDA"/>
    <w:rsid w:val="00A70F75"/>
    <w:rsid w:val="00A71DC7"/>
    <w:rsid w:val="00A71DEB"/>
    <w:rsid w:val="00A71EBB"/>
    <w:rsid w:val="00A74BF0"/>
    <w:rsid w:val="00A756BA"/>
    <w:rsid w:val="00A7764E"/>
    <w:rsid w:val="00A77F19"/>
    <w:rsid w:val="00A82B65"/>
    <w:rsid w:val="00A84B04"/>
    <w:rsid w:val="00A9038B"/>
    <w:rsid w:val="00A92FED"/>
    <w:rsid w:val="00A93D8B"/>
    <w:rsid w:val="00A9433B"/>
    <w:rsid w:val="00AA0476"/>
    <w:rsid w:val="00AA280A"/>
    <w:rsid w:val="00AA7ED3"/>
    <w:rsid w:val="00AB1959"/>
    <w:rsid w:val="00AB1C5F"/>
    <w:rsid w:val="00AB2494"/>
    <w:rsid w:val="00AB269D"/>
    <w:rsid w:val="00AB5AF2"/>
    <w:rsid w:val="00AB697F"/>
    <w:rsid w:val="00AB7522"/>
    <w:rsid w:val="00AC5984"/>
    <w:rsid w:val="00AD2BF3"/>
    <w:rsid w:val="00AD5904"/>
    <w:rsid w:val="00AD7515"/>
    <w:rsid w:val="00AE6F71"/>
    <w:rsid w:val="00AF6B87"/>
    <w:rsid w:val="00B01C14"/>
    <w:rsid w:val="00B05E96"/>
    <w:rsid w:val="00B12414"/>
    <w:rsid w:val="00B13D10"/>
    <w:rsid w:val="00B1554E"/>
    <w:rsid w:val="00B20C9E"/>
    <w:rsid w:val="00B273A8"/>
    <w:rsid w:val="00B32A34"/>
    <w:rsid w:val="00B3342C"/>
    <w:rsid w:val="00B43C08"/>
    <w:rsid w:val="00B45A2B"/>
    <w:rsid w:val="00B47F32"/>
    <w:rsid w:val="00B52C3E"/>
    <w:rsid w:val="00B542E5"/>
    <w:rsid w:val="00B54AAF"/>
    <w:rsid w:val="00B56138"/>
    <w:rsid w:val="00B56A4A"/>
    <w:rsid w:val="00B601D2"/>
    <w:rsid w:val="00B6084F"/>
    <w:rsid w:val="00B62F4D"/>
    <w:rsid w:val="00B63A9B"/>
    <w:rsid w:val="00B67992"/>
    <w:rsid w:val="00B730C5"/>
    <w:rsid w:val="00B73E1A"/>
    <w:rsid w:val="00B745D1"/>
    <w:rsid w:val="00B77DE3"/>
    <w:rsid w:val="00B8718C"/>
    <w:rsid w:val="00B90DAE"/>
    <w:rsid w:val="00B9401A"/>
    <w:rsid w:val="00B97E21"/>
    <w:rsid w:val="00BA5193"/>
    <w:rsid w:val="00BB200A"/>
    <w:rsid w:val="00BB44B9"/>
    <w:rsid w:val="00BC122A"/>
    <w:rsid w:val="00BC546F"/>
    <w:rsid w:val="00BC70B7"/>
    <w:rsid w:val="00BD0E18"/>
    <w:rsid w:val="00BD0F70"/>
    <w:rsid w:val="00BD30BC"/>
    <w:rsid w:val="00BD3B36"/>
    <w:rsid w:val="00BD45E5"/>
    <w:rsid w:val="00BD5637"/>
    <w:rsid w:val="00BE0189"/>
    <w:rsid w:val="00BE1376"/>
    <w:rsid w:val="00BE397B"/>
    <w:rsid w:val="00BE4BED"/>
    <w:rsid w:val="00BE4C0E"/>
    <w:rsid w:val="00BE73A0"/>
    <w:rsid w:val="00BF68EF"/>
    <w:rsid w:val="00C004D5"/>
    <w:rsid w:val="00C041FA"/>
    <w:rsid w:val="00C10541"/>
    <w:rsid w:val="00C141A5"/>
    <w:rsid w:val="00C2010E"/>
    <w:rsid w:val="00C23ED0"/>
    <w:rsid w:val="00C24A7C"/>
    <w:rsid w:val="00C27438"/>
    <w:rsid w:val="00C30C31"/>
    <w:rsid w:val="00C32B20"/>
    <w:rsid w:val="00C3406B"/>
    <w:rsid w:val="00C35379"/>
    <w:rsid w:val="00C41659"/>
    <w:rsid w:val="00C43EDE"/>
    <w:rsid w:val="00C44437"/>
    <w:rsid w:val="00C46EC0"/>
    <w:rsid w:val="00C5149E"/>
    <w:rsid w:val="00C518DB"/>
    <w:rsid w:val="00C52BD2"/>
    <w:rsid w:val="00C57EA3"/>
    <w:rsid w:val="00C60047"/>
    <w:rsid w:val="00C603E7"/>
    <w:rsid w:val="00C6040C"/>
    <w:rsid w:val="00C60CA3"/>
    <w:rsid w:val="00C61BA8"/>
    <w:rsid w:val="00C65610"/>
    <w:rsid w:val="00C7059E"/>
    <w:rsid w:val="00C72546"/>
    <w:rsid w:val="00C73D46"/>
    <w:rsid w:val="00C75C6B"/>
    <w:rsid w:val="00C77FFA"/>
    <w:rsid w:val="00C8198B"/>
    <w:rsid w:val="00C82C40"/>
    <w:rsid w:val="00C83801"/>
    <w:rsid w:val="00C83F98"/>
    <w:rsid w:val="00C90EE7"/>
    <w:rsid w:val="00C9225E"/>
    <w:rsid w:val="00C96C67"/>
    <w:rsid w:val="00CA1B47"/>
    <w:rsid w:val="00CA24B3"/>
    <w:rsid w:val="00CA38F0"/>
    <w:rsid w:val="00CA68CC"/>
    <w:rsid w:val="00CA7D21"/>
    <w:rsid w:val="00CB1241"/>
    <w:rsid w:val="00CB2DF9"/>
    <w:rsid w:val="00CB397F"/>
    <w:rsid w:val="00CB7FF0"/>
    <w:rsid w:val="00CC3235"/>
    <w:rsid w:val="00CC3CC4"/>
    <w:rsid w:val="00CC77FD"/>
    <w:rsid w:val="00CD19BF"/>
    <w:rsid w:val="00CD5755"/>
    <w:rsid w:val="00CD6770"/>
    <w:rsid w:val="00CD681C"/>
    <w:rsid w:val="00CE0AF1"/>
    <w:rsid w:val="00CE5B3A"/>
    <w:rsid w:val="00CF1B61"/>
    <w:rsid w:val="00D04B72"/>
    <w:rsid w:val="00D06D37"/>
    <w:rsid w:val="00D07D6C"/>
    <w:rsid w:val="00D10AFB"/>
    <w:rsid w:val="00D122E7"/>
    <w:rsid w:val="00D14249"/>
    <w:rsid w:val="00D149AD"/>
    <w:rsid w:val="00D16DC2"/>
    <w:rsid w:val="00D21E91"/>
    <w:rsid w:val="00D22097"/>
    <w:rsid w:val="00D257F6"/>
    <w:rsid w:val="00D2590E"/>
    <w:rsid w:val="00D32EEE"/>
    <w:rsid w:val="00D34458"/>
    <w:rsid w:val="00D3487F"/>
    <w:rsid w:val="00D34A88"/>
    <w:rsid w:val="00D34FC3"/>
    <w:rsid w:val="00D3696D"/>
    <w:rsid w:val="00D47EA7"/>
    <w:rsid w:val="00D50136"/>
    <w:rsid w:val="00D52163"/>
    <w:rsid w:val="00D62547"/>
    <w:rsid w:val="00D64E3D"/>
    <w:rsid w:val="00D65BC0"/>
    <w:rsid w:val="00D66D23"/>
    <w:rsid w:val="00D70DE6"/>
    <w:rsid w:val="00D71221"/>
    <w:rsid w:val="00D76B0C"/>
    <w:rsid w:val="00D815D8"/>
    <w:rsid w:val="00D81F21"/>
    <w:rsid w:val="00D84640"/>
    <w:rsid w:val="00D8778A"/>
    <w:rsid w:val="00D91FDF"/>
    <w:rsid w:val="00D9336C"/>
    <w:rsid w:val="00D954ED"/>
    <w:rsid w:val="00D95D5C"/>
    <w:rsid w:val="00D96709"/>
    <w:rsid w:val="00D96D96"/>
    <w:rsid w:val="00DA0BE3"/>
    <w:rsid w:val="00DA46DD"/>
    <w:rsid w:val="00DA613E"/>
    <w:rsid w:val="00DA67E6"/>
    <w:rsid w:val="00DA6D85"/>
    <w:rsid w:val="00DA7B5B"/>
    <w:rsid w:val="00DB1635"/>
    <w:rsid w:val="00DB2AF8"/>
    <w:rsid w:val="00DB358E"/>
    <w:rsid w:val="00DB737D"/>
    <w:rsid w:val="00DB7A5A"/>
    <w:rsid w:val="00DC0099"/>
    <w:rsid w:val="00DC0A93"/>
    <w:rsid w:val="00DC0CB5"/>
    <w:rsid w:val="00DC5695"/>
    <w:rsid w:val="00DD19C1"/>
    <w:rsid w:val="00DD1B3D"/>
    <w:rsid w:val="00DD5C23"/>
    <w:rsid w:val="00DD7E10"/>
    <w:rsid w:val="00DE056A"/>
    <w:rsid w:val="00DE0896"/>
    <w:rsid w:val="00DE1F1D"/>
    <w:rsid w:val="00DE2FD6"/>
    <w:rsid w:val="00DE3159"/>
    <w:rsid w:val="00DE4397"/>
    <w:rsid w:val="00DE4A8A"/>
    <w:rsid w:val="00DE6783"/>
    <w:rsid w:val="00DE68F3"/>
    <w:rsid w:val="00DF0639"/>
    <w:rsid w:val="00DF3A54"/>
    <w:rsid w:val="00DF3D9A"/>
    <w:rsid w:val="00DF45BF"/>
    <w:rsid w:val="00E0073D"/>
    <w:rsid w:val="00E00A4B"/>
    <w:rsid w:val="00E00D86"/>
    <w:rsid w:val="00E02276"/>
    <w:rsid w:val="00E10728"/>
    <w:rsid w:val="00E11385"/>
    <w:rsid w:val="00E122A8"/>
    <w:rsid w:val="00E1234F"/>
    <w:rsid w:val="00E12A23"/>
    <w:rsid w:val="00E12E54"/>
    <w:rsid w:val="00E13DF0"/>
    <w:rsid w:val="00E1460C"/>
    <w:rsid w:val="00E20D5F"/>
    <w:rsid w:val="00E227AE"/>
    <w:rsid w:val="00E24C12"/>
    <w:rsid w:val="00E2595F"/>
    <w:rsid w:val="00E2625F"/>
    <w:rsid w:val="00E26A7B"/>
    <w:rsid w:val="00E30FA7"/>
    <w:rsid w:val="00E32162"/>
    <w:rsid w:val="00E33DE2"/>
    <w:rsid w:val="00E35E74"/>
    <w:rsid w:val="00E36998"/>
    <w:rsid w:val="00E3708C"/>
    <w:rsid w:val="00E37DA5"/>
    <w:rsid w:val="00E43346"/>
    <w:rsid w:val="00E45406"/>
    <w:rsid w:val="00E46E23"/>
    <w:rsid w:val="00E47F6E"/>
    <w:rsid w:val="00E536BA"/>
    <w:rsid w:val="00E53DB9"/>
    <w:rsid w:val="00E54F62"/>
    <w:rsid w:val="00E55835"/>
    <w:rsid w:val="00E665B4"/>
    <w:rsid w:val="00E702CC"/>
    <w:rsid w:val="00E72895"/>
    <w:rsid w:val="00E730DC"/>
    <w:rsid w:val="00E73711"/>
    <w:rsid w:val="00E75A49"/>
    <w:rsid w:val="00E763BA"/>
    <w:rsid w:val="00E83A7D"/>
    <w:rsid w:val="00E901A2"/>
    <w:rsid w:val="00E91A71"/>
    <w:rsid w:val="00E91B54"/>
    <w:rsid w:val="00EA0BE8"/>
    <w:rsid w:val="00EA3766"/>
    <w:rsid w:val="00EA4D46"/>
    <w:rsid w:val="00EB257C"/>
    <w:rsid w:val="00EB26D0"/>
    <w:rsid w:val="00EB2791"/>
    <w:rsid w:val="00EB733E"/>
    <w:rsid w:val="00EC0271"/>
    <w:rsid w:val="00EC226B"/>
    <w:rsid w:val="00EC3C58"/>
    <w:rsid w:val="00EC4204"/>
    <w:rsid w:val="00EC5DA8"/>
    <w:rsid w:val="00ED1C21"/>
    <w:rsid w:val="00ED2D72"/>
    <w:rsid w:val="00EE26F0"/>
    <w:rsid w:val="00EE61A6"/>
    <w:rsid w:val="00EF2C5B"/>
    <w:rsid w:val="00EF33CA"/>
    <w:rsid w:val="00EF79B7"/>
    <w:rsid w:val="00EF7F1C"/>
    <w:rsid w:val="00F0638C"/>
    <w:rsid w:val="00F06E46"/>
    <w:rsid w:val="00F12032"/>
    <w:rsid w:val="00F130F5"/>
    <w:rsid w:val="00F15631"/>
    <w:rsid w:val="00F209CC"/>
    <w:rsid w:val="00F2190D"/>
    <w:rsid w:val="00F2342D"/>
    <w:rsid w:val="00F269B6"/>
    <w:rsid w:val="00F2779B"/>
    <w:rsid w:val="00F3325F"/>
    <w:rsid w:val="00F34CF3"/>
    <w:rsid w:val="00F36DA5"/>
    <w:rsid w:val="00F37FA6"/>
    <w:rsid w:val="00F419F2"/>
    <w:rsid w:val="00F442E6"/>
    <w:rsid w:val="00F44680"/>
    <w:rsid w:val="00F44CFE"/>
    <w:rsid w:val="00F45253"/>
    <w:rsid w:val="00F51EE2"/>
    <w:rsid w:val="00F53EC2"/>
    <w:rsid w:val="00F54357"/>
    <w:rsid w:val="00F5460B"/>
    <w:rsid w:val="00F56B48"/>
    <w:rsid w:val="00F56F37"/>
    <w:rsid w:val="00F574A5"/>
    <w:rsid w:val="00F61021"/>
    <w:rsid w:val="00F65938"/>
    <w:rsid w:val="00F66CCE"/>
    <w:rsid w:val="00F70AB4"/>
    <w:rsid w:val="00F8264D"/>
    <w:rsid w:val="00F857BF"/>
    <w:rsid w:val="00F86677"/>
    <w:rsid w:val="00F86A5F"/>
    <w:rsid w:val="00F937D9"/>
    <w:rsid w:val="00F95356"/>
    <w:rsid w:val="00F9660B"/>
    <w:rsid w:val="00F97681"/>
    <w:rsid w:val="00F97A42"/>
    <w:rsid w:val="00FA0875"/>
    <w:rsid w:val="00FA0AB2"/>
    <w:rsid w:val="00FA10F8"/>
    <w:rsid w:val="00FA3B4E"/>
    <w:rsid w:val="00FA4DD6"/>
    <w:rsid w:val="00FB0874"/>
    <w:rsid w:val="00FB16F4"/>
    <w:rsid w:val="00FB37D3"/>
    <w:rsid w:val="00FB3AFC"/>
    <w:rsid w:val="00FB6690"/>
    <w:rsid w:val="00FB7A22"/>
    <w:rsid w:val="00FC319D"/>
    <w:rsid w:val="00FC321B"/>
    <w:rsid w:val="00FC4F86"/>
    <w:rsid w:val="00FD2C41"/>
    <w:rsid w:val="00FD3641"/>
    <w:rsid w:val="00FD4294"/>
    <w:rsid w:val="00FD5617"/>
    <w:rsid w:val="00FE0EF7"/>
    <w:rsid w:val="00FE0FD7"/>
    <w:rsid w:val="00FE3EC7"/>
    <w:rsid w:val="00FE75E2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10165"/>
  <w15:docId w15:val="{175C0798-7D30-47C1-BD46-A7B06591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/>
    <w:lsdException w:name="Emphasis" w:semiHidden="1" w:uiPriority="12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 w:qFormat="1"/>
    <w:lsdException w:name="Book Title" w:semiHidden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semiHidden/>
    <w:qFormat/>
    <w:rsid w:val="009C01F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semiHidden/>
    <w:qFormat/>
    <w:rsid w:val="00636A90"/>
    <w:pPr>
      <w:keepNext/>
      <w:keepLines/>
      <w:numPr>
        <w:numId w:val="2"/>
      </w:numPr>
      <w:spacing w:before="480" w:after="100" w:afterAutospacing="1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qFormat/>
    <w:rsid w:val="00636A90"/>
    <w:pPr>
      <w:keepNext/>
      <w:keepLines/>
      <w:numPr>
        <w:ilvl w:val="1"/>
        <w:numId w:val="2"/>
      </w:numPr>
      <w:spacing w:before="240" w:after="100" w:afterAutospacing="1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qFormat/>
    <w:rsid w:val="00636A90"/>
    <w:pPr>
      <w:keepNext/>
      <w:keepLines/>
      <w:numPr>
        <w:ilvl w:val="2"/>
        <w:numId w:val="2"/>
      </w:numPr>
      <w:spacing w:before="240" w:after="0"/>
      <w:ind w:left="2160" w:hanging="18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9"/>
    <w:semiHidden/>
    <w:qFormat/>
    <w:rsid w:val="00636A90"/>
    <w:pPr>
      <w:keepNext/>
      <w:keepLines/>
      <w:numPr>
        <w:ilvl w:val="3"/>
        <w:numId w:val="2"/>
      </w:numPr>
      <w:spacing w:before="240" w:after="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636A9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636A9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636A9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636A9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636A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semiHidden/>
    <w:rsid w:val="009C01F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customStyle="1" w:styleId="EA-AsterixExplanation">
    <w:name w:val="EA-Asterix Explanation"/>
    <w:basedOn w:val="Normal"/>
    <w:uiPriority w:val="2"/>
    <w:semiHidden/>
    <w:qFormat/>
    <w:rsid w:val="00B730C5"/>
    <w:pPr>
      <w:spacing w:before="120" w:after="120" w:line="240" w:lineRule="auto"/>
    </w:pPr>
    <w:rPr>
      <w:rFonts w:asciiTheme="minorHAnsi" w:eastAsia="Times New Roman" w:hAnsiTheme="minorHAnsi" w:cs="Calibri"/>
      <w:i/>
      <w:color w:val="808080" w:themeColor="background1" w:themeShade="80"/>
      <w:sz w:val="18"/>
      <w:szCs w:val="24"/>
      <w:lang w:eastAsia="en-AU"/>
    </w:rPr>
  </w:style>
  <w:style w:type="paragraph" w:customStyle="1" w:styleId="EA-Footnote">
    <w:name w:val="EA-Footnote"/>
    <w:uiPriority w:val="2"/>
    <w:semiHidden/>
    <w:qFormat/>
    <w:rsid w:val="00B730C5"/>
    <w:pPr>
      <w:spacing w:after="0" w:line="240" w:lineRule="auto"/>
    </w:pPr>
    <w:rPr>
      <w:rFonts w:ascii="Arial" w:eastAsia="Times New Roman" w:hAnsi="Arial" w:cs="Times New Roman"/>
      <w:b/>
      <w:sz w:val="16"/>
      <w:szCs w:val="20"/>
      <w:lang w:eastAsia="en-AU"/>
    </w:rPr>
  </w:style>
  <w:style w:type="paragraph" w:customStyle="1" w:styleId="EA-HeadNum1">
    <w:name w:val="EA-HeadNum 1"/>
    <w:basedOn w:val="Heading1"/>
    <w:next w:val="EA-Text"/>
    <w:link w:val="EA-HeadNum1Char"/>
    <w:semiHidden/>
    <w:qFormat/>
    <w:rsid w:val="00B730C5"/>
    <w:pPr>
      <w:keepNext w:val="0"/>
      <w:numPr>
        <w:numId w:val="4"/>
      </w:numPr>
      <w:spacing w:before="120" w:after="120" w:afterAutospacing="0" w:line="240" w:lineRule="auto"/>
    </w:pPr>
    <w:rPr>
      <w:rFonts w:ascii="Arial Bold" w:hAnsi="Arial Bold"/>
      <w:color w:val="1F4E79" w:themeColor="accent1" w:themeShade="80"/>
      <w:sz w:val="36"/>
      <w:lang w:eastAsia="en-AU"/>
    </w:rPr>
  </w:style>
  <w:style w:type="table" w:customStyle="1" w:styleId="TableHeadingSubHeading">
    <w:name w:val="Table Heading Sub Heading"/>
    <w:basedOn w:val="TableGrid"/>
    <w:uiPriority w:val="99"/>
    <w:rsid w:val="008A39FD"/>
    <w:rPr>
      <w:rFonts w:ascii="Arial" w:hAnsi="Arial"/>
      <w:sz w:val="20"/>
      <w:szCs w:val="20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595959" w:themeFill="text1" w:themeFillTint="A6"/>
      </w:tcPr>
    </w:tblStylePr>
    <w:tblStylePr w:type="firstCol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8A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8A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A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1F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rsid w:val="008A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1FF"/>
    <w:rPr>
      <w:rFonts w:ascii="Arial" w:hAnsi="Arial"/>
      <w:sz w:val="20"/>
    </w:rPr>
  </w:style>
  <w:style w:type="character" w:customStyle="1" w:styleId="EA-HeadNum1Char">
    <w:name w:val="EA-HeadNum 1 Char"/>
    <w:basedOn w:val="DefaultParagraphFont"/>
    <w:link w:val="EA-HeadNum1"/>
    <w:semiHidden/>
    <w:rsid w:val="00FB16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um1">
    <w:name w:val="EA-HeadNoNum 1"/>
    <w:basedOn w:val="EA-HeadNum1"/>
    <w:next w:val="EA-Text"/>
    <w:link w:val="EA-HeadNoNum1Char"/>
    <w:qFormat/>
    <w:rsid w:val="00B730C5"/>
    <w:pPr>
      <w:numPr>
        <w:numId w:val="0"/>
      </w:numPr>
    </w:pPr>
  </w:style>
  <w:style w:type="character" w:customStyle="1" w:styleId="EA-HeadNoNum1Char">
    <w:name w:val="EA-HeadNoNum 1 Char"/>
    <w:basedOn w:val="EA-HeadNum1Char"/>
    <w:link w:val="EA-HeadNoNum1"/>
    <w:rsid w:val="00156D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um2">
    <w:name w:val="EA-HeadNum 2"/>
    <w:basedOn w:val="Heading2"/>
    <w:next w:val="EA-Text"/>
    <w:link w:val="EA-HeadNum2Char"/>
    <w:semiHidden/>
    <w:qFormat/>
    <w:rsid w:val="00B730C5"/>
    <w:pPr>
      <w:keepNext w:val="0"/>
      <w:numPr>
        <w:numId w:val="4"/>
      </w:numPr>
      <w:spacing w:before="120" w:after="120" w:afterAutospacing="0" w:line="240" w:lineRule="auto"/>
    </w:pPr>
    <w:rPr>
      <w:i/>
      <w:color w:val="1F4E79" w:themeColor="accent1" w:themeShade="80"/>
      <w:sz w:val="28"/>
      <w:lang w:eastAsia="en-AU"/>
    </w:rPr>
  </w:style>
  <w:style w:type="character" w:customStyle="1" w:styleId="EA-HeadNum2Char">
    <w:name w:val="EA-HeadNum 2 Char"/>
    <w:basedOn w:val="DefaultParagraphFont"/>
    <w:link w:val="EA-HeadNum2"/>
    <w:semiHidden/>
    <w:rsid w:val="00FB16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HeadNoNum2">
    <w:name w:val="EA-HeadNoNum 2"/>
    <w:basedOn w:val="EA-HeadNum2"/>
    <w:next w:val="EA-Text"/>
    <w:link w:val="EA-HeadNoNum2Char"/>
    <w:qFormat/>
    <w:rsid w:val="00B730C5"/>
    <w:pPr>
      <w:numPr>
        <w:ilvl w:val="0"/>
        <w:numId w:val="0"/>
      </w:numPr>
    </w:pPr>
  </w:style>
  <w:style w:type="table" w:customStyle="1" w:styleId="TableNoHeadingSubHeading">
    <w:name w:val="Table No Heading Sub Heading"/>
    <w:basedOn w:val="TableGrid"/>
    <w:uiPriority w:val="99"/>
    <w:rsid w:val="00EC5DA8"/>
    <w:rPr>
      <w:rFonts w:ascii="Arial" w:hAnsi="Arial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Col">
      <w:tblPr/>
      <w:tcPr>
        <w:shd w:val="clear" w:color="auto" w:fill="D9D9D9" w:themeFill="background1" w:themeFillShade="D9"/>
      </w:tcPr>
    </w:tblStylePr>
  </w:style>
  <w:style w:type="character" w:styleId="Hyperlink">
    <w:name w:val="Hyperlink"/>
    <w:basedOn w:val="DefaultParagraphFont"/>
    <w:uiPriority w:val="99"/>
    <w:semiHidden/>
    <w:rsid w:val="001126F5"/>
    <w:rPr>
      <w:rFonts w:ascii="Arial" w:hAnsi="Arial"/>
      <w:color w:val="0070C0"/>
      <w:u w:val="single"/>
    </w:rPr>
  </w:style>
  <w:style w:type="paragraph" w:styleId="TOC1">
    <w:name w:val="toc 1"/>
    <w:basedOn w:val="Normal"/>
    <w:next w:val="Normal"/>
    <w:autoRedefine/>
    <w:uiPriority w:val="39"/>
    <w:semiHidden/>
    <w:qFormat/>
    <w:rsid w:val="00636A90"/>
    <w:pPr>
      <w:tabs>
        <w:tab w:val="left" w:pos="440"/>
        <w:tab w:val="right" w:pos="9016"/>
      </w:tabs>
      <w:spacing w:before="240" w:after="120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semiHidden/>
    <w:qFormat/>
    <w:rsid w:val="00636A90"/>
    <w:pPr>
      <w:spacing w:before="120" w:after="0"/>
      <w:ind w:left="22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99"/>
    <w:semiHidden/>
    <w:qFormat/>
    <w:rsid w:val="00636A90"/>
    <w:pPr>
      <w:spacing w:after="0"/>
      <w:ind w:left="44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9C01FF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C01FF"/>
    <w:rPr>
      <w:rFonts w:ascii="Arial" w:eastAsiaTheme="majorEastAsia" w:hAnsi="Arial" w:cstheme="majorBidi"/>
      <w:b/>
      <w:bCs/>
      <w:color w:val="5B9BD5" w:themeColor="accent1"/>
      <w:sz w:val="20"/>
    </w:rPr>
  </w:style>
  <w:style w:type="character" w:customStyle="1" w:styleId="EA-HeadNoNum2Char">
    <w:name w:val="EA-HeadNoNum 2 Char"/>
    <w:basedOn w:val="EA-HeadNum2Char"/>
    <w:link w:val="EA-HeadNoNum2"/>
    <w:rsid w:val="00156D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HeadNum3">
    <w:name w:val="EA-HeadNum 3"/>
    <w:basedOn w:val="Heading3"/>
    <w:next w:val="EA-Text"/>
    <w:link w:val="EA-HeadNum3Char"/>
    <w:semiHidden/>
    <w:qFormat/>
    <w:rsid w:val="00B730C5"/>
    <w:pPr>
      <w:keepNext w:val="0"/>
      <w:numPr>
        <w:numId w:val="4"/>
      </w:numPr>
      <w:spacing w:before="120" w:after="120" w:line="240" w:lineRule="auto"/>
    </w:pPr>
    <w:rPr>
      <w:color w:val="1F4E79" w:themeColor="accent1" w:themeShade="80"/>
      <w:sz w:val="24"/>
      <w:szCs w:val="24"/>
      <w:lang w:eastAsia="en-AU"/>
    </w:rPr>
  </w:style>
  <w:style w:type="character" w:customStyle="1" w:styleId="EA-HeadNum3Char">
    <w:name w:val="EA-HeadNum 3 Char"/>
    <w:basedOn w:val="DefaultParagraphFont"/>
    <w:link w:val="EA-HeadNum3"/>
    <w:semiHidden/>
    <w:rsid w:val="00FB16F4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oNum3">
    <w:name w:val="EA-HeadNoNum 3"/>
    <w:basedOn w:val="EA-HeadNum3"/>
    <w:next w:val="EA-Text"/>
    <w:link w:val="EA-HeadNoNum3Char"/>
    <w:qFormat/>
    <w:rsid w:val="00B730C5"/>
    <w:pPr>
      <w:numPr>
        <w:ilvl w:val="0"/>
        <w:numId w:val="0"/>
      </w:numPr>
    </w:pPr>
  </w:style>
  <w:style w:type="character" w:customStyle="1" w:styleId="EA-HeadNoNum3Char">
    <w:name w:val="EA-HeadNoNum 3 Char"/>
    <w:basedOn w:val="EA-HeadNum3Char"/>
    <w:link w:val="EA-HeadNoNum3"/>
    <w:rsid w:val="00156DF4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um4">
    <w:name w:val="EA-HeadNum 4"/>
    <w:basedOn w:val="Heading4"/>
    <w:next w:val="EA-Text"/>
    <w:link w:val="EA-HeadNum4Char"/>
    <w:semiHidden/>
    <w:qFormat/>
    <w:rsid w:val="00B730C5"/>
    <w:pPr>
      <w:keepNext w:val="0"/>
      <w:numPr>
        <w:numId w:val="4"/>
      </w:numPr>
      <w:spacing w:before="120" w:after="120" w:line="240" w:lineRule="auto"/>
    </w:pPr>
    <w:rPr>
      <w:bCs w:val="0"/>
      <w:color w:val="1F4E79" w:themeColor="accent1" w:themeShade="80"/>
      <w:szCs w:val="24"/>
      <w:u w:val="single"/>
      <w:lang w:eastAsia="en-AU"/>
    </w:rPr>
  </w:style>
  <w:style w:type="character" w:customStyle="1" w:styleId="EA-HeadNum4Char">
    <w:name w:val="EA-HeadNum 4 Char"/>
    <w:basedOn w:val="DefaultParagraphFont"/>
    <w:link w:val="EA-HeadNum4"/>
    <w:semiHidden/>
    <w:rsid w:val="00FB16F4"/>
    <w:rPr>
      <w:rFonts w:ascii="Arial" w:eastAsiaTheme="majorEastAsia" w:hAnsi="Arial" w:cstheme="majorBidi"/>
      <w:b/>
      <w:i/>
      <w:iCs/>
      <w:color w:val="1F4E79" w:themeColor="accent1" w:themeShade="80"/>
      <w:sz w:val="20"/>
      <w:szCs w:val="24"/>
      <w:u w:val="single"/>
      <w:lang w:eastAsia="en-AU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C01FF"/>
    <w:rPr>
      <w:rFonts w:ascii="Arial" w:eastAsiaTheme="majorEastAsia" w:hAnsi="Arial" w:cstheme="majorBidi"/>
      <w:b/>
      <w:bCs/>
      <w:i/>
      <w:iCs/>
      <w:color w:val="5B9BD5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C01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9C01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9C0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9C0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9C0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qFormat/>
    <w:rsid w:val="00636A90"/>
    <w:pPr>
      <w:spacing w:before="120" w:line="240" w:lineRule="auto"/>
      <w:ind w:left="720"/>
    </w:pPr>
    <w:rPr>
      <w:b/>
      <w:bCs/>
      <w:color w:val="5B9BD5" w:themeColor="accent1"/>
      <w:szCs w:val="18"/>
    </w:rPr>
  </w:style>
  <w:style w:type="paragraph" w:styleId="TOCHeading">
    <w:name w:val="TOC Heading"/>
    <w:basedOn w:val="Heading1"/>
    <w:next w:val="Normal"/>
    <w:uiPriority w:val="99"/>
    <w:semiHidden/>
    <w:qFormat/>
    <w:rsid w:val="00636A90"/>
    <w:pPr>
      <w:numPr>
        <w:numId w:val="0"/>
      </w:numPr>
      <w:outlineLvl w:val="9"/>
    </w:pPr>
    <w:rPr>
      <w:lang w:val="en-US"/>
    </w:rPr>
  </w:style>
  <w:style w:type="paragraph" w:customStyle="1" w:styleId="EA-HeadNoNum4">
    <w:name w:val="EA-HeadNoNum 4"/>
    <w:basedOn w:val="EA-HeadNum4"/>
    <w:next w:val="EA-Text"/>
    <w:link w:val="EA-HeadNoNum4Char"/>
    <w:qFormat/>
    <w:rsid w:val="00B730C5"/>
    <w:pPr>
      <w:numPr>
        <w:ilvl w:val="0"/>
        <w:numId w:val="0"/>
      </w:numPr>
    </w:pPr>
    <w:rPr>
      <w:b w:val="0"/>
      <w:i w:val="0"/>
    </w:rPr>
  </w:style>
  <w:style w:type="character" w:customStyle="1" w:styleId="EA-HeadNoNum4Char">
    <w:name w:val="EA-HeadNoNum 4 Char"/>
    <w:basedOn w:val="EA-HeadNum4Char"/>
    <w:link w:val="EA-HeadNoNum4"/>
    <w:rsid w:val="00156DF4"/>
    <w:rPr>
      <w:rFonts w:ascii="Arial" w:eastAsiaTheme="majorEastAsia" w:hAnsi="Arial" w:cstheme="majorBidi"/>
      <w:b w:val="0"/>
      <w:i w:val="0"/>
      <w:iCs/>
      <w:color w:val="1F4E79" w:themeColor="accent1" w:themeShade="80"/>
      <w:sz w:val="20"/>
      <w:szCs w:val="24"/>
      <w:u w:val="single"/>
      <w:lang w:eastAsia="en-AU"/>
    </w:rPr>
  </w:style>
  <w:style w:type="paragraph" w:styleId="NormalWeb">
    <w:name w:val="Normal (Web)"/>
    <w:basedOn w:val="Normal"/>
    <w:uiPriority w:val="99"/>
    <w:semiHidden/>
    <w:rsid w:val="00117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rsid w:val="004A5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A53B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1F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A5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1FF"/>
    <w:rPr>
      <w:rFonts w:ascii="Arial" w:hAnsi="Arial"/>
      <w:b/>
      <w:bCs/>
      <w:sz w:val="20"/>
      <w:szCs w:val="20"/>
    </w:rPr>
  </w:style>
  <w:style w:type="paragraph" w:customStyle="1" w:styleId="EA-ListAlphamulti">
    <w:name w:val="EA-List Alpha (multi)"/>
    <w:qFormat/>
    <w:rsid w:val="00B730C5"/>
    <w:pPr>
      <w:numPr>
        <w:numId w:val="9"/>
      </w:numPr>
      <w:spacing w:before="60" w:after="60"/>
    </w:pPr>
    <w:rPr>
      <w:rFonts w:eastAsia="Times New Roman" w:cs="Times New Roman"/>
      <w:szCs w:val="24"/>
      <w:lang w:eastAsia="en-AU"/>
    </w:rPr>
  </w:style>
  <w:style w:type="paragraph" w:customStyle="1" w:styleId="EA-ListBulletmulti">
    <w:name w:val="EA-List Bullet (multi)"/>
    <w:qFormat/>
    <w:rsid w:val="00F2779B"/>
    <w:pPr>
      <w:numPr>
        <w:numId w:val="31"/>
      </w:numPr>
      <w:spacing w:before="120" w:after="120" w:line="240" w:lineRule="auto"/>
    </w:pPr>
    <w:rPr>
      <w:rFonts w:ascii="Calibri" w:eastAsia="Times New Roman" w:hAnsi="Calibri" w:cs="Times New Roman"/>
      <w:szCs w:val="24"/>
      <w:lang w:eastAsia="en-AU"/>
    </w:rPr>
  </w:style>
  <w:style w:type="paragraph" w:customStyle="1" w:styleId="EA-ListNumbermulti">
    <w:name w:val="EA-List Number (multi)"/>
    <w:link w:val="EA-ListNumbermultiChar"/>
    <w:qFormat/>
    <w:rsid w:val="00AC5984"/>
    <w:pPr>
      <w:numPr>
        <w:numId w:val="29"/>
      </w:numPr>
      <w:spacing w:before="40" w:after="40" w:line="240" w:lineRule="auto"/>
    </w:pPr>
    <w:rPr>
      <w:rFonts w:ascii="Calibri" w:eastAsia="Times New Roman" w:hAnsi="Calibri" w:cs="Times New Roman"/>
      <w:szCs w:val="24"/>
      <w:lang w:eastAsia="en-AU"/>
    </w:rPr>
  </w:style>
  <w:style w:type="paragraph" w:customStyle="1" w:styleId="DL-Note">
    <w:name w:val="DL-Note"/>
    <w:uiPriority w:val="99"/>
    <w:semiHidden/>
    <w:qFormat/>
    <w:rsid w:val="00B730C5"/>
    <w:pPr>
      <w:shd w:val="clear" w:color="auto" w:fill="D9D9D9" w:themeFill="background1" w:themeFillShade="D9"/>
      <w:spacing w:before="60" w:after="60" w:line="288" w:lineRule="auto"/>
      <w:ind w:left="113"/>
    </w:pPr>
    <w:rPr>
      <w:rFonts w:ascii="Arial" w:eastAsia="Times New Roman" w:hAnsi="Arial" w:cs="Calibri"/>
      <w:b/>
      <w:i/>
      <w:sz w:val="20"/>
      <w:szCs w:val="24"/>
      <w:lang w:eastAsia="en-AU"/>
    </w:rPr>
  </w:style>
  <w:style w:type="paragraph" w:customStyle="1" w:styleId="DL-NoteIndent">
    <w:name w:val="DL-Note Indent"/>
    <w:basedOn w:val="DL-Note"/>
    <w:uiPriority w:val="99"/>
    <w:semiHidden/>
    <w:qFormat/>
    <w:rsid w:val="00B730C5"/>
    <w:pPr>
      <w:ind w:left="1134"/>
    </w:pPr>
  </w:style>
  <w:style w:type="paragraph" w:customStyle="1" w:styleId="DL-NoteSPECIAL">
    <w:name w:val="DL-Note SPECIAL"/>
    <w:link w:val="DL-NoteSPECIALChar"/>
    <w:uiPriority w:val="99"/>
    <w:semiHidden/>
    <w:qFormat/>
    <w:rsid w:val="00B730C5"/>
    <w:pPr>
      <w:numPr>
        <w:numId w:val="7"/>
      </w:numPr>
      <w:shd w:val="clear" w:color="auto" w:fill="EDEDED" w:themeFill="accent3" w:themeFillTint="33"/>
      <w:spacing w:before="60" w:after="60" w:line="288" w:lineRule="auto"/>
    </w:pPr>
    <w:rPr>
      <w:rFonts w:ascii="Arial Bold" w:eastAsia="Times New Roman" w:hAnsi="Arial Bold" w:cs="Calibri"/>
      <w:b/>
      <w:i/>
      <w:color w:val="FF0000"/>
      <w:sz w:val="20"/>
      <w:szCs w:val="24"/>
      <w:lang w:eastAsia="en-AU"/>
    </w:rPr>
  </w:style>
  <w:style w:type="paragraph" w:customStyle="1" w:styleId="EA-Quote">
    <w:name w:val="EA-Quote"/>
    <w:basedOn w:val="Normal"/>
    <w:link w:val="EA-QuoteChar"/>
    <w:uiPriority w:val="2"/>
    <w:semiHidden/>
    <w:qFormat/>
    <w:rsid w:val="00B730C5"/>
    <w:pPr>
      <w:spacing w:before="120" w:after="120" w:line="240" w:lineRule="auto"/>
    </w:pPr>
    <w:rPr>
      <w:rFonts w:asciiTheme="minorHAnsi" w:eastAsia="Times New Roman" w:hAnsiTheme="minorHAnsi" w:cs="Calibri"/>
      <w:i/>
      <w:color w:val="595959" w:themeColor="text1" w:themeTint="A6"/>
      <w:sz w:val="22"/>
      <w:szCs w:val="24"/>
      <w:lang w:eastAsia="en-AU"/>
    </w:rPr>
  </w:style>
  <w:style w:type="paragraph" w:customStyle="1" w:styleId="EA-Spacer">
    <w:name w:val="EA-Spacer"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FFFFFF" w:themeColor="background1"/>
      <w:sz w:val="8"/>
      <w:szCs w:val="24"/>
      <w:lang w:eastAsia="en-AU"/>
    </w:rPr>
  </w:style>
  <w:style w:type="paragraph" w:customStyle="1" w:styleId="DL-Step">
    <w:name w:val="DL-Step"/>
    <w:autoRedefine/>
    <w:uiPriority w:val="99"/>
    <w:semiHidden/>
    <w:qFormat/>
    <w:rsid w:val="00C9225E"/>
    <w:pPr>
      <w:numPr>
        <w:numId w:val="3"/>
      </w:numPr>
      <w:suppressAutoHyphens/>
      <w:spacing w:before="120" w:after="120" w:line="288" w:lineRule="auto"/>
      <w:mirrorIndents/>
      <w:outlineLvl w:val="0"/>
      <w15:collapsed/>
    </w:pPr>
    <w:rPr>
      <w:rFonts w:ascii="Arial" w:eastAsia="Times New Roman" w:hAnsi="Arial" w:cs="Calibri"/>
      <w:szCs w:val="24"/>
      <w:lang w:eastAsia="en-AU"/>
    </w:rPr>
  </w:style>
  <w:style w:type="paragraph" w:customStyle="1" w:styleId="EA-SUFooterCentre">
    <w:name w:val="EA-SU Footer Centre"/>
    <w:link w:val="EA-SUFooterCentre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  <w:jc w:val="center"/>
    </w:pPr>
    <w:rPr>
      <w:rFonts w:ascii="Arial" w:eastAsia="Times New Roman" w:hAnsi="Arial" w:cs="Times New Roman"/>
      <w:b/>
      <w:color w:val="7F7F7F" w:themeColor="text1" w:themeTint="80"/>
      <w:sz w:val="20"/>
      <w:szCs w:val="24"/>
      <w:lang w:eastAsia="en-AU"/>
    </w:rPr>
  </w:style>
  <w:style w:type="character" w:customStyle="1" w:styleId="EA-SUFooterCentreChar">
    <w:name w:val="EA-SU Footer Centre Char"/>
    <w:basedOn w:val="DefaultParagraphFont"/>
    <w:link w:val="EA-SUFooterCentre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20"/>
      <w:szCs w:val="24"/>
      <w:lang w:eastAsia="en-AU"/>
    </w:rPr>
  </w:style>
  <w:style w:type="paragraph" w:customStyle="1" w:styleId="EA-SUFooterCentreRED">
    <w:name w:val="EA-SU Footer Centre RED"/>
    <w:basedOn w:val="EA-SUFooterCentre"/>
    <w:uiPriority w:val="1"/>
    <w:semiHidden/>
    <w:qFormat/>
    <w:rsid w:val="00B730C5"/>
    <w:rPr>
      <w:color w:val="FF0000"/>
    </w:rPr>
  </w:style>
  <w:style w:type="paragraph" w:customStyle="1" w:styleId="EA-SUFooterLeft">
    <w:name w:val="EA-SU Footer Left"/>
    <w:link w:val="EA-SUFooterLef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FooterLeftChar">
    <w:name w:val="EA-SU Footer Left Char"/>
    <w:basedOn w:val="DefaultParagraphFont"/>
    <w:link w:val="EA-SUFooterLeft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FooterRight">
    <w:name w:val="EA-SU Footer Right"/>
    <w:basedOn w:val="EA-SUFooterLeft"/>
    <w:link w:val="EA-SUFooterRightChar"/>
    <w:uiPriority w:val="1"/>
    <w:semiHidden/>
    <w:qFormat/>
    <w:rsid w:val="00B730C5"/>
    <w:pPr>
      <w:jc w:val="right"/>
    </w:pPr>
  </w:style>
  <w:style w:type="character" w:customStyle="1" w:styleId="EA-SUFooterRightChar">
    <w:name w:val="EA-SU Footer Right Char"/>
    <w:basedOn w:val="EA-SUFooterLeftChar"/>
    <w:link w:val="EA-SUFooterRight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FrontPage">
    <w:name w:val="EA-SU Front Page"/>
    <w:uiPriority w:val="1"/>
    <w:semiHidden/>
    <w:qFormat/>
    <w:rsid w:val="00B730C5"/>
    <w:pPr>
      <w:spacing w:before="600" w:after="600"/>
    </w:pPr>
    <w:rPr>
      <w:rFonts w:ascii="Arial" w:eastAsia="Times New Roman" w:hAnsi="Arial" w:cs="Times New Roman"/>
      <w:b/>
      <w:color w:val="1F4E79" w:themeColor="accent1" w:themeShade="80"/>
      <w:sz w:val="48"/>
      <w:szCs w:val="24"/>
      <w:lang w:eastAsia="en-AU"/>
    </w:rPr>
  </w:style>
  <w:style w:type="paragraph" w:customStyle="1" w:styleId="EA-SUFrontPageIndent">
    <w:name w:val="EA-SU Front Page Indent"/>
    <w:basedOn w:val="EA-SUFrontPage"/>
    <w:uiPriority w:val="1"/>
    <w:semiHidden/>
    <w:qFormat/>
    <w:rsid w:val="00B730C5"/>
    <w:pPr>
      <w:ind w:left="851" w:right="851"/>
    </w:pPr>
  </w:style>
  <w:style w:type="paragraph" w:customStyle="1" w:styleId="EA-SUFrontPageLarge">
    <w:name w:val="EA-SU Front Page Large"/>
    <w:uiPriority w:val="1"/>
    <w:semiHidden/>
    <w:qFormat/>
    <w:rsid w:val="00B730C5"/>
    <w:pPr>
      <w:spacing w:before="600" w:after="600" w:line="240" w:lineRule="auto"/>
    </w:pPr>
    <w:rPr>
      <w:rFonts w:ascii="Arial" w:eastAsia="Times New Roman" w:hAnsi="Arial" w:cs="Times New Roman"/>
      <w:b/>
      <w:color w:val="1F4E79" w:themeColor="accent1" w:themeShade="80"/>
      <w:sz w:val="56"/>
      <w:szCs w:val="24"/>
      <w:lang w:eastAsia="en-AU"/>
    </w:rPr>
  </w:style>
  <w:style w:type="paragraph" w:customStyle="1" w:styleId="EA-SUFrontPageLargeIndent">
    <w:name w:val="EA-SU Front Page Large Indent"/>
    <w:basedOn w:val="EA-SUFrontPageLarge"/>
    <w:uiPriority w:val="1"/>
    <w:semiHidden/>
    <w:qFormat/>
    <w:rsid w:val="007A10C0"/>
    <w:pPr>
      <w:spacing w:before="240" w:after="240"/>
      <w:ind w:left="851" w:right="851"/>
    </w:pPr>
  </w:style>
  <w:style w:type="paragraph" w:customStyle="1" w:styleId="EA-SUFrontPageLargeWHITE">
    <w:name w:val="EA-SU Front Page Large WHITE"/>
    <w:basedOn w:val="EA-SUFrontPage"/>
    <w:uiPriority w:val="1"/>
    <w:semiHidden/>
    <w:qFormat/>
    <w:rsid w:val="00B730C5"/>
    <w:rPr>
      <w:color w:val="FFFFFF" w:themeColor="background1"/>
      <w:sz w:val="56"/>
    </w:rPr>
  </w:style>
  <w:style w:type="paragraph" w:customStyle="1" w:styleId="EA-SUFrontPageMedium">
    <w:name w:val="EA-SU Front Page Medium"/>
    <w:basedOn w:val="EA-SUFrontPage"/>
    <w:uiPriority w:val="1"/>
    <w:semiHidden/>
    <w:qFormat/>
    <w:rsid w:val="00B730C5"/>
    <w:rPr>
      <w:sz w:val="36"/>
    </w:rPr>
  </w:style>
  <w:style w:type="paragraph" w:customStyle="1" w:styleId="EA-SUFrontPageMeduimWHITE">
    <w:name w:val="EA-SU Front Page Meduim WHITE"/>
    <w:basedOn w:val="EA-SUFrontPageMedium"/>
    <w:uiPriority w:val="1"/>
    <w:semiHidden/>
    <w:qFormat/>
    <w:rsid w:val="00B730C5"/>
    <w:rPr>
      <w:color w:val="FFFFFF" w:themeColor="background1"/>
    </w:rPr>
  </w:style>
  <w:style w:type="paragraph" w:customStyle="1" w:styleId="EA-SUFrontPageRight">
    <w:name w:val="EA-SU Front Page Right"/>
    <w:basedOn w:val="EA-SUFrontPage"/>
    <w:uiPriority w:val="1"/>
    <w:semiHidden/>
    <w:qFormat/>
    <w:rsid w:val="00B730C5"/>
    <w:pPr>
      <w:jc w:val="right"/>
    </w:pPr>
  </w:style>
  <w:style w:type="paragraph" w:customStyle="1" w:styleId="EA-SUFrontPageSmall">
    <w:name w:val="EA-SU Front Page Small"/>
    <w:basedOn w:val="EA-SUFrontPage"/>
    <w:uiPriority w:val="1"/>
    <w:semiHidden/>
    <w:qFormat/>
    <w:rsid w:val="00B730C5"/>
    <w:rPr>
      <w:sz w:val="32"/>
    </w:rPr>
  </w:style>
  <w:style w:type="paragraph" w:customStyle="1" w:styleId="DL-SUFrontPageTinyWHITE">
    <w:name w:val="DL-SU Front Page Tiny WHITE"/>
    <w:uiPriority w:val="99"/>
    <w:semiHidden/>
    <w:qFormat/>
    <w:rsid w:val="00B730C5"/>
    <w:pPr>
      <w:spacing w:after="0" w:line="240" w:lineRule="auto"/>
    </w:pPr>
    <w:rPr>
      <w:rFonts w:eastAsia="Times New Roman" w:cs="Arial"/>
      <w:b/>
      <w:color w:val="FFFFFF" w:themeColor="background1"/>
      <w:sz w:val="24"/>
      <w:szCs w:val="24"/>
      <w:lang w:eastAsia="en-AU"/>
    </w:rPr>
  </w:style>
  <w:style w:type="paragraph" w:customStyle="1" w:styleId="EA-SUHeaderRight">
    <w:name w:val="EA-SU Header Right"/>
    <w:link w:val="EA-SUHeaderRigh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  <w:jc w:val="right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HeaderRightChar">
    <w:name w:val="EA-SU Header Right Char"/>
    <w:basedOn w:val="DefaultParagraphFont"/>
    <w:link w:val="EA-SUHeaderRight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HeaderCentre">
    <w:name w:val="EA-SU Header Centre"/>
    <w:basedOn w:val="EA-SUHeaderRight"/>
    <w:link w:val="EA-SUHeaderCentreChar"/>
    <w:uiPriority w:val="1"/>
    <w:semiHidden/>
    <w:qFormat/>
    <w:rsid w:val="00B730C5"/>
    <w:pPr>
      <w:jc w:val="center"/>
    </w:pPr>
  </w:style>
  <w:style w:type="character" w:customStyle="1" w:styleId="EA-SUHeaderCentreChar">
    <w:name w:val="EA-SU Header Centre Char"/>
    <w:basedOn w:val="EA-SUHeaderRightChar"/>
    <w:link w:val="EA-SUHeaderCentre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HeaderLeft">
    <w:name w:val="EA-SU Header Left"/>
    <w:link w:val="EA-SUHeaderLef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HeaderLeftChar">
    <w:name w:val="EA-SU Header Left Char"/>
    <w:basedOn w:val="DefaultParagraphFont"/>
    <w:link w:val="EA-SUHeaderLeft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SetDocumentControlHeading">
    <w:name w:val="EA-SU Set Document Control Heading"/>
    <w:next w:val="Normal"/>
    <w:uiPriority w:val="1"/>
    <w:semiHidden/>
    <w:qFormat/>
    <w:rsid w:val="00B730C5"/>
    <w:pPr>
      <w:spacing w:after="0" w:line="240" w:lineRule="auto"/>
    </w:pPr>
    <w:rPr>
      <w:rFonts w:ascii="Arial" w:eastAsia="Times New Roman" w:hAnsi="Arial" w:cs="Arial"/>
      <w:b/>
      <w:bCs/>
      <w:color w:val="1F4E79" w:themeColor="accent1" w:themeShade="80"/>
      <w:kern w:val="32"/>
      <w:sz w:val="28"/>
      <w:szCs w:val="26"/>
      <w:lang w:eastAsia="en-AU"/>
    </w:rPr>
  </w:style>
  <w:style w:type="paragraph" w:customStyle="1" w:styleId="EA-SUTextBoldLarge">
    <w:name w:val="EA-SU Text Bold Large"/>
    <w:uiPriority w:val="1"/>
    <w:semiHidden/>
    <w:qFormat/>
    <w:rsid w:val="00B730C5"/>
    <w:pPr>
      <w:spacing w:before="60" w:after="60" w:line="288" w:lineRule="auto"/>
    </w:pPr>
    <w:rPr>
      <w:rFonts w:eastAsia="Times New Roman" w:cs="Calibri"/>
      <w:b/>
      <w:bCs/>
      <w:sz w:val="24"/>
      <w:szCs w:val="24"/>
      <w:lang w:eastAsia="en-AU"/>
    </w:rPr>
  </w:style>
  <w:style w:type="paragraph" w:styleId="TableofFigures">
    <w:name w:val="table of figures"/>
    <w:basedOn w:val="Normal"/>
    <w:next w:val="Normal"/>
    <w:uiPriority w:val="99"/>
    <w:semiHidden/>
    <w:rsid w:val="002A4AB6"/>
    <w:pPr>
      <w:spacing w:after="0"/>
    </w:pPr>
  </w:style>
  <w:style w:type="paragraph" w:customStyle="1" w:styleId="EA-Text">
    <w:name w:val="EA-Text"/>
    <w:link w:val="EA-TextChar"/>
    <w:qFormat/>
    <w:rsid w:val="00B730C5"/>
    <w:pPr>
      <w:spacing w:before="120" w:after="120" w:line="240" w:lineRule="auto"/>
    </w:pPr>
    <w:rPr>
      <w:rFonts w:eastAsia="Times New Roman" w:cs="Calibri"/>
      <w:szCs w:val="24"/>
      <w:lang w:eastAsia="en-AU"/>
    </w:rPr>
  </w:style>
  <w:style w:type="character" w:customStyle="1" w:styleId="EA-TextChar">
    <w:name w:val="EA-Text Char"/>
    <w:basedOn w:val="DefaultParagraphFont"/>
    <w:link w:val="EA-Text"/>
    <w:rsid w:val="00156DF4"/>
    <w:rPr>
      <w:rFonts w:eastAsia="Times New Roman" w:cs="Calibri"/>
      <w:szCs w:val="24"/>
      <w:lang w:eastAsia="en-AU"/>
    </w:rPr>
  </w:style>
  <w:style w:type="paragraph" w:customStyle="1" w:styleId="EA-Table">
    <w:name w:val="EA-Table"/>
    <w:basedOn w:val="EA-Text"/>
    <w:link w:val="EA-TableChar"/>
    <w:semiHidden/>
    <w:qFormat/>
    <w:rsid w:val="00B730C5"/>
    <w:pPr>
      <w:spacing w:before="60" w:after="60"/>
    </w:pPr>
    <w:rPr>
      <w:rFonts w:cs="Arial"/>
      <w:sz w:val="18"/>
      <w:szCs w:val="18"/>
    </w:rPr>
  </w:style>
  <w:style w:type="character" w:customStyle="1" w:styleId="EA-TableChar">
    <w:name w:val="EA-Table Char"/>
    <w:basedOn w:val="EA-TextChar"/>
    <w:link w:val="EA-Table"/>
    <w:semiHidden/>
    <w:rsid w:val="00011729"/>
    <w:rPr>
      <w:rFonts w:eastAsia="Times New Roman" w:cs="Arial"/>
      <w:sz w:val="18"/>
      <w:szCs w:val="18"/>
      <w:lang w:eastAsia="en-AU"/>
    </w:rPr>
  </w:style>
  <w:style w:type="paragraph" w:customStyle="1" w:styleId="EA-TextBold">
    <w:name w:val="EA-Text Bold"/>
    <w:basedOn w:val="EA-Text"/>
    <w:link w:val="EA-TextBoldChar"/>
    <w:semiHidden/>
    <w:qFormat/>
    <w:rsid w:val="00B730C5"/>
    <w:rPr>
      <w:b/>
      <w:bCs/>
    </w:rPr>
  </w:style>
  <w:style w:type="character" w:customStyle="1" w:styleId="EA-TextBoldChar">
    <w:name w:val="EA-Text Bold Char"/>
    <w:basedOn w:val="EA-TextChar"/>
    <w:link w:val="EA-TextBold"/>
    <w:semiHidden/>
    <w:rsid w:val="00C23ED0"/>
    <w:rPr>
      <w:rFonts w:eastAsia="Times New Roman" w:cs="Calibri"/>
      <w:b/>
      <w:bCs/>
      <w:szCs w:val="24"/>
      <w:lang w:eastAsia="en-AU"/>
    </w:rPr>
  </w:style>
  <w:style w:type="paragraph" w:customStyle="1" w:styleId="EA-TableBold">
    <w:name w:val="EA-Table Bold"/>
    <w:basedOn w:val="EA-TextBold"/>
    <w:semiHidden/>
    <w:qFormat/>
    <w:rsid w:val="00B730C5"/>
    <w:pPr>
      <w:spacing w:before="60" w:after="60"/>
    </w:pPr>
    <w:rPr>
      <w:sz w:val="18"/>
    </w:rPr>
  </w:style>
  <w:style w:type="paragraph" w:customStyle="1" w:styleId="EA-TableBulletArrow">
    <w:name w:val="EA-Table Bullet Arrow"/>
    <w:semiHidden/>
    <w:qFormat/>
    <w:rsid w:val="00B730C5"/>
    <w:pPr>
      <w:spacing w:before="120" w:after="120" w:line="288" w:lineRule="auto"/>
      <w:contextualSpacing/>
    </w:pPr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EA-TableCaption">
    <w:name w:val="EA-Table Caption"/>
    <w:next w:val="EA-Text"/>
    <w:link w:val="EA-TableCaptionChar"/>
    <w:uiPriority w:val="4"/>
    <w:semiHidden/>
    <w:qFormat/>
    <w:rsid w:val="00B730C5"/>
    <w:pPr>
      <w:numPr>
        <w:numId w:val="25"/>
      </w:numPr>
      <w:spacing w:before="60" w:after="60" w:line="240" w:lineRule="auto"/>
    </w:pPr>
    <w:rPr>
      <w:rFonts w:ascii="Arial" w:eastAsia="Times New Roman" w:hAnsi="Arial" w:cs="Times New Roman"/>
      <w:b/>
      <w:bCs/>
      <w:color w:val="1F4E79" w:themeColor="accent1" w:themeShade="80"/>
      <w:sz w:val="16"/>
      <w:szCs w:val="24"/>
      <w:lang w:eastAsia="en-AU"/>
    </w:rPr>
  </w:style>
  <w:style w:type="character" w:customStyle="1" w:styleId="EA-TableCaptionChar">
    <w:name w:val="EA-Table Caption Char"/>
    <w:basedOn w:val="DefaultParagraphFont"/>
    <w:link w:val="EA-TableCaption"/>
    <w:uiPriority w:val="4"/>
    <w:semiHidden/>
    <w:rsid w:val="009C01FF"/>
    <w:rPr>
      <w:rFonts w:ascii="Arial" w:eastAsia="Times New Roman" w:hAnsi="Arial" w:cs="Times New Roman"/>
      <w:b/>
      <w:bCs/>
      <w:color w:val="1F4E79" w:themeColor="accent1" w:themeShade="80"/>
      <w:sz w:val="16"/>
      <w:szCs w:val="24"/>
      <w:lang w:eastAsia="en-AU"/>
    </w:rPr>
  </w:style>
  <w:style w:type="paragraph" w:customStyle="1" w:styleId="EA-TableHeading">
    <w:name w:val="EA-Table Heading"/>
    <w:basedOn w:val="EA-TableBold"/>
    <w:link w:val="EA-TableHeadingChar"/>
    <w:qFormat/>
    <w:rsid w:val="00B730C5"/>
    <w:rPr>
      <w:color w:val="FFFFFF" w:themeColor="background1"/>
      <w:sz w:val="24"/>
    </w:rPr>
  </w:style>
  <w:style w:type="character" w:customStyle="1" w:styleId="EA-TableHeadingChar">
    <w:name w:val="EA-Table Heading Char"/>
    <w:basedOn w:val="DefaultParagraphFont"/>
    <w:link w:val="EA-TableHeading"/>
    <w:rsid w:val="00156DF4"/>
    <w:rPr>
      <w:rFonts w:eastAsia="Times New Roman" w:cs="Calibri"/>
      <w:b/>
      <w:bCs/>
      <w:color w:val="FFFFFF" w:themeColor="background1"/>
      <w:sz w:val="24"/>
      <w:szCs w:val="24"/>
      <w:lang w:eastAsia="en-AU"/>
    </w:rPr>
  </w:style>
  <w:style w:type="paragraph" w:customStyle="1" w:styleId="EA-TableItalic">
    <w:name w:val="EA-Table Italic"/>
    <w:basedOn w:val="EA-Table"/>
    <w:link w:val="EA-TableItalicChar"/>
    <w:uiPriority w:val="3"/>
    <w:semiHidden/>
    <w:qFormat/>
    <w:rsid w:val="00B730C5"/>
    <w:rPr>
      <w:i/>
    </w:rPr>
  </w:style>
  <w:style w:type="character" w:customStyle="1" w:styleId="EA-TableItalicChar">
    <w:name w:val="EA-Table Italic Char"/>
    <w:basedOn w:val="EA-TableChar"/>
    <w:link w:val="EA-TableItalic"/>
    <w:uiPriority w:val="3"/>
    <w:semiHidden/>
    <w:rsid w:val="009C01FF"/>
    <w:rPr>
      <w:rFonts w:eastAsia="Times New Roman" w:cs="Arial"/>
      <w:i/>
      <w:sz w:val="18"/>
      <w:szCs w:val="18"/>
      <w:lang w:eastAsia="en-AU"/>
    </w:rPr>
  </w:style>
  <w:style w:type="paragraph" w:customStyle="1" w:styleId="EA-TableNote">
    <w:name w:val="EA-Table Note"/>
    <w:basedOn w:val="Normal"/>
    <w:uiPriority w:val="3"/>
    <w:semiHidden/>
    <w:qFormat/>
    <w:rsid w:val="00B730C5"/>
    <w:pPr>
      <w:shd w:val="clear" w:color="auto" w:fill="A6A6A6" w:themeFill="background1" w:themeFillShade="A6"/>
      <w:spacing w:before="60" w:after="60" w:line="288" w:lineRule="auto"/>
    </w:pPr>
    <w:rPr>
      <w:rFonts w:ascii="Arial Bold" w:eastAsia="Times New Roman" w:hAnsi="Arial Bold" w:cs="Calibri"/>
      <w:b/>
      <w:i/>
      <w:sz w:val="16"/>
      <w:szCs w:val="24"/>
      <w:lang w:eastAsia="en-AU"/>
    </w:rPr>
  </w:style>
  <w:style w:type="paragraph" w:customStyle="1" w:styleId="EA-TextIndent">
    <w:name w:val="EA-Text Indent"/>
    <w:basedOn w:val="EA-Text"/>
    <w:uiPriority w:val="3"/>
    <w:semiHidden/>
    <w:qFormat/>
    <w:rsid w:val="00B730C5"/>
    <w:pPr>
      <w:ind w:left="1134"/>
    </w:pPr>
  </w:style>
  <w:style w:type="paragraph" w:customStyle="1" w:styleId="EA-TextItalic">
    <w:name w:val="EA-Text Italic"/>
    <w:basedOn w:val="EA-Text"/>
    <w:next w:val="EA-Text"/>
    <w:link w:val="EA-TextItalicChar"/>
    <w:qFormat/>
    <w:rsid w:val="00B730C5"/>
    <w:rPr>
      <w:i/>
    </w:rPr>
  </w:style>
  <w:style w:type="paragraph" w:customStyle="1" w:styleId="EA-TextItalicIndent">
    <w:name w:val="EA-Text Italic Indent"/>
    <w:basedOn w:val="EA-TextItalic"/>
    <w:uiPriority w:val="3"/>
    <w:semiHidden/>
    <w:qFormat/>
    <w:rsid w:val="00B730C5"/>
    <w:pPr>
      <w:ind w:left="1134"/>
    </w:pPr>
  </w:style>
  <w:style w:type="paragraph" w:customStyle="1" w:styleId="EA-TextWhite">
    <w:name w:val="EA-Text White"/>
    <w:basedOn w:val="EA-Text"/>
    <w:uiPriority w:val="3"/>
    <w:semiHidden/>
    <w:qFormat/>
    <w:rsid w:val="00B730C5"/>
    <w:rPr>
      <w:b/>
      <w:noProof/>
      <w:color w:val="FFFFFF" w:themeColor="background1"/>
    </w:rPr>
  </w:style>
  <w:style w:type="paragraph" w:customStyle="1" w:styleId="DL-SUInstruction">
    <w:name w:val="DL-SU Instruction"/>
    <w:basedOn w:val="EA-Quote"/>
    <w:link w:val="DL-SUInstructionChar"/>
    <w:uiPriority w:val="99"/>
    <w:semiHidden/>
    <w:qFormat/>
    <w:rsid w:val="00B730C5"/>
    <w:rPr>
      <w:b/>
      <w:color w:val="7F7F7F" w:themeColor="text1" w:themeTint="80"/>
    </w:rPr>
  </w:style>
  <w:style w:type="paragraph" w:customStyle="1" w:styleId="DL-SUInstructionNumbered">
    <w:name w:val="DL-SU Instruction Numbered"/>
    <w:basedOn w:val="Normal"/>
    <w:uiPriority w:val="99"/>
    <w:semiHidden/>
    <w:qFormat/>
    <w:rsid w:val="00B730C5"/>
    <w:pPr>
      <w:spacing w:before="120" w:after="120" w:line="240" w:lineRule="auto"/>
      <w:ind w:left="1701" w:hanging="1701"/>
    </w:pPr>
    <w:rPr>
      <w:rFonts w:asciiTheme="minorHAnsi" w:eastAsia="Times New Roman" w:hAnsiTheme="minorHAnsi" w:cs="Calibri"/>
      <w:b/>
      <w:i/>
      <w:color w:val="7F7F7F" w:themeColor="text1" w:themeTint="80"/>
      <w:sz w:val="22"/>
      <w:szCs w:val="24"/>
      <w:lang w:eastAsia="en-AU"/>
    </w:rPr>
  </w:style>
  <w:style w:type="paragraph" w:customStyle="1" w:styleId="EA-TableCaptionNon-Index">
    <w:name w:val="EA-Table Caption Non-Index"/>
    <w:basedOn w:val="EA-TableCaption"/>
    <w:qFormat/>
    <w:rsid w:val="00B730C5"/>
    <w:pPr>
      <w:numPr>
        <w:numId w:val="0"/>
      </w:numPr>
    </w:pPr>
  </w:style>
  <w:style w:type="paragraph" w:customStyle="1" w:styleId="EA-TableBOLDRED">
    <w:name w:val="EA-Table BOLD RED"/>
    <w:basedOn w:val="EA-Table"/>
    <w:link w:val="EA-TableBOLDREDChar"/>
    <w:uiPriority w:val="2"/>
    <w:semiHidden/>
    <w:qFormat/>
    <w:rsid w:val="00B730C5"/>
    <w:rPr>
      <w:b/>
      <w:color w:val="FF0000"/>
    </w:rPr>
  </w:style>
  <w:style w:type="character" w:customStyle="1" w:styleId="DL-NoteSPECIALChar">
    <w:name w:val="DL-Note SPECIAL Char"/>
    <w:basedOn w:val="DefaultParagraphFont"/>
    <w:link w:val="DL-NoteSPECIAL"/>
    <w:uiPriority w:val="99"/>
    <w:semiHidden/>
    <w:rsid w:val="009C01FF"/>
    <w:rPr>
      <w:rFonts w:ascii="Arial Bold" w:eastAsia="Times New Roman" w:hAnsi="Arial Bold" w:cs="Calibri"/>
      <w:b/>
      <w:i/>
      <w:color w:val="FF0000"/>
      <w:sz w:val="20"/>
      <w:szCs w:val="24"/>
      <w:shd w:val="clear" w:color="auto" w:fill="EDEDED" w:themeFill="accent3" w:themeFillTint="33"/>
      <w:lang w:eastAsia="en-AU"/>
    </w:rPr>
  </w:style>
  <w:style w:type="paragraph" w:customStyle="1" w:styleId="DL-NoteNUMBERED">
    <w:name w:val="DL-Note NUMBERED"/>
    <w:basedOn w:val="DL-NoteSPECIAL"/>
    <w:link w:val="DL-NoteNUMBEREDChar"/>
    <w:uiPriority w:val="99"/>
    <w:semiHidden/>
    <w:qFormat/>
    <w:rsid w:val="00B730C5"/>
    <w:pPr>
      <w:numPr>
        <w:numId w:val="13"/>
      </w:numPr>
    </w:pPr>
    <w:rPr>
      <w:sz w:val="16"/>
    </w:rPr>
  </w:style>
  <w:style w:type="character" w:customStyle="1" w:styleId="DL-NoteNUMBEREDChar">
    <w:name w:val="DL-Note NUMBERED Char"/>
    <w:basedOn w:val="DL-NoteSPECIALChar"/>
    <w:link w:val="DL-NoteNUMBERED"/>
    <w:uiPriority w:val="99"/>
    <w:semiHidden/>
    <w:rsid w:val="009C01FF"/>
    <w:rPr>
      <w:rFonts w:ascii="Arial Bold" w:eastAsia="Times New Roman" w:hAnsi="Arial Bold" w:cs="Calibri"/>
      <w:b/>
      <w:i/>
      <w:color w:val="FF0000"/>
      <w:sz w:val="16"/>
      <w:szCs w:val="24"/>
      <w:shd w:val="clear" w:color="auto" w:fill="EDEDED" w:themeFill="accent3" w:themeFillTint="33"/>
      <w:lang w:eastAsia="en-AU"/>
    </w:rPr>
  </w:style>
  <w:style w:type="paragraph" w:customStyle="1" w:styleId="DL-SpecialEmphasisREDSMALL">
    <w:name w:val="DL-Special Emphasis RED SMALL"/>
    <w:basedOn w:val="DL-NoteNUMBERED"/>
    <w:link w:val="DL-SpecialEmphasisREDSMALLChar"/>
    <w:uiPriority w:val="99"/>
    <w:semiHidden/>
    <w:qFormat/>
    <w:rsid w:val="00B730C5"/>
    <w:pPr>
      <w:numPr>
        <w:numId w:val="0"/>
      </w:numPr>
      <w:shd w:val="clear" w:color="auto" w:fill="FBE4D5" w:themeFill="accent2" w:themeFillTint="33"/>
    </w:pPr>
  </w:style>
  <w:style w:type="character" w:customStyle="1" w:styleId="DL-SpecialEmphasisREDSMALLChar">
    <w:name w:val="DL-Special Emphasis RED SMALL Char"/>
    <w:basedOn w:val="DL-NoteNUMBEREDChar"/>
    <w:link w:val="DL-SpecialEmphasisREDSMALL"/>
    <w:uiPriority w:val="99"/>
    <w:semiHidden/>
    <w:rsid w:val="009C01FF"/>
    <w:rPr>
      <w:rFonts w:ascii="Arial Bold" w:eastAsia="Times New Roman" w:hAnsi="Arial Bold" w:cs="Calibri"/>
      <w:b/>
      <w:i/>
      <w:color w:val="FF0000"/>
      <w:sz w:val="16"/>
      <w:szCs w:val="24"/>
      <w:shd w:val="clear" w:color="auto" w:fill="FBE4D5" w:themeFill="accent2" w:themeFillTint="33"/>
      <w:lang w:eastAsia="en-AU"/>
    </w:rPr>
  </w:style>
  <w:style w:type="paragraph" w:customStyle="1" w:styleId="DL-SU-SurveyExplanation">
    <w:name w:val="DL-SU-Survey Explanation"/>
    <w:basedOn w:val="EA-AsterixExplanation"/>
    <w:uiPriority w:val="99"/>
    <w:semiHidden/>
    <w:qFormat/>
    <w:rsid w:val="00B730C5"/>
    <w:rPr>
      <w:b/>
      <w:color w:val="7030A0"/>
      <w:sz w:val="24"/>
    </w:rPr>
  </w:style>
  <w:style w:type="paragraph" w:customStyle="1" w:styleId="DL-SU-SurveyExplanationIndent">
    <w:name w:val="DL-SU-Survey Explanation Indent"/>
    <w:basedOn w:val="DL-SU-SurveyExplanation"/>
    <w:uiPriority w:val="99"/>
    <w:semiHidden/>
    <w:qFormat/>
    <w:rsid w:val="00B730C5"/>
    <w:pPr>
      <w:ind w:left="567"/>
    </w:pPr>
  </w:style>
  <w:style w:type="paragraph" w:customStyle="1" w:styleId="EA-HeadNonIndex1">
    <w:name w:val="EA-HeadNonIndex 1"/>
    <w:next w:val="EA-Text"/>
    <w:link w:val="EA-HeadNonIndex1Char"/>
    <w:uiPriority w:val="3"/>
    <w:semiHidden/>
    <w:qFormat/>
    <w:rsid w:val="00B730C5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Index2">
    <w:name w:val="EA-HeadNonIndex 2"/>
    <w:next w:val="EA-Text"/>
    <w:uiPriority w:val="3"/>
    <w:semiHidden/>
    <w:qFormat/>
    <w:rsid w:val="00B730C5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character" w:customStyle="1" w:styleId="EA-HeadNonIndex1Char">
    <w:name w:val="EA-HeadNonIndex 1 Char"/>
    <w:basedOn w:val="DefaultParagraphFont"/>
    <w:link w:val="EA-HeadNonIndex1"/>
    <w:uiPriority w:val="3"/>
    <w:semiHidden/>
    <w:rsid w:val="009C01FF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Index3">
    <w:name w:val="EA-HeadNonIndex 3"/>
    <w:next w:val="EA-Text"/>
    <w:uiPriority w:val="3"/>
    <w:semiHidden/>
    <w:qFormat/>
    <w:rsid w:val="00B730C5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onIndex4">
    <w:name w:val="EA-HeadNonIndex 4"/>
    <w:next w:val="EA-Text"/>
    <w:uiPriority w:val="3"/>
    <w:semiHidden/>
    <w:qFormat/>
    <w:rsid w:val="00B730C5"/>
    <w:rPr>
      <w:rFonts w:ascii="Arial" w:eastAsiaTheme="majorEastAsia" w:hAnsi="Arial" w:cstheme="majorBidi"/>
      <w:iCs/>
      <w:color w:val="1F4E79" w:themeColor="accent1" w:themeShade="80"/>
      <w:sz w:val="20"/>
      <w:szCs w:val="24"/>
      <w:u w:val="single"/>
      <w:lang w:eastAsia="en-AU"/>
    </w:rPr>
  </w:style>
  <w:style w:type="paragraph" w:customStyle="1" w:styleId="DL-SUInstructionNumberedb">
    <w:name w:val="DL-SU Instruction Numberedb"/>
    <w:basedOn w:val="DL-SUInstruction"/>
    <w:next w:val="EA-Text"/>
    <w:uiPriority w:val="99"/>
    <w:semiHidden/>
    <w:qFormat/>
    <w:rsid w:val="00B730C5"/>
  </w:style>
  <w:style w:type="paragraph" w:customStyle="1" w:styleId="DL-TableHideWHITE">
    <w:name w:val="DL-Table Hide  WHITE"/>
    <w:basedOn w:val="EA-TableBold"/>
    <w:uiPriority w:val="99"/>
    <w:semiHidden/>
    <w:qFormat/>
    <w:rsid w:val="00DC5695"/>
    <w:rPr>
      <w:rFonts w:cs="Arial"/>
      <w:color w:val="FFFFFF" w:themeColor="background1"/>
    </w:rPr>
  </w:style>
  <w:style w:type="paragraph" w:customStyle="1" w:styleId="EA-TableHideBlue">
    <w:name w:val="EA-Table Hide Blue"/>
    <w:basedOn w:val="EA-TableHideWHITE"/>
    <w:uiPriority w:val="3"/>
    <w:semiHidden/>
    <w:qFormat/>
    <w:rsid w:val="00B730C5"/>
    <w:rPr>
      <w:color w:val="DEEAF6" w:themeColor="accent1" w:themeTint="33"/>
    </w:rPr>
  </w:style>
  <w:style w:type="paragraph" w:customStyle="1" w:styleId="EA-TextBoldEmphasis">
    <w:name w:val="EA-Text Bold Emphasis"/>
    <w:basedOn w:val="EA-Text"/>
    <w:link w:val="EA-TextBoldEmphasisChar"/>
    <w:qFormat/>
    <w:rsid w:val="00B730C5"/>
    <w:rPr>
      <w:rFonts w:cs="Times New Roman"/>
      <w:b/>
      <w:color w:val="1F4E79" w:themeColor="accent1" w:themeShade="80"/>
    </w:rPr>
  </w:style>
  <w:style w:type="character" w:customStyle="1" w:styleId="EA-TextBoldEmphasisChar">
    <w:name w:val="EA-Text Bold Emphasis Char"/>
    <w:basedOn w:val="DefaultParagraphFont"/>
    <w:link w:val="EA-TextBoldEmphasis"/>
    <w:rsid w:val="00156DF4"/>
    <w:rPr>
      <w:rFonts w:eastAsia="Times New Roman" w:cs="Times New Roman"/>
      <w:b/>
      <w:color w:val="1F4E79" w:themeColor="accent1" w:themeShade="80"/>
      <w:szCs w:val="24"/>
      <w:lang w:eastAsia="en-AU"/>
    </w:rPr>
  </w:style>
  <w:style w:type="paragraph" w:customStyle="1" w:styleId="EA-TableNumbered">
    <w:name w:val="EA-Table Numbered"/>
    <w:basedOn w:val="EA-Table"/>
    <w:semiHidden/>
    <w:qFormat/>
    <w:rsid w:val="00B730C5"/>
    <w:pPr>
      <w:numPr>
        <w:numId w:val="26"/>
      </w:numPr>
    </w:pPr>
  </w:style>
  <w:style w:type="paragraph" w:customStyle="1" w:styleId="EA-SUFrontPageMediumIndent">
    <w:name w:val="EA-SU Front Page Medium Indent"/>
    <w:basedOn w:val="EA-SUFrontPageMedium"/>
    <w:uiPriority w:val="1"/>
    <w:semiHidden/>
    <w:qFormat/>
    <w:rsid w:val="00B730C5"/>
    <w:pPr>
      <w:ind w:left="851"/>
    </w:pPr>
  </w:style>
  <w:style w:type="paragraph" w:customStyle="1" w:styleId="EA-SUFrontPageSmallIndent">
    <w:name w:val="EA-SU Front Page Small Indent"/>
    <w:basedOn w:val="EA-SUFrontPageSmall"/>
    <w:uiPriority w:val="1"/>
    <w:semiHidden/>
    <w:qFormat/>
    <w:rsid w:val="002B7659"/>
    <w:pPr>
      <w:spacing w:before="120" w:after="120"/>
      <w:ind w:left="851"/>
    </w:pPr>
  </w:style>
  <w:style w:type="paragraph" w:customStyle="1" w:styleId="DL-ListHeadingLevelb">
    <w:name w:val="DL-List Heading Levelb"/>
    <w:uiPriority w:val="99"/>
    <w:semiHidden/>
    <w:qFormat/>
    <w:rsid w:val="00B730C5"/>
    <w:pPr>
      <w:spacing w:before="120" w:after="0" w:line="240" w:lineRule="auto"/>
    </w:pPr>
    <w:rPr>
      <w:rFonts w:ascii="Calibri" w:eastAsia="Times New Roman" w:hAnsi="Calibri" w:cs="Times New Roman"/>
      <w:b/>
      <w:color w:val="1F4E79" w:themeColor="accent1" w:themeShade="80"/>
      <w:szCs w:val="24"/>
      <w:lang w:eastAsia="en-AU"/>
    </w:rPr>
  </w:style>
  <w:style w:type="paragraph" w:customStyle="1" w:styleId="DL-ListHeadingLevelSmallb">
    <w:name w:val="DL-List Heading Level Smallb"/>
    <w:basedOn w:val="DL-ListHeadingLevelb"/>
    <w:uiPriority w:val="99"/>
    <w:semiHidden/>
    <w:qFormat/>
    <w:rsid w:val="00B730C5"/>
    <w:rPr>
      <w:sz w:val="16"/>
    </w:rPr>
  </w:style>
  <w:style w:type="paragraph" w:customStyle="1" w:styleId="EA-TableBoldEmphasis">
    <w:name w:val="EA-Table Bold Emphasis"/>
    <w:basedOn w:val="Normal"/>
    <w:link w:val="EA-TableBoldEmphasisChar"/>
    <w:semiHidden/>
    <w:qFormat/>
    <w:rsid w:val="00B730C5"/>
    <w:pPr>
      <w:spacing w:before="60" w:after="60"/>
    </w:pPr>
    <w:rPr>
      <w:rFonts w:asciiTheme="minorHAnsi" w:eastAsia="Times New Roman" w:hAnsiTheme="minorHAnsi" w:cs="Times New Roman"/>
      <w:b/>
      <w:color w:val="1F4E79" w:themeColor="accent1" w:themeShade="80"/>
      <w:sz w:val="18"/>
      <w:szCs w:val="24"/>
      <w:lang w:eastAsia="en-AU"/>
    </w:rPr>
  </w:style>
  <w:style w:type="character" w:customStyle="1" w:styleId="EA-TableBoldEmphasisChar">
    <w:name w:val="EA-Table Bold Emphasis Char"/>
    <w:basedOn w:val="DefaultParagraphFont"/>
    <w:link w:val="EA-TableBoldEmphasis"/>
    <w:semiHidden/>
    <w:rsid w:val="00011729"/>
    <w:rPr>
      <w:rFonts w:eastAsia="Times New Roman" w:cs="Times New Roman"/>
      <w:b/>
      <w:color w:val="1F4E79" w:themeColor="accent1" w:themeShade="80"/>
      <w:sz w:val="18"/>
      <w:szCs w:val="24"/>
      <w:lang w:eastAsia="en-AU"/>
    </w:rPr>
  </w:style>
  <w:style w:type="paragraph" w:customStyle="1" w:styleId="DL-ImagePositionOudent">
    <w:name w:val="DL-Image Position Oudent"/>
    <w:basedOn w:val="Normal"/>
    <w:next w:val="Normal"/>
    <w:uiPriority w:val="99"/>
    <w:semiHidden/>
    <w:qFormat/>
    <w:rsid w:val="00B730C5"/>
    <w:pPr>
      <w:spacing w:before="60" w:after="60" w:line="240" w:lineRule="auto"/>
      <w:ind w:left="-851"/>
    </w:pPr>
    <w:rPr>
      <w:rFonts w:eastAsia="Times New Roman" w:cs="Times New Roman"/>
      <w:szCs w:val="24"/>
      <w:lang w:eastAsia="en-AU"/>
    </w:rPr>
  </w:style>
  <w:style w:type="paragraph" w:customStyle="1" w:styleId="EA-SUSetDocumentControlHeadingWHITE">
    <w:name w:val="EA-SU Set Document Control Heading WHITE"/>
    <w:basedOn w:val="EA-SUSetDocumentControlHeading"/>
    <w:uiPriority w:val="1"/>
    <w:semiHidden/>
    <w:qFormat/>
    <w:rsid w:val="00B730C5"/>
    <w:pPr>
      <w:numPr>
        <w:numId w:val="21"/>
      </w:numPr>
    </w:pPr>
    <w:rPr>
      <w:color w:val="FFFFFF" w:themeColor="background1"/>
    </w:rPr>
  </w:style>
  <w:style w:type="paragraph" w:customStyle="1" w:styleId="EA-TableHeadingSmall">
    <w:name w:val="EA-Table Heading Small"/>
    <w:basedOn w:val="EA-TableHeading"/>
    <w:uiPriority w:val="3"/>
    <w:semiHidden/>
    <w:qFormat/>
    <w:rsid w:val="00B730C5"/>
    <w:rPr>
      <w:sz w:val="18"/>
    </w:rPr>
  </w:style>
  <w:style w:type="paragraph" w:customStyle="1" w:styleId="DL-JNFollowUp">
    <w:name w:val="DL-JN Follow Up"/>
    <w:basedOn w:val="DL-NoteSPECIAL"/>
    <w:uiPriority w:val="99"/>
    <w:semiHidden/>
    <w:qFormat/>
    <w:rsid w:val="00B730C5"/>
    <w:pPr>
      <w:numPr>
        <w:numId w:val="8"/>
      </w:numPr>
      <w:shd w:val="clear" w:color="auto" w:fill="D9E2F3" w:themeFill="accent5" w:themeFillTint="33"/>
    </w:pPr>
    <w:rPr>
      <w:color w:val="7030A0"/>
    </w:rPr>
  </w:style>
  <w:style w:type="paragraph" w:customStyle="1" w:styleId="DL-TWQuestion">
    <w:name w:val="DL-TW Question"/>
    <w:basedOn w:val="Normal"/>
    <w:uiPriority w:val="99"/>
    <w:semiHidden/>
    <w:qFormat/>
    <w:rsid w:val="00B730C5"/>
    <w:pPr>
      <w:shd w:val="clear" w:color="auto" w:fill="D9E2F3" w:themeFill="accent5" w:themeFillTint="33"/>
      <w:spacing w:before="60" w:after="60" w:line="288" w:lineRule="auto"/>
      <w:ind w:left="1701" w:hanging="1701"/>
    </w:pPr>
    <w:rPr>
      <w:rFonts w:ascii="Arial Bold" w:eastAsia="Times New Roman" w:hAnsi="Arial Bold" w:cs="Calibri"/>
      <w:b/>
      <w:i/>
      <w:color w:val="7030A0"/>
      <w:szCs w:val="24"/>
      <w:lang w:eastAsia="en-AU"/>
    </w:rPr>
  </w:style>
  <w:style w:type="paragraph" w:customStyle="1" w:styleId="DL-HeadNoNum3bIndent">
    <w:name w:val="DL-HeadNoNum 3b Indent"/>
    <w:basedOn w:val="EA-HeadNoNum3"/>
    <w:uiPriority w:val="99"/>
    <w:semiHidden/>
    <w:qFormat/>
    <w:rsid w:val="00DC5695"/>
    <w:pPr>
      <w:ind w:left="1134"/>
    </w:pPr>
  </w:style>
  <w:style w:type="paragraph" w:customStyle="1" w:styleId="DL-ListBulletmultiIndent">
    <w:name w:val="DL-List Bullet (multi) Indent"/>
    <w:basedOn w:val="EA-ListBulletmulti"/>
    <w:uiPriority w:val="99"/>
    <w:semiHidden/>
    <w:qFormat/>
    <w:rsid w:val="00B730C5"/>
    <w:pPr>
      <w:ind w:left="2269"/>
    </w:pPr>
  </w:style>
  <w:style w:type="paragraph" w:customStyle="1" w:styleId="EA-APPHead1">
    <w:name w:val="EA-APPHead 1"/>
    <w:basedOn w:val="EA-HeadNoNum1"/>
    <w:next w:val="EA-Text"/>
    <w:link w:val="EA-APPHead1Char"/>
    <w:qFormat/>
    <w:rsid w:val="00B730C5"/>
    <w:pPr>
      <w:numPr>
        <w:numId w:val="5"/>
      </w:numPr>
    </w:pPr>
  </w:style>
  <w:style w:type="character" w:customStyle="1" w:styleId="EA-APPHead1Char">
    <w:name w:val="EA-APPHead 1 Char"/>
    <w:basedOn w:val="EA-HeadNoNum1Char"/>
    <w:link w:val="EA-APPHead1"/>
    <w:rsid w:val="00156D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APPHead2">
    <w:name w:val="EA-APPHead 2"/>
    <w:basedOn w:val="EA-HeadNum2"/>
    <w:next w:val="EA-Text"/>
    <w:link w:val="EA-APPHead2Char"/>
    <w:semiHidden/>
    <w:qFormat/>
    <w:rsid w:val="00B730C5"/>
    <w:pPr>
      <w:numPr>
        <w:numId w:val="5"/>
      </w:numPr>
    </w:pPr>
  </w:style>
  <w:style w:type="character" w:customStyle="1" w:styleId="EA-APPHead2Char">
    <w:name w:val="EA-APPHead 2 Char"/>
    <w:basedOn w:val="EA-HeadNum2Char"/>
    <w:link w:val="EA-APPHead2"/>
    <w:semiHidden/>
    <w:rsid w:val="00FB16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APPHead3">
    <w:name w:val="EA-APPHead 3"/>
    <w:basedOn w:val="EA-HeadNum3"/>
    <w:next w:val="EA-Text"/>
    <w:link w:val="EA-APPHead3Char"/>
    <w:semiHidden/>
    <w:qFormat/>
    <w:rsid w:val="00B730C5"/>
    <w:pPr>
      <w:numPr>
        <w:numId w:val="5"/>
      </w:numPr>
    </w:pPr>
    <w:rPr>
      <w:rFonts w:cs="Arial"/>
      <w:bCs w:val="0"/>
    </w:rPr>
  </w:style>
  <w:style w:type="character" w:customStyle="1" w:styleId="EA-APPHead3Char">
    <w:name w:val="EA-APPHead 3 Char"/>
    <w:basedOn w:val="EA-HeadNum3Char"/>
    <w:link w:val="EA-APPHead3"/>
    <w:semiHidden/>
    <w:rsid w:val="00FB16F4"/>
    <w:rPr>
      <w:rFonts w:ascii="Arial" w:eastAsiaTheme="majorEastAsia" w:hAnsi="Arial" w:cs="Arial"/>
      <w:b/>
      <w:bCs w:val="0"/>
      <w:color w:val="1F4E79" w:themeColor="accent1" w:themeShade="80"/>
      <w:sz w:val="24"/>
      <w:szCs w:val="24"/>
      <w:lang w:eastAsia="en-AU"/>
    </w:rPr>
  </w:style>
  <w:style w:type="paragraph" w:customStyle="1" w:styleId="EA-APPHead4">
    <w:name w:val="EA-APPHead 4"/>
    <w:basedOn w:val="EA-HeadNum4"/>
    <w:next w:val="EA-Text"/>
    <w:link w:val="EA-APPHead4Char"/>
    <w:semiHidden/>
    <w:qFormat/>
    <w:rsid w:val="00B730C5"/>
    <w:pPr>
      <w:numPr>
        <w:numId w:val="5"/>
      </w:numPr>
    </w:pPr>
  </w:style>
  <w:style w:type="character" w:customStyle="1" w:styleId="EA-APPHead4Char">
    <w:name w:val="EA-APPHead 4 Char"/>
    <w:basedOn w:val="EA-HeadNum4Char"/>
    <w:link w:val="EA-APPHead4"/>
    <w:semiHidden/>
    <w:rsid w:val="00FB16F4"/>
    <w:rPr>
      <w:rFonts w:ascii="Arial" w:eastAsiaTheme="majorEastAsia" w:hAnsi="Arial" w:cstheme="majorBidi"/>
      <w:b/>
      <w:i/>
      <w:iCs/>
      <w:color w:val="1F4E79" w:themeColor="accent1" w:themeShade="80"/>
      <w:sz w:val="20"/>
      <w:szCs w:val="24"/>
      <w:u w:val="single"/>
      <w:lang w:eastAsia="en-AU"/>
    </w:rPr>
  </w:style>
  <w:style w:type="paragraph" w:customStyle="1" w:styleId="EA-TableBoldIndent">
    <w:name w:val="EA-Table Bold Indent"/>
    <w:basedOn w:val="EA-TableBold"/>
    <w:uiPriority w:val="3"/>
    <w:semiHidden/>
    <w:qFormat/>
    <w:rsid w:val="00B730C5"/>
    <w:pPr>
      <w:ind w:left="680"/>
    </w:pPr>
  </w:style>
  <w:style w:type="paragraph" w:customStyle="1" w:styleId="EA-TableBulletCross">
    <w:name w:val="EA-Table Bullet Cross"/>
    <w:basedOn w:val="EA-TableBulletArrow"/>
    <w:link w:val="EA-TableBulletCrossChar"/>
    <w:uiPriority w:val="2"/>
    <w:semiHidden/>
    <w:qFormat/>
    <w:rsid w:val="00B730C5"/>
    <w:pPr>
      <w:numPr>
        <w:numId w:val="23"/>
      </w:numPr>
    </w:pPr>
  </w:style>
  <w:style w:type="character" w:customStyle="1" w:styleId="EA-TableBulletCrossChar">
    <w:name w:val="EA-Table Bullet Cross Char"/>
    <w:basedOn w:val="DefaultParagraphFont"/>
    <w:link w:val="EA-TableBulletCross"/>
    <w:uiPriority w:val="2"/>
    <w:semiHidden/>
    <w:rsid w:val="009C01FF"/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EA-TableBulletTick">
    <w:name w:val="EA-Table Bullet Tick"/>
    <w:basedOn w:val="EA-TableBulletArrow"/>
    <w:link w:val="EA-TableBulletTickChar"/>
    <w:uiPriority w:val="2"/>
    <w:semiHidden/>
    <w:qFormat/>
    <w:rsid w:val="00B730C5"/>
    <w:pPr>
      <w:numPr>
        <w:numId w:val="24"/>
      </w:numPr>
    </w:pPr>
  </w:style>
  <w:style w:type="character" w:customStyle="1" w:styleId="EA-TableBulletTickChar">
    <w:name w:val="EA-Table Bullet Tick Char"/>
    <w:basedOn w:val="DefaultParagraphFont"/>
    <w:link w:val="EA-TableBulletTick"/>
    <w:uiPriority w:val="2"/>
    <w:semiHidden/>
    <w:rsid w:val="009C01FF"/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DL-MessageSummary">
    <w:name w:val="DL-Message Summary"/>
    <w:basedOn w:val="DL-JNFollowUp"/>
    <w:next w:val="EA-Text"/>
    <w:uiPriority w:val="99"/>
    <w:semiHidden/>
    <w:qFormat/>
    <w:rsid w:val="00B730C5"/>
    <w:pPr>
      <w:numPr>
        <w:numId w:val="12"/>
      </w:numPr>
    </w:pPr>
  </w:style>
  <w:style w:type="paragraph" w:customStyle="1" w:styleId="DL-SPEC-INSTRUCTIONshaded">
    <w:name w:val="DL-SPEC - INSTRUCTION shaded"/>
    <w:basedOn w:val="DL-SUInstruction"/>
    <w:next w:val="EA-Spacer"/>
    <w:link w:val="DL-SPEC-INSTRUCTIONshadedChar"/>
    <w:uiPriority w:val="99"/>
    <w:semiHidden/>
    <w:qFormat/>
    <w:rsid w:val="00B730C5"/>
    <w:pPr>
      <w:numPr>
        <w:numId w:val="15"/>
      </w:numPr>
      <w:shd w:val="clear" w:color="auto" w:fill="E2EFD9" w:themeFill="accent6" w:themeFillTint="33"/>
    </w:pPr>
    <w:rPr>
      <w:color w:val="385623" w:themeColor="accent6" w:themeShade="80"/>
    </w:rPr>
  </w:style>
  <w:style w:type="character" w:customStyle="1" w:styleId="DL-SPEC-INSTRUCTIONshadedChar">
    <w:name w:val="DL-SPEC - INSTRUCTION shaded Char"/>
    <w:basedOn w:val="DefaultParagraphFont"/>
    <w:link w:val="DL-SPEC-INSTRUCTIONshaded"/>
    <w:uiPriority w:val="99"/>
    <w:semiHidden/>
    <w:rsid w:val="009C01FF"/>
    <w:rPr>
      <w:rFonts w:eastAsia="Times New Roman" w:cs="Calibri"/>
      <w:b/>
      <w:i/>
      <w:color w:val="385623" w:themeColor="accent6" w:themeShade="80"/>
      <w:szCs w:val="24"/>
      <w:shd w:val="clear" w:color="auto" w:fill="E2EFD9" w:themeFill="accent6" w:themeFillTint="33"/>
      <w:lang w:eastAsia="en-AU"/>
    </w:rPr>
  </w:style>
  <w:style w:type="paragraph" w:customStyle="1" w:styleId="EA-SPECTipwithimage">
    <w:name w:val="EA-SPEC Tip with image"/>
    <w:next w:val="EA-Text"/>
    <w:link w:val="EA-SPECTipwithimageChar"/>
    <w:uiPriority w:val="2"/>
    <w:semiHidden/>
    <w:qFormat/>
    <w:rsid w:val="00B730C5"/>
    <w:pPr>
      <w:numPr>
        <w:numId w:val="16"/>
      </w:numPr>
      <w:shd w:val="clear" w:color="auto" w:fill="E2EFD9" w:themeFill="accent6" w:themeFillTint="33"/>
      <w:tabs>
        <w:tab w:val="left" w:pos="924"/>
      </w:tabs>
      <w:spacing w:before="120" w:after="240" w:line="240" w:lineRule="auto"/>
    </w:pPr>
    <w:rPr>
      <w:rFonts w:ascii="Arial" w:eastAsia="Times New Roman" w:hAnsi="Arial" w:cs="Times New Roman"/>
      <w:b/>
      <w:i/>
      <w:color w:val="385623" w:themeColor="accent6" w:themeShade="80"/>
      <w:szCs w:val="24"/>
      <w:lang w:eastAsia="en-AU"/>
    </w:rPr>
  </w:style>
  <w:style w:type="paragraph" w:customStyle="1" w:styleId="EA-SPECNotewithImage">
    <w:name w:val="EA-SPEC Note with Image"/>
    <w:basedOn w:val="EA-SPECTipwithimage"/>
    <w:next w:val="EA-Text"/>
    <w:link w:val="EA-SPECNotewithImageChar"/>
    <w:uiPriority w:val="2"/>
    <w:semiHidden/>
    <w:qFormat/>
    <w:rsid w:val="0054355D"/>
    <w:pPr>
      <w:numPr>
        <w:numId w:val="35"/>
      </w:numPr>
      <w:shd w:val="clear" w:color="auto" w:fill="E8D9F3"/>
      <w:spacing w:before="60" w:after="60"/>
    </w:pPr>
    <w:rPr>
      <w:color w:val="7030A0"/>
    </w:rPr>
  </w:style>
  <w:style w:type="paragraph" w:customStyle="1" w:styleId="EA-SPECWarningwithimage">
    <w:name w:val="EA-SPEC Warning with image"/>
    <w:basedOn w:val="Normal"/>
    <w:next w:val="Normal"/>
    <w:uiPriority w:val="2"/>
    <w:semiHidden/>
    <w:qFormat/>
    <w:rsid w:val="00B730C5"/>
    <w:pPr>
      <w:numPr>
        <w:numId w:val="19"/>
      </w:numPr>
      <w:shd w:val="clear" w:color="auto" w:fill="FFF7DD"/>
      <w:tabs>
        <w:tab w:val="left" w:pos="924"/>
      </w:tabs>
      <w:spacing w:before="120" w:after="240" w:line="240" w:lineRule="auto"/>
    </w:pPr>
    <w:rPr>
      <w:rFonts w:eastAsia="Times New Roman" w:cs="Times New Roman"/>
      <w:i/>
      <w:color w:val="FF0000"/>
      <w:sz w:val="22"/>
      <w:szCs w:val="24"/>
      <w:lang w:eastAsia="en-AU"/>
    </w:rPr>
  </w:style>
  <w:style w:type="paragraph" w:customStyle="1" w:styleId="DL-ScenarioWalkthrouhgs">
    <w:name w:val="DL-Scenario Walkthrouhgs"/>
    <w:basedOn w:val="EA-Text"/>
    <w:uiPriority w:val="99"/>
    <w:semiHidden/>
    <w:qFormat/>
    <w:rsid w:val="00B730C5"/>
    <w:pPr>
      <w:numPr>
        <w:numId w:val="14"/>
      </w:numPr>
    </w:pPr>
  </w:style>
  <w:style w:type="character" w:customStyle="1" w:styleId="EA-TableBOLDREDChar">
    <w:name w:val="EA-Table BOLD RED Char"/>
    <w:basedOn w:val="EA-TableChar"/>
    <w:link w:val="EA-TableBOLDRED"/>
    <w:uiPriority w:val="2"/>
    <w:semiHidden/>
    <w:rsid w:val="009C01FF"/>
    <w:rPr>
      <w:rFonts w:eastAsia="Times New Roman" w:cs="Arial"/>
      <w:b/>
      <w:color w:val="FF0000"/>
      <w:sz w:val="18"/>
      <w:szCs w:val="18"/>
      <w:lang w:eastAsia="en-AU"/>
    </w:rPr>
  </w:style>
  <w:style w:type="paragraph" w:customStyle="1" w:styleId="EA-TableBOLDAMBER">
    <w:name w:val="EA-Table BOLD AMBER"/>
    <w:basedOn w:val="EA-TableBOLDRED"/>
    <w:link w:val="EA-TableBOLDAMBERChar"/>
    <w:uiPriority w:val="2"/>
    <w:semiHidden/>
    <w:qFormat/>
    <w:rsid w:val="00B730C5"/>
    <w:rPr>
      <w:noProof/>
      <w:color w:val="BF8F00" w:themeColor="accent4" w:themeShade="BF"/>
    </w:rPr>
  </w:style>
  <w:style w:type="character" w:customStyle="1" w:styleId="EA-TableBOLDAMBERChar">
    <w:name w:val="EA-Table BOLD AMBER Char"/>
    <w:basedOn w:val="EA-TableBOLDREDChar"/>
    <w:link w:val="EA-TableBOLDAMBER"/>
    <w:uiPriority w:val="2"/>
    <w:semiHidden/>
    <w:rsid w:val="009C01FF"/>
    <w:rPr>
      <w:rFonts w:eastAsia="Times New Roman" w:cs="Arial"/>
      <w:b/>
      <w:noProof/>
      <w:color w:val="BF8F00" w:themeColor="accent4" w:themeShade="BF"/>
      <w:sz w:val="18"/>
      <w:szCs w:val="18"/>
      <w:lang w:eastAsia="en-AU"/>
    </w:rPr>
  </w:style>
  <w:style w:type="paragraph" w:customStyle="1" w:styleId="EA-TableIndent">
    <w:name w:val="EA-Table Indent"/>
    <w:basedOn w:val="EA-Table"/>
    <w:uiPriority w:val="3"/>
    <w:semiHidden/>
    <w:qFormat/>
    <w:rsid w:val="00B730C5"/>
    <w:pPr>
      <w:ind w:left="397"/>
    </w:pPr>
  </w:style>
  <w:style w:type="paragraph" w:customStyle="1" w:styleId="EA-TextUnderlinedEmphasis">
    <w:name w:val="EA-Text Underlined Emphasis"/>
    <w:basedOn w:val="EA-Text"/>
    <w:link w:val="EA-TextUnderlinedEmphasisChar"/>
    <w:uiPriority w:val="3"/>
    <w:semiHidden/>
    <w:qFormat/>
    <w:rsid w:val="00B730C5"/>
    <w:rPr>
      <w:b/>
      <w:u w:val="single"/>
    </w:rPr>
  </w:style>
  <w:style w:type="character" w:customStyle="1" w:styleId="EA-TextUnderlinedEmphasisChar">
    <w:name w:val="EA-Text Underlined Emphasis Char"/>
    <w:basedOn w:val="EA-TextChar"/>
    <w:link w:val="EA-TextUnderlinedEmphasis"/>
    <w:uiPriority w:val="3"/>
    <w:semiHidden/>
    <w:rsid w:val="009C01FF"/>
    <w:rPr>
      <w:rFonts w:eastAsia="Times New Roman" w:cs="Calibri"/>
      <w:b/>
      <w:szCs w:val="24"/>
      <w:u w:val="single"/>
      <w:lang w:eastAsia="en-AU"/>
    </w:rPr>
  </w:style>
  <w:style w:type="character" w:customStyle="1" w:styleId="EA-QuoteChar">
    <w:name w:val="EA-Quote Char"/>
    <w:basedOn w:val="DefaultParagraphFont"/>
    <w:link w:val="EA-Quote"/>
    <w:uiPriority w:val="2"/>
    <w:semiHidden/>
    <w:rsid w:val="009C01FF"/>
    <w:rPr>
      <w:rFonts w:eastAsia="Times New Roman" w:cs="Calibri"/>
      <w:i/>
      <w:color w:val="595959" w:themeColor="text1" w:themeTint="A6"/>
      <w:szCs w:val="24"/>
      <w:lang w:eastAsia="en-AU"/>
    </w:rPr>
  </w:style>
  <w:style w:type="character" w:customStyle="1" w:styleId="DL-SUInstructionChar">
    <w:name w:val="DL-SU Instruction Char"/>
    <w:basedOn w:val="EA-QuoteChar"/>
    <w:link w:val="DL-SUInstruction"/>
    <w:uiPriority w:val="99"/>
    <w:semiHidden/>
    <w:rsid w:val="009C01FF"/>
    <w:rPr>
      <w:rFonts w:eastAsia="Times New Roman" w:cs="Calibri"/>
      <w:b/>
      <w:i/>
      <w:color w:val="7F7F7F" w:themeColor="text1" w:themeTint="80"/>
      <w:szCs w:val="24"/>
      <w:lang w:eastAsia="en-AU"/>
    </w:rPr>
  </w:style>
  <w:style w:type="character" w:customStyle="1" w:styleId="EA-SPECTipwithimageChar">
    <w:name w:val="EA-SPEC Tip with image Char"/>
    <w:basedOn w:val="DefaultParagraphFont"/>
    <w:link w:val="EA-SPECTipwithimage"/>
    <w:uiPriority w:val="2"/>
    <w:semiHidden/>
    <w:rsid w:val="009C01FF"/>
    <w:rPr>
      <w:rFonts w:ascii="Arial" w:eastAsia="Times New Roman" w:hAnsi="Arial" w:cs="Times New Roman"/>
      <w:b/>
      <w:i/>
      <w:color w:val="385623" w:themeColor="accent6" w:themeShade="80"/>
      <w:szCs w:val="24"/>
      <w:shd w:val="clear" w:color="auto" w:fill="E2EFD9" w:themeFill="accent6" w:themeFillTint="33"/>
      <w:lang w:eastAsia="en-AU"/>
    </w:rPr>
  </w:style>
  <w:style w:type="character" w:customStyle="1" w:styleId="EA-SPECNotewithImageChar">
    <w:name w:val="EA-SPEC Note with Image Char"/>
    <w:basedOn w:val="EA-SPECTipwithimageChar"/>
    <w:link w:val="EA-SPECNotewithImage"/>
    <w:uiPriority w:val="2"/>
    <w:semiHidden/>
    <w:rsid w:val="009C01FF"/>
    <w:rPr>
      <w:rFonts w:ascii="Arial" w:eastAsia="Times New Roman" w:hAnsi="Arial" w:cs="Times New Roman"/>
      <w:b/>
      <w:i/>
      <w:color w:val="7030A0"/>
      <w:szCs w:val="24"/>
      <w:shd w:val="clear" w:color="auto" w:fill="E8D9F3"/>
      <w:lang w:eastAsia="en-AU"/>
    </w:rPr>
  </w:style>
  <w:style w:type="paragraph" w:customStyle="1" w:styleId="DL-SPECNotewithImageSMALl">
    <w:name w:val="DL-SPEC Note with Image SMALl"/>
    <w:basedOn w:val="EA-SPECNotewithImage"/>
    <w:link w:val="DL-SPECNotewithImageSMALlChar"/>
    <w:uiPriority w:val="99"/>
    <w:semiHidden/>
    <w:qFormat/>
    <w:rsid w:val="00C9225E"/>
    <w:pPr>
      <w:numPr>
        <w:numId w:val="0"/>
      </w:numPr>
    </w:pPr>
    <w:rPr>
      <w:sz w:val="16"/>
    </w:rPr>
  </w:style>
  <w:style w:type="character" w:customStyle="1" w:styleId="DL-SPECNotewithImageSMALlChar">
    <w:name w:val="DL-SPEC Note with Image SMALl Char"/>
    <w:basedOn w:val="EA-SPECNotewithImageChar"/>
    <w:link w:val="DL-SPECNotewithImageSMALl"/>
    <w:uiPriority w:val="99"/>
    <w:semiHidden/>
    <w:rsid w:val="009C01FF"/>
    <w:rPr>
      <w:rFonts w:ascii="Arial" w:eastAsia="Times New Roman" w:hAnsi="Arial" w:cs="Times New Roman"/>
      <w:b/>
      <w:i/>
      <w:color w:val="7030A0"/>
      <w:sz w:val="16"/>
      <w:szCs w:val="24"/>
      <w:shd w:val="clear" w:color="auto" w:fill="E8D9F3"/>
      <w:lang w:eastAsia="en-AU"/>
    </w:rPr>
  </w:style>
  <w:style w:type="paragraph" w:customStyle="1" w:styleId="DL-STEPautonumb">
    <w:name w:val="DL-STEPautonumb"/>
    <w:basedOn w:val="List"/>
    <w:link w:val="DL-STEPautonumbChar"/>
    <w:autoRedefine/>
    <w:uiPriority w:val="99"/>
    <w:semiHidden/>
    <w:qFormat/>
    <w:rsid w:val="007555AF"/>
    <w:pPr>
      <w:spacing w:before="60" w:after="60" w:line="360" w:lineRule="auto"/>
      <w:ind w:left="0" w:firstLine="0"/>
    </w:pPr>
    <w:rPr>
      <w:rFonts w:eastAsia="Times New Roman" w:cs="Calibri"/>
      <w:sz w:val="22"/>
      <w:szCs w:val="24"/>
      <w:lang w:eastAsia="en-AU"/>
    </w:rPr>
  </w:style>
  <w:style w:type="character" w:customStyle="1" w:styleId="DL-STEPautonumbChar">
    <w:name w:val="DL-STEPautonumb Char"/>
    <w:basedOn w:val="DefaultParagraphFont"/>
    <w:link w:val="DL-STEPautonumb"/>
    <w:uiPriority w:val="99"/>
    <w:semiHidden/>
    <w:rsid w:val="009C01FF"/>
    <w:rPr>
      <w:rFonts w:ascii="Arial" w:eastAsia="Times New Roman" w:hAnsi="Arial" w:cs="Calibri"/>
      <w:szCs w:val="24"/>
      <w:lang w:eastAsia="en-AU"/>
    </w:rPr>
  </w:style>
  <w:style w:type="paragraph" w:styleId="List">
    <w:name w:val="List"/>
    <w:basedOn w:val="Normal"/>
    <w:uiPriority w:val="99"/>
    <w:semiHidden/>
    <w:rsid w:val="00C9225E"/>
    <w:pPr>
      <w:ind w:left="283" w:hanging="283"/>
      <w:contextualSpacing/>
    </w:pPr>
  </w:style>
  <w:style w:type="paragraph" w:customStyle="1" w:styleId="EA-SPECNotewithImageSMALL">
    <w:name w:val="EA-SPEC Note with Image SMALL"/>
    <w:basedOn w:val="EA-SPECNotewithImage"/>
    <w:link w:val="EA-SPECNotewithImageSMALLChar"/>
    <w:uiPriority w:val="2"/>
    <w:semiHidden/>
    <w:qFormat/>
    <w:rsid w:val="0054355D"/>
    <w:pPr>
      <w:numPr>
        <w:numId w:val="36"/>
      </w:numPr>
    </w:pPr>
    <w:rPr>
      <w:sz w:val="16"/>
    </w:rPr>
  </w:style>
  <w:style w:type="character" w:customStyle="1" w:styleId="EA-SPECNotewithImageSMALLChar">
    <w:name w:val="EA-SPEC Note with Image SMALL Char"/>
    <w:basedOn w:val="EA-SPECNotewithImageChar"/>
    <w:link w:val="EA-SPECNotewithImageSMALL"/>
    <w:uiPriority w:val="2"/>
    <w:semiHidden/>
    <w:rsid w:val="009C01FF"/>
    <w:rPr>
      <w:rFonts w:ascii="Arial" w:eastAsia="Times New Roman" w:hAnsi="Arial" w:cs="Times New Roman"/>
      <w:b/>
      <w:i/>
      <w:color w:val="7030A0"/>
      <w:sz w:val="16"/>
      <w:szCs w:val="24"/>
      <w:shd w:val="clear" w:color="auto" w:fill="E8D9F3"/>
      <w:lang w:eastAsia="en-AU"/>
    </w:rPr>
  </w:style>
  <w:style w:type="paragraph" w:customStyle="1" w:styleId="EA-STEPautonumber">
    <w:name w:val="EA-STEP auto number"/>
    <w:basedOn w:val="List"/>
    <w:link w:val="EA-STEPautonumberChar"/>
    <w:autoRedefine/>
    <w:uiPriority w:val="2"/>
    <w:semiHidden/>
    <w:qFormat/>
    <w:rsid w:val="00B730C5"/>
    <w:pPr>
      <w:numPr>
        <w:numId w:val="20"/>
      </w:numPr>
      <w:spacing w:before="60" w:after="60" w:line="360" w:lineRule="auto"/>
    </w:pPr>
    <w:rPr>
      <w:rFonts w:eastAsia="Times New Roman" w:cs="Calibri"/>
      <w:sz w:val="22"/>
      <w:szCs w:val="24"/>
      <w:lang w:eastAsia="en-AU"/>
    </w:rPr>
  </w:style>
  <w:style w:type="character" w:customStyle="1" w:styleId="EA-STEPautonumberChar">
    <w:name w:val="EA-STEP auto number Char"/>
    <w:basedOn w:val="DefaultParagraphFont"/>
    <w:link w:val="EA-STEPautonumber"/>
    <w:uiPriority w:val="2"/>
    <w:semiHidden/>
    <w:rsid w:val="009C01FF"/>
    <w:rPr>
      <w:rFonts w:ascii="Arial" w:eastAsia="Times New Roman" w:hAnsi="Arial" w:cs="Calibri"/>
      <w:szCs w:val="24"/>
      <w:lang w:eastAsia="en-AU"/>
    </w:rPr>
  </w:style>
  <w:style w:type="paragraph" w:customStyle="1" w:styleId="DL-SUFrontPage">
    <w:name w:val="DL-SU Front Page"/>
    <w:uiPriority w:val="99"/>
    <w:semiHidden/>
    <w:qFormat/>
    <w:rsid w:val="00B730C5"/>
    <w:pPr>
      <w:spacing w:before="600" w:after="600"/>
    </w:pPr>
    <w:rPr>
      <w:rFonts w:ascii="Arial" w:eastAsia="Times New Roman" w:hAnsi="Arial" w:cs="Times New Roman"/>
      <w:b/>
      <w:sz w:val="48"/>
      <w:szCs w:val="24"/>
      <w:lang w:eastAsia="en-AU"/>
    </w:rPr>
  </w:style>
  <w:style w:type="paragraph" w:customStyle="1" w:styleId="DL-SUFrontPageIndent">
    <w:name w:val="DL-SU Front Page Indent"/>
    <w:basedOn w:val="DL-SUFrontPage"/>
    <w:uiPriority w:val="99"/>
    <w:semiHidden/>
    <w:qFormat/>
    <w:rsid w:val="00B730C5"/>
    <w:pPr>
      <w:ind w:left="851" w:right="851"/>
    </w:pPr>
  </w:style>
  <w:style w:type="paragraph" w:customStyle="1" w:styleId="DL-SUFrontPageLarge">
    <w:name w:val="DL-SU Front Page Large"/>
    <w:uiPriority w:val="99"/>
    <w:semiHidden/>
    <w:qFormat/>
    <w:rsid w:val="00B730C5"/>
    <w:pPr>
      <w:spacing w:before="600" w:after="600" w:line="240" w:lineRule="auto"/>
    </w:pPr>
    <w:rPr>
      <w:rFonts w:ascii="Arial" w:eastAsia="Times New Roman" w:hAnsi="Arial" w:cs="Times New Roman"/>
      <w:b/>
      <w:sz w:val="56"/>
      <w:szCs w:val="24"/>
      <w:lang w:eastAsia="en-AU"/>
    </w:rPr>
  </w:style>
  <w:style w:type="paragraph" w:customStyle="1" w:styleId="DL-SUFrontPageLargeIndent">
    <w:name w:val="DL-SU Front Page Large Indent"/>
    <w:basedOn w:val="DL-SUFrontPageLarge"/>
    <w:uiPriority w:val="99"/>
    <w:semiHidden/>
    <w:qFormat/>
    <w:rsid w:val="00B730C5"/>
    <w:pPr>
      <w:ind w:left="851" w:right="851"/>
    </w:pPr>
  </w:style>
  <w:style w:type="paragraph" w:customStyle="1" w:styleId="DL-SUFrontPageMedium">
    <w:name w:val="DL-SU Front Page Medium"/>
    <w:basedOn w:val="DL-SUFrontPage"/>
    <w:uiPriority w:val="99"/>
    <w:semiHidden/>
    <w:qFormat/>
    <w:rsid w:val="00B730C5"/>
    <w:rPr>
      <w:sz w:val="36"/>
    </w:rPr>
  </w:style>
  <w:style w:type="paragraph" w:customStyle="1" w:styleId="DL-SUFrontPageRight">
    <w:name w:val="DL-SU Front Page Right"/>
    <w:basedOn w:val="DL-SUFrontPage"/>
    <w:uiPriority w:val="99"/>
    <w:semiHidden/>
    <w:qFormat/>
    <w:rsid w:val="00B730C5"/>
    <w:pPr>
      <w:jc w:val="right"/>
    </w:pPr>
  </w:style>
  <w:style w:type="paragraph" w:customStyle="1" w:styleId="DL-SUFrontPageSmall">
    <w:name w:val="DL-SU Front Page Small"/>
    <w:basedOn w:val="DL-SUFrontPage"/>
    <w:uiPriority w:val="99"/>
    <w:semiHidden/>
    <w:qFormat/>
    <w:rsid w:val="00B730C5"/>
    <w:rPr>
      <w:sz w:val="32"/>
    </w:rPr>
  </w:style>
  <w:style w:type="paragraph" w:customStyle="1" w:styleId="DL-SUListHeadingLevelSmallb">
    <w:name w:val="DL-SU List Heading Level Smallb"/>
    <w:basedOn w:val="Normal"/>
    <w:uiPriority w:val="99"/>
    <w:semiHidden/>
    <w:qFormat/>
    <w:rsid w:val="00B730C5"/>
    <w:pPr>
      <w:spacing w:before="120" w:after="0" w:line="240" w:lineRule="auto"/>
    </w:pPr>
    <w:rPr>
      <w:rFonts w:ascii="Calibri" w:eastAsia="Times New Roman" w:hAnsi="Calibri" w:cs="Times New Roman"/>
      <w:b/>
      <w:color w:val="1F4E79" w:themeColor="accent1" w:themeShade="80"/>
      <w:sz w:val="16"/>
      <w:szCs w:val="24"/>
      <w:lang w:eastAsia="en-AU"/>
    </w:rPr>
  </w:style>
  <w:style w:type="paragraph" w:customStyle="1" w:styleId="DL-SU-Spellcheck">
    <w:name w:val="DL-SU-Spellcheck"/>
    <w:basedOn w:val="EA-Text"/>
    <w:next w:val="EA-Text"/>
    <w:uiPriority w:val="99"/>
    <w:semiHidden/>
    <w:qFormat/>
    <w:rsid w:val="00B730C5"/>
    <w:rPr>
      <w:u w:val="wave" w:color="FF0000"/>
    </w:rPr>
  </w:style>
  <w:style w:type="paragraph" w:customStyle="1" w:styleId="EA-TableBOLDGREEN">
    <w:name w:val="EA-Table BOLD GREEN"/>
    <w:basedOn w:val="EA-TableBOLDRED"/>
    <w:uiPriority w:val="2"/>
    <w:semiHidden/>
    <w:qFormat/>
    <w:rsid w:val="00B730C5"/>
    <w:rPr>
      <w:color w:val="538135" w:themeColor="accent6" w:themeShade="BF"/>
    </w:rPr>
  </w:style>
  <w:style w:type="paragraph" w:customStyle="1" w:styleId="EA-TableHideWHITE">
    <w:name w:val="EA-Table Hide WHITE"/>
    <w:basedOn w:val="EA-TableBold"/>
    <w:uiPriority w:val="3"/>
    <w:semiHidden/>
    <w:qFormat/>
    <w:rsid w:val="00B730C5"/>
    <w:rPr>
      <w:rFonts w:cs="Arial"/>
      <w:color w:val="FFFFFF" w:themeColor="background1"/>
    </w:rPr>
  </w:style>
  <w:style w:type="paragraph" w:customStyle="1" w:styleId="EA-TableBullet">
    <w:name w:val="EA-Table Bullet"/>
    <w:basedOn w:val="EA-TableBulletArrow"/>
    <w:semiHidden/>
    <w:qFormat/>
    <w:rsid w:val="00B20C9E"/>
    <w:pPr>
      <w:numPr>
        <w:numId w:val="27"/>
      </w:numPr>
    </w:pPr>
  </w:style>
  <w:style w:type="paragraph" w:customStyle="1" w:styleId="EA-FigureCaption">
    <w:name w:val="EA-Figure Caption"/>
    <w:basedOn w:val="Normal"/>
    <w:uiPriority w:val="4"/>
    <w:semiHidden/>
    <w:qFormat/>
    <w:rsid w:val="002C3513"/>
    <w:pPr>
      <w:numPr>
        <w:numId w:val="28"/>
      </w:numPr>
      <w:spacing w:before="120" w:after="120"/>
    </w:pPr>
    <w:rPr>
      <w:rFonts w:eastAsia="Times New Roman" w:cs="Times New Roman"/>
      <w:b/>
      <w:color w:val="1F4E79" w:themeColor="accent1" w:themeShade="80"/>
      <w:sz w:val="16"/>
      <w:szCs w:val="24"/>
      <w:lang w:eastAsia="en-AU"/>
    </w:rPr>
  </w:style>
  <w:style w:type="paragraph" w:customStyle="1" w:styleId="EA-FigurePosition">
    <w:name w:val="EA-Figure Position"/>
    <w:basedOn w:val="Normal"/>
    <w:next w:val="EA-FigureCaption"/>
    <w:uiPriority w:val="4"/>
    <w:semiHidden/>
    <w:qFormat/>
    <w:rsid w:val="002C3513"/>
    <w:pPr>
      <w:spacing w:before="60" w:after="60" w:line="240" w:lineRule="auto"/>
    </w:pPr>
    <w:rPr>
      <w:rFonts w:eastAsia="Times New Roman" w:cs="Times New Roman"/>
      <w:szCs w:val="24"/>
      <w:lang w:eastAsia="en-AU"/>
    </w:rPr>
  </w:style>
  <w:style w:type="paragraph" w:customStyle="1" w:styleId="EA-SPEC-TextItalicBoldINSTRUCTION">
    <w:name w:val="EA-SPEC -Text Italic Bold INSTRUCTION"/>
    <w:basedOn w:val="EA-TextItalic"/>
    <w:link w:val="EA-SPEC-TextItalicBoldINSTRUCTIONChar"/>
    <w:uiPriority w:val="2"/>
    <w:semiHidden/>
    <w:qFormat/>
    <w:rsid w:val="001B755B"/>
    <w:pPr>
      <w:shd w:val="clear" w:color="auto" w:fill="D9D9D9" w:themeFill="background1" w:themeFillShade="D9"/>
    </w:pPr>
    <w:rPr>
      <w:b/>
    </w:rPr>
  </w:style>
  <w:style w:type="character" w:customStyle="1" w:styleId="EA-TextItalicChar">
    <w:name w:val="EA-Text Italic Char"/>
    <w:basedOn w:val="EA-TextChar"/>
    <w:link w:val="EA-TextItalic"/>
    <w:rsid w:val="00156DF4"/>
    <w:rPr>
      <w:rFonts w:eastAsia="Times New Roman" w:cs="Calibri"/>
      <w:i/>
      <w:szCs w:val="24"/>
      <w:lang w:eastAsia="en-AU"/>
    </w:rPr>
  </w:style>
  <w:style w:type="character" w:customStyle="1" w:styleId="EA-SPEC-TextItalicBoldINSTRUCTIONChar">
    <w:name w:val="EA-SPEC -Text Italic Bold INSTRUCTION Char"/>
    <w:basedOn w:val="EA-TextItalicChar"/>
    <w:link w:val="EA-SPEC-TextItalicBoldINSTRUCTION"/>
    <w:uiPriority w:val="2"/>
    <w:semiHidden/>
    <w:rsid w:val="009C01FF"/>
    <w:rPr>
      <w:rFonts w:eastAsia="Times New Roman" w:cs="Calibri"/>
      <w:b/>
      <w:i/>
      <w:szCs w:val="24"/>
      <w:shd w:val="clear" w:color="auto" w:fill="D9D9D9" w:themeFill="background1" w:themeFillShade="D9"/>
      <w:lang w:eastAsia="en-AU"/>
    </w:rPr>
  </w:style>
  <w:style w:type="paragraph" w:customStyle="1" w:styleId="EA-SPECTextEmphasisHighlited">
    <w:name w:val="EA -SPEC_Text Emphasis Highlited"/>
    <w:basedOn w:val="EA-ListNumbermulti"/>
    <w:link w:val="EA-SPECTextEmphasisHighlitedChar"/>
    <w:uiPriority w:val="2"/>
    <w:semiHidden/>
    <w:qFormat/>
    <w:rsid w:val="00663EBF"/>
    <w:pPr>
      <w:shd w:val="clear" w:color="auto" w:fill="FFE599" w:themeFill="accent4" w:themeFillTint="66"/>
    </w:pPr>
    <w:rPr>
      <w:b/>
      <w:i/>
      <w:color w:val="1F4E79" w:themeColor="accent1" w:themeShade="80"/>
    </w:rPr>
  </w:style>
  <w:style w:type="character" w:customStyle="1" w:styleId="EA-ListNumbermultiChar">
    <w:name w:val="EA-List Number (multi) Char"/>
    <w:basedOn w:val="DefaultParagraphFont"/>
    <w:link w:val="EA-ListNumbermulti"/>
    <w:rsid w:val="00156DF4"/>
    <w:rPr>
      <w:rFonts w:ascii="Calibri" w:eastAsia="Times New Roman" w:hAnsi="Calibri" w:cs="Times New Roman"/>
      <w:szCs w:val="24"/>
      <w:lang w:eastAsia="en-AU"/>
    </w:rPr>
  </w:style>
  <w:style w:type="character" w:customStyle="1" w:styleId="EA-SPECTextEmphasisHighlitedChar">
    <w:name w:val="EA -SPEC_Text Emphasis Highlited Char"/>
    <w:basedOn w:val="EA-ListNumbermultiChar"/>
    <w:link w:val="EA-SPECTextEmphasisHighlited"/>
    <w:uiPriority w:val="2"/>
    <w:semiHidden/>
    <w:rsid w:val="009C01FF"/>
    <w:rPr>
      <w:rFonts w:ascii="Calibri" w:eastAsia="Times New Roman" w:hAnsi="Calibri" w:cs="Times New Roman"/>
      <w:b/>
      <w:i/>
      <w:color w:val="1F4E79" w:themeColor="accent1" w:themeShade="80"/>
      <w:szCs w:val="24"/>
      <w:shd w:val="clear" w:color="auto" w:fill="FFE599" w:themeFill="accent4" w:themeFillTint="66"/>
      <w:lang w:eastAsia="en-AU"/>
    </w:rPr>
  </w:style>
  <w:style w:type="paragraph" w:customStyle="1" w:styleId="EA-SUFooterLeftRed">
    <w:name w:val="EA-SU Footer Left Red"/>
    <w:basedOn w:val="EA-SUFooterCentreRED"/>
    <w:uiPriority w:val="1"/>
    <w:semiHidden/>
    <w:qFormat/>
    <w:rsid w:val="00BB44B9"/>
    <w:pPr>
      <w:jc w:val="left"/>
    </w:pPr>
  </w:style>
  <w:style w:type="character" w:styleId="FollowedHyperlink">
    <w:name w:val="FollowedHyperlink"/>
    <w:basedOn w:val="DefaultParagraphFont"/>
    <w:uiPriority w:val="99"/>
    <w:semiHidden/>
    <w:rsid w:val="00FC321B"/>
    <w:rPr>
      <w:color w:val="954F72" w:themeColor="followedHyperlink"/>
      <w:u w:val="single"/>
    </w:rPr>
  </w:style>
  <w:style w:type="paragraph" w:customStyle="1" w:styleId="EA-SPECExplanation">
    <w:name w:val="EA-SPEC Explanation"/>
    <w:basedOn w:val="EA-SPECTipwithimage"/>
    <w:next w:val="EA-Text"/>
    <w:uiPriority w:val="2"/>
    <w:semiHidden/>
    <w:qFormat/>
    <w:rsid w:val="0054355D"/>
    <w:pPr>
      <w:numPr>
        <w:numId w:val="32"/>
      </w:numPr>
      <w:shd w:val="clear" w:color="auto" w:fill="CDF5FF"/>
      <w:ind w:left="851" w:hanging="851"/>
    </w:pPr>
    <w:rPr>
      <w:rFonts w:ascii="Calibri" w:hAnsi="Calibri"/>
      <w:color w:val="002060"/>
    </w:rPr>
  </w:style>
  <w:style w:type="paragraph" w:customStyle="1" w:styleId="EA-SPECExplanation-Table">
    <w:name w:val="EA-SPEC Explanation - Table"/>
    <w:basedOn w:val="EA-SPECExplanation"/>
    <w:uiPriority w:val="2"/>
    <w:semiHidden/>
    <w:qFormat/>
    <w:rsid w:val="0054355D"/>
    <w:pPr>
      <w:numPr>
        <w:numId w:val="33"/>
      </w:numPr>
    </w:pPr>
    <w:rPr>
      <w:sz w:val="16"/>
    </w:rPr>
  </w:style>
  <w:style w:type="paragraph" w:customStyle="1" w:styleId="EA-SPECExplanationPlainText">
    <w:name w:val="EA-SPEC Explanation Plain Text"/>
    <w:basedOn w:val="EA-Text"/>
    <w:uiPriority w:val="2"/>
    <w:semiHidden/>
    <w:qFormat/>
    <w:rsid w:val="0054355D"/>
    <w:pPr>
      <w:ind w:left="851"/>
    </w:pPr>
    <w:rPr>
      <w:b/>
      <w:i/>
      <w:color w:val="002060"/>
    </w:rPr>
  </w:style>
  <w:style w:type="paragraph" w:customStyle="1" w:styleId="EA-SPECExplanationBulletText">
    <w:name w:val="EA-SPEC Explanation Bullet Text"/>
    <w:basedOn w:val="EA-SPECExplanationPlainText"/>
    <w:uiPriority w:val="2"/>
    <w:semiHidden/>
    <w:qFormat/>
    <w:rsid w:val="0054355D"/>
    <w:pPr>
      <w:numPr>
        <w:numId w:val="34"/>
      </w:numPr>
    </w:pPr>
  </w:style>
  <w:style w:type="paragraph" w:customStyle="1" w:styleId="EA-SPECExplanationSmallText">
    <w:name w:val="EA-SPEC Explanation Small Text"/>
    <w:basedOn w:val="EA-SPECExplanationPlainText"/>
    <w:uiPriority w:val="2"/>
    <w:semiHidden/>
    <w:qFormat/>
    <w:rsid w:val="0054355D"/>
    <w:rPr>
      <w:sz w:val="16"/>
    </w:rPr>
  </w:style>
  <w:style w:type="paragraph" w:customStyle="1" w:styleId="EA-SPECReference">
    <w:name w:val="EA-SPEC Reference"/>
    <w:basedOn w:val="EA-SPECExplanation"/>
    <w:uiPriority w:val="2"/>
    <w:semiHidden/>
    <w:qFormat/>
    <w:rsid w:val="0054355D"/>
    <w:pPr>
      <w:numPr>
        <w:numId w:val="37"/>
      </w:numPr>
      <w:shd w:val="clear" w:color="auto" w:fill="FFEAEB"/>
    </w:pPr>
    <w:rPr>
      <w:color w:val="FF0000"/>
    </w:rPr>
  </w:style>
  <w:style w:type="paragraph" w:customStyle="1" w:styleId="EA-SPECReferenceSmall">
    <w:name w:val="EA-SPEC Reference Small"/>
    <w:basedOn w:val="EA-SPECExplanationSmallText"/>
    <w:uiPriority w:val="2"/>
    <w:semiHidden/>
    <w:qFormat/>
    <w:rsid w:val="0054355D"/>
    <w:rPr>
      <w:color w:val="FF0000"/>
    </w:rPr>
  </w:style>
  <w:style w:type="paragraph" w:customStyle="1" w:styleId="EA-ADRHeaderHeading">
    <w:name w:val="EA-ADR Header Heading"/>
    <w:basedOn w:val="Heading1"/>
    <w:uiPriority w:val="3"/>
    <w:semiHidden/>
    <w:qFormat/>
    <w:rsid w:val="0095541B"/>
    <w:pPr>
      <w:numPr>
        <w:numId w:val="0"/>
      </w:numPr>
      <w:spacing w:before="60" w:after="60" w:afterAutospacing="0"/>
    </w:pPr>
    <w:rPr>
      <w:color w:val="1F4E79" w:themeColor="accent1" w:themeShade="80"/>
      <w:sz w:val="36"/>
    </w:rPr>
  </w:style>
  <w:style w:type="paragraph" w:customStyle="1" w:styleId="EA-ADRTableHeading">
    <w:name w:val="EA-ADR Table Heading"/>
    <w:basedOn w:val="Heading2"/>
    <w:uiPriority w:val="3"/>
    <w:semiHidden/>
    <w:qFormat/>
    <w:rsid w:val="0095541B"/>
    <w:pPr>
      <w:numPr>
        <w:ilvl w:val="0"/>
        <w:numId w:val="0"/>
      </w:numPr>
      <w:spacing w:before="120" w:after="120" w:afterAutospacing="0"/>
      <w:outlineLvl w:val="9"/>
    </w:pPr>
    <w:rPr>
      <w:color w:val="1F4E79" w:themeColor="accent1" w:themeShade="80"/>
      <w:sz w:val="24"/>
    </w:rPr>
  </w:style>
  <w:style w:type="paragraph" w:customStyle="1" w:styleId="EA-ListBulletTable">
    <w:name w:val="EA-List Bullet Table"/>
    <w:basedOn w:val="EA-ListBulletmulti"/>
    <w:semiHidden/>
    <w:qFormat/>
    <w:rsid w:val="009C0252"/>
    <w:pPr>
      <w:numPr>
        <w:numId w:val="0"/>
      </w:numPr>
      <w:ind w:left="567" w:hanging="454"/>
    </w:pPr>
  </w:style>
  <w:style w:type="paragraph" w:customStyle="1" w:styleId="EA-TableCaptionNon-IndexIndent">
    <w:name w:val="EA-Table Caption Non-Index Indent"/>
    <w:basedOn w:val="EA-TableCaptionNon-Index"/>
    <w:uiPriority w:val="99"/>
    <w:semiHidden/>
    <w:qFormat/>
    <w:rsid w:val="00286456"/>
    <w:p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igital-identity-background.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8E0940121F547940AEDD8454B3DFD" ma:contentTypeVersion="3" ma:contentTypeDescription="Create a new document." ma:contentTypeScope="" ma:versionID="00a6f832aab9e8ce19dfb5534683c4b7">
  <xsd:schema xmlns:xsd="http://www.w3.org/2001/XMLSchema" xmlns:xs="http://www.w3.org/2001/XMLSchema" xmlns:p="http://schemas.microsoft.com/office/2006/metadata/properties" xmlns:ns2="c930705b-4059-4f66-908f-9c9efc9fa39c" xmlns:ns3="1bc80c23-d98b-4c1e-b6e4-b6cb35e2b140" xmlns:ns4="cb5f47c5-fb39-4689-a81b-29433c3482b8" targetNamespace="http://schemas.microsoft.com/office/2006/metadata/properties" ma:root="true" ma:fieldsID="9d8cb55b8156f76c8cc5d8f5ae2d82f1" ns2:_="" ns3:_="" ns4:_="">
    <xsd:import namespace="c930705b-4059-4f66-908f-9c9efc9fa39c"/>
    <xsd:import namespace="1bc80c23-d98b-4c1e-b6e4-b6cb35e2b140"/>
    <xsd:import namespace="cb5f47c5-fb39-4689-a81b-29433c3482b8"/>
    <xsd:element name="properties">
      <xsd:complexType>
        <xsd:sequence>
          <xsd:element name="documentManagement">
            <xsd:complexType>
              <xsd:all>
                <xsd:element ref="ns2:Template_x0020_Description"/>
                <xsd:element ref="ns2:TemplateType"/>
                <xsd:element ref="ns3:_dlc_DocId" minOccurs="0"/>
                <xsd:element ref="ns3:_dlc_DocIdUrl" minOccurs="0"/>
                <xsd:element ref="ns3:_dlc_DocIdPersistId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0705b-4059-4f66-908f-9c9efc9fa39c" elementFormDefault="qualified">
    <xsd:import namespace="http://schemas.microsoft.com/office/2006/documentManagement/types"/>
    <xsd:import namespace="http://schemas.microsoft.com/office/infopath/2007/PartnerControls"/>
    <xsd:element name="Template_x0020_Description" ma:index="8" ma:displayName="Template Description" ma:default="Architecture Template" ma:internalName="Template_x0020_Description">
      <xsd:simpleType>
        <xsd:restriction base="dms:Text">
          <xsd:maxLength value="255"/>
        </xsd:restriction>
      </xsd:simpleType>
    </xsd:element>
    <xsd:element name="TemplateType" ma:index="9" ma:displayName="TemplateType" ma:default="Artifact" ma:description="Templates Types are Deliverable, General, Artifact, Project, Preliminary, Policy" ma:format="Dropdown" ma:internalName="TemplateType">
      <xsd:simpleType>
        <xsd:restriction base="dms:Choice">
          <xsd:enumeration value="Archive"/>
          <xsd:enumeration value="Artifact"/>
          <xsd:enumeration value="Policy"/>
          <xsd:enumeration value="Governa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80c23-d98b-4c1e-b6e4-b6cb35e2b140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f47c5-fb39-4689-a81b-29433c348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Type xmlns="c930705b-4059-4f66-908f-9c9efc9fa39c">Artifact</TemplateType>
    <Template_x0020_Description xmlns="c930705b-4059-4f66-908f-9c9efc9fa39c">The purpose of an advice is to formally record an issue, options for remediating that issue, and a recommendation for the issue's most intelligent solution.</Template_x0020_Description>
    <_dlc_DocId xmlns="1bc80c23-d98b-4c1e-b6e4-b6cb35e2b140">WDTUKCECQPKE-17-168</_dlc_DocId>
    <_dlc_DocIdUrl xmlns="1bc80c23-d98b-4c1e-b6e4-b6cb35e2b140">
      <Url>https://oursites.internal.dept.local/sites/EnterpriseArchitecture/ArchitectureRepository/_layouts/15/DocIdRedir.aspx?ID=WDTUKCECQPKE-17-168</Url>
      <Description>WDTUKCECQPKE-17-168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1E895-4594-4B10-9B48-14DD4900B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0705b-4059-4f66-908f-9c9efc9fa39c"/>
    <ds:schemaRef ds:uri="1bc80c23-d98b-4c1e-b6e4-b6cb35e2b140"/>
    <ds:schemaRef ds:uri="cb5f47c5-fb39-4689-a81b-29433c348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F67DF4-E580-4B4D-8BF9-C3AEF851A62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E043FEC-9539-4CCC-806A-B3CFE4DFE7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EC5FE4-605C-413C-B0F2-B1CDC6631D73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cb5f47c5-fb39-4689-a81b-29433c3482b8"/>
    <ds:schemaRef ds:uri="http://purl.org/dc/terms/"/>
    <ds:schemaRef ds:uri="1bc80c23-d98b-4c1e-b6e4-b6cb35e2b140"/>
    <ds:schemaRef ds:uri="http://schemas.microsoft.com/office/infopath/2007/PartnerControls"/>
    <ds:schemaRef ds:uri="http://schemas.microsoft.com/office/2006/documentManagement/types"/>
    <ds:schemaRef ds:uri="c930705b-4059-4f66-908f-9c9efc9fa39c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AFBE529-368C-4E3A-AEC3-BAAC926A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digital-identity-background.docx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Advice</vt:lpstr>
    </vt:vector>
  </TitlesOfParts>
  <Company>Australian Government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Advice</dc:title>
  <dc:subject>&lt;Subject&gt;</dc:subject>
  <dc:creator>Challuri, Ram</dc:creator>
  <cp:lastModifiedBy>Shanbogh, Anil</cp:lastModifiedBy>
  <cp:revision>19</cp:revision>
  <cp:lastPrinted>2021-12-03T00:14:00Z</cp:lastPrinted>
  <dcterms:created xsi:type="dcterms:W3CDTF">2021-12-02T23:49:00Z</dcterms:created>
  <dcterms:modified xsi:type="dcterms:W3CDTF">2021-12-03T00:15:00Z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&lt;Status&gt;</vt:lpwstr>
  </property>
  <property fmtid="{D5CDD505-2E9C-101B-9397-08002B2CF9AE}" pid="3" name="Status Date">
    <vt:lpwstr>&lt;dd/mm/yyyy&gt;</vt:lpwstr>
  </property>
  <property fmtid="{D5CDD505-2E9C-101B-9397-08002B2CF9AE}" pid="4" name="Document Version">
    <vt:lpwstr>&lt;V#&gt;</vt:lpwstr>
  </property>
  <property fmtid="{D5CDD505-2E9C-101B-9397-08002B2CF9AE}" pid="5" name="Classification">
    <vt:lpwstr>For Official Use Only</vt:lpwstr>
  </property>
  <property fmtid="{D5CDD505-2E9C-101B-9397-08002B2CF9AE}" pid="6" name="Authority">
    <vt:lpwstr>Enterprise Architecture</vt:lpwstr>
  </property>
  <property fmtid="{D5CDD505-2E9C-101B-9397-08002B2CF9AE}" pid="7" name="Template Version">
    <vt:lpwstr>TRIAL TEMPLATE 1</vt:lpwstr>
  </property>
  <property fmtid="{D5CDD505-2E9C-101B-9397-08002B2CF9AE}" pid="8" name="Document Title">
    <vt:lpwstr>&lt;Document Title&gt;</vt:lpwstr>
  </property>
  <property fmtid="{D5CDD505-2E9C-101B-9397-08002B2CF9AE}" pid="9" name="Detail 3">
    <vt:lpwstr>&lt;Detail 3&gt;</vt:lpwstr>
  </property>
  <property fmtid="{D5CDD505-2E9C-101B-9397-08002B2CF9AE}" pid="10" name="Detail 4">
    <vt:lpwstr>&lt;Detail 4&gt;</vt:lpwstr>
  </property>
  <property fmtid="{D5CDD505-2E9C-101B-9397-08002B2CF9AE}" pid="11" name="ContentTypeId">
    <vt:lpwstr>0x01010077D8E0940121F547940AEDD8454B3DFD</vt:lpwstr>
  </property>
  <property fmtid="{D5CDD505-2E9C-101B-9397-08002B2CF9AE}" pid="12" name="_dlc_DocIdItemGuid">
    <vt:lpwstr>1710216a-13b9-49d9-a330-131917b7dd61</vt:lpwstr>
  </property>
</Properties>
</file>