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813222" w:displacedByCustomXml="next"/>
    <w:sdt>
      <w:sdtPr>
        <w:rPr>
          <w:color w:val="auto"/>
          <w:szCs w:val="20"/>
        </w:rPr>
        <w:id w:val="-1759210291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p w14:paraId="03B7B41A" w14:textId="2CB2AB5C" w:rsidR="00071BC1" w:rsidRPr="004F1068" w:rsidRDefault="003B562B" w:rsidP="003B562B">
          <w:pPr>
            <w:pStyle w:val="RefDepartment"/>
          </w:pPr>
          <w:r w:rsidRPr="003B562B">
            <w:rPr>
              <w:caps w:val="0"/>
              <w:szCs w:val="20"/>
            </w:rPr>
            <w:t>Connection, Identity and Authentication</w:t>
          </w:r>
          <w:r>
            <w:rPr>
              <w:caps w:val="0"/>
              <w:szCs w:val="20"/>
            </w:rPr>
            <w:t xml:space="preserve"> </w:t>
          </w:r>
          <w:r w:rsidRPr="004F1068">
            <w:rPr>
              <w:szCs w:val="20"/>
            </w:rPr>
            <w:t>/</w:t>
          </w:r>
          <w:r>
            <w:rPr>
              <w:szCs w:val="20"/>
            </w:rPr>
            <w:t xml:space="preserve"> </w:t>
          </w:r>
          <w:r>
            <w:rPr>
              <w:caps w:val="0"/>
              <w:szCs w:val="20"/>
            </w:rPr>
            <w:t>myGov</w:t>
          </w:r>
        </w:p>
        <w:tbl>
          <w:tblPr>
            <w:tblStyle w:val="DividerTable"/>
            <w:tblW w:w="3000" w:type="pct"/>
            <w:tblLook w:val="0620" w:firstRow="1" w:lastRow="0" w:firstColumn="0" w:lastColumn="0" w:noHBand="1" w:noVBand="1"/>
          </w:tblPr>
          <w:tblGrid>
            <w:gridCol w:w="6055"/>
          </w:tblGrid>
          <w:tr w:rsidR="00071BC1" w14:paraId="40042318" w14:textId="77777777" w:rsidTr="004F106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0082" w:type="dxa"/>
              </w:tcPr>
              <w:p w14:paraId="39850B02" w14:textId="77777777" w:rsidR="00071BC1" w:rsidRPr="004F1068" w:rsidRDefault="00071BC1" w:rsidP="006E7055">
                <w:pPr>
                  <w:pStyle w:val="RefDate"/>
                  <w:rPr>
                    <w:color w:val="FFFFFF" w:themeColor="background1"/>
                  </w:rPr>
                </w:pPr>
                <w:bookmarkStart w:id="1" w:name="_Hlk83813433"/>
              </w:p>
            </w:tc>
          </w:tr>
          <w:tr w:rsidR="00071BC1" w14:paraId="4DED7254" w14:textId="77777777" w:rsidTr="004F1068">
            <w:tc>
              <w:tcPr>
                <w:tcW w:w="10082" w:type="dxa"/>
              </w:tcPr>
              <w:p w14:paraId="79C3219D" w14:textId="5FB9A3A1" w:rsidR="00071BC1" w:rsidRPr="004F1068" w:rsidRDefault="00071BC1" w:rsidP="006E7055">
                <w:pPr>
                  <w:pStyle w:val="Title"/>
                </w:pPr>
              </w:p>
            </w:tc>
          </w:tr>
          <w:tr w:rsidR="00071BC1" w14:paraId="46B88DE6" w14:textId="77777777" w:rsidTr="004F1068">
            <w:tc>
              <w:tcPr>
                <w:tcW w:w="10082" w:type="dxa"/>
              </w:tcPr>
              <w:p w14:paraId="2947E8BE" w14:textId="6FC733B9" w:rsidR="00071BC1" w:rsidRPr="004F1068" w:rsidRDefault="00071BC1" w:rsidP="006E7055">
                <w:pPr>
                  <w:pStyle w:val="Subtitle"/>
                  <w:rPr>
                    <w:color w:val="FFFFFF" w:themeColor="background1"/>
                  </w:rPr>
                </w:pPr>
              </w:p>
            </w:tc>
          </w:tr>
          <w:tr w:rsidR="00071BC1" w14:paraId="7D68BE4E" w14:textId="77777777" w:rsidTr="004F1068">
            <w:tc>
              <w:tcPr>
                <w:tcW w:w="10082" w:type="dxa"/>
              </w:tcPr>
              <w:p w14:paraId="31289855" w14:textId="77777777" w:rsidR="00071BC1" w:rsidRPr="004F1068" w:rsidRDefault="00071BC1" w:rsidP="006E7055"/>
            </w:tc>
          </w:tr>
        </w:tbl>
        <w:p w14:paraId="5A1B48A8" w14:textId="360E49EB" w:rsidR="006D0157" w:rsidRPr="006D0157" w:rsidRDefault="00F26EF7" w:rsidP="00F26EF7">
          <w:pPr>
            <w:sectPr w:rsidR="006D0157" w:rsidRPr="006D0157" w:rsidSect="006C7B24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0" w:right="907" w:bottom="1361" w:left="907" w:header="0" w:footer="454" w:gutter="0"/>
              <w:pgNumType w:start="0"/>
              <w:cols w:space="708"/>
              <w:titlePg/>
              <w:docGrid w:linePitch="360"/>
            </w:sectPr>
          </w:pPr>
        </w:p>
        <w:bookmarkEnd w:id="1" w:displacedByCustomXml="next"/>
      </w:sdtContent>
    </w:sdt>
    <w:bookmarkEnd w:id="0"/>
    <w:p w14:paraId="4C4EEEE6" w14:textId="4DC7F97C" w:rsidR="00723FE4" w:rsidRDefault="00723FE4" w:rsidP="00F26EF7">
      <w:pPr>
        <w:pStyle w:val="Heading1"/>
      </w:pPr>
    </w:p>
    <w:sectPr w:rsidR="00723FE4" w:rsidSect="008D7FC9">
      <w:headerReference w:type="default" r:id="rId17"/>
      <w:footerReference w:type="default" r:id="rId18"/>
      <w:pgSz w:w="11906" w:h="16838"/>
      <w:pgMar w:top="1247" w:right="907" w:bottom="1361" w:left="90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E3CA" w14:textId="77777777" w:rsidR="00763509" w:rsidRDefault="00763509" w:rsidP="003B321F">
      <w:pPr>
        <w:spacing w:after="0" w:line="240" w:lineRule="auto"/>
      </w:pPr>
      <w:r>
        <w:separator/>
      </w:r>
    </w:p>
  </w:endnote>
  <w:endnote w:type="continuationSeparator" w:id="0">
    <w:p w14:paraId="2DE990B2" w14:textId="77777777" w:rsidR="00763509" w:rsidRDefault="00763509" w:rsidP="003B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6362" w14:textId="3F412A4F" w:rsidR="00071BC1" w:rsidRPr="0086621D" w:rsidRDefault="00763509" w:rsidP="0086621D">
    <w:pPr>
      <w:pStyle w:val="Footer"/>
    </w:pPr>
    <w:r>
      <w:fldChar w:fldCharType="begin"/>
    </w:r>
    <w:r>
      <w:instrText xml:space="preserve"> STYLEREF  Title  \* MERGEFORMAT </w:instrText>
    </w:r>
    <w:r>
      <w:rPr>
        <w:noProof/>
      </w:rPr>
      <w:fldChar w:fldCharType="end"/>
    </w:r>
    <w:r w:rsidR="00071BC1">
      <w:t xml:space="preserve"> </w:t>
    </w:r>
    <w:r w:rsidR="00071BC1">
      <w:ptab w:relativeTo="margin" w:alignment="right" w:leader="none"/>
    </w:r>
    <w:r w:rsidR="00071BC1" w:rsidRPr="0086621D">
      <w:fldChar w:fldCharType="begin"/>
    </w:r>
    <w:r w:rsidR="00071BC1" w:rsidRPr="0086621D">
      <w:instrText xml:space="preserve"> PAGE   \* MERGEFORMAT </w:instrText>
    </w:r>
    <w:r w:rsidR="00071BC1" w:rsidRPr="0086621D">
      <w:fldChar w:fldCharType="separate"/>
    </w:r>
    <w:r w:rsidR="00071BC1" w:rsidRPr="0086621D">
      <w:rPr>
        <w:noProof/>
      </w:rPr>
      <w:t>1</w:t>
    </w:r>
    <w:r w:rsidR="00071BC1" w:rsidRPr="0086621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0ED7" w14:textId="77777777" w:rsidR="00071BC1" w:rsidRPr="006C5CF8" w:rsidRDefault="00F26EF7" w:rsidP="008E4497">
    <w:pPr>
      <w:pStyle w:val="Footer"/>
    </w:pPr>
    <w:sdt>
      <w:sdtPr>
        <w:id w:val="1756173230"/>
        <w:temporary/>
        <w:showingPlcHdr/>
        <w15:appearance w15:val="hidden"/>
      </w:sdtPr>
      <w:sdtEndPr/>
      <w:sdtContent>
        <w:r w:rsidR="00071BC1" w:rsidRPr="008E4497">
          <w:rPr>
            <w:rStyle w:val="HeaderChar"/>
          </w:rPr>
          <w:t>[Type here]</w:t>
        </w:r>
      </w:sdtContent>
    </w:sdt>
    <w:r w:rsidR="00071BC1">
      <w:ptab w:relativeTo="margin" w:alignment="center" w:leader="none"/>
    </w:r>
    <w:r w:rsidR="00071BC1">
      <w:ptab w:relativeTo="margin" w:alignment="right" w:leader="none"/>
    </w:r>
    <w:r w:rsidR="00071BC1">
      <w:fldChar w:fldCharType="begin"/>
    </w:r>
    <w:r w:rsidR="00071BC1">
      <w:instrText xml:space="preserve"> PAGE   \* MERGEFORMAT </w:instrText>
    </w:r>
    <w:r w:rsidR="00071BC1">
      <w:fldChar w:fldCharType="separate"/>
    </w:r>
    <w:r w:rsidR="00071BC1">
      <w:rPr>
        <w:noProof/>
      </w:rPr>
      <w:t>1</w:t>
    </w:r>
    <w:r w:rsidR="00071BC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49E89" w14:textId="77777777" w:rsidR="00071BC1" w:rsidRDefault="00071BC1" w:rsidP="00B155FF">
    <w:r w:rsidRPr="00B155FF">
      <w:rPr>
        <w:noProof/>
      </w:rPr>
      <w:drawing>
        <wp:anchor distT="0" distB="0" distL="114300" distR="114300" simplePos="0" relativeHeight="251782144" behindDoc="0" locked="0" layoutInCell="1" allowOverlap="1" wp14:anchorId="7431248A" wp14:editId="1C53C808">
          <wp:simplePos x="0" y="0"/>
          <wp:positionH relativeFrom="column">
            <wp:posOffset>-133841</wp:posOffset>
          </wp:positionH>
          <wp:positionV relativeFrom="paragraph">
            <wp:posOffset>-528237</wp:posOffset>
          </wp:positionV>
          <wp:extent cx="3419475" cy="721268"/>
          <wp:effectExtent l="0" t="0" r="0" b="3175"/>
          <wp:wrapNone/>
          <wp:docPr id="28" name="Logos">
            <a:extLst xmlns:a="http://schemas.openxmlformats.org/drawingml/2006/main">
              <a:ext uri="{FF2B5EF4-FFF2-40B4-BE49-F238E27FC236}">
                <a16:creationId xmlns:a16="http://schemas.microsoft.com/office/drawing/2014/main" id="{36D25448-C87D-42FC-9AB7-0FA7548F6A9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" name="Logos">
                    <a:extLst>
                      <a:ext uri="{FF2B5EF4-FFF2-40B4-BE49-F238E27FC236}">
                        <a16:creationId xmlns:a16="http://schemas.microsoft.com/office/drawing/2014/main" id="{36D25448-C87D-42FC-9AB7-0FA7548F6A9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538"/>
                  <a:stretch/>
                </pic:blipFill>
                <pic:spPr>
                  <a:xfrm>
                    <a:off x="0" y="0"/>
                    <a:ext cx="3419475" cy="721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C817B" w14:textId="77777777" w:rsidR="008D7FC9" w:rsidRPr="007D7911" w:rsidRDefault="008D7FC9" w:rsidP="007D7911">
    <w:pPr>
      <w:pStyle w:val="Footer-Divider"/>
      <w:numPr>
        <w:ilvl w:val="0"/>
        <w:numId w:val="0"/>
      </w:numPr>
    </w:pPr>
    <w:r w:rsidRPr="00A01D80">
      <w:drawing>
        <wp:anchor distT="0" distB="0" distL="114300" distR="114300" simplePos="0" relativeHeight="251778048" behindDoc="0" locked="0" layoutInCell="1" allowOverlap="1" wp14:anchorId="07BF83BE" wp14:editId="592DB928">
          <wp:simplePos x="0" y="0"/>
          <wp:positionH relativeFrom="column">
            <wp:posOffset>-5929</wp:posOffset>
          </wp:positionH>
          <wp:positionV relativeFrom="paragraph">
            <wp:posOffset>-514762</wp:posOffset>
          </wp:positionV>
          <wp:extent cx="3580130" cy="690880"/>
          <wp:effectExtent l="0" t="0" r="0" b="0"/>
          <wp:wrapNone/>
          <wp:docPr id="34" name="Logos">
            <a:extLst xmlns:a="http://schemas.openxmlformats.org/drawingml/2006/main">
              <a:ext uri="{FF2B5EF4-FFF2-40B4-BE49-F238E27FC236}">
                <a16:creationId xmlns:a16="http://schemas.microsoft.com/office/drawing/2014/main" id="{36D25448-C87D-42FC-9AB7-0FA7548F6A9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" name="Logos">
                    <a:extLst>
                      <a:ext uri="{FF2B5EF4-FFF2-40B4-BE49-F238E27FC236}">
                        <a16:creationId xmlns:a16="http://schemas.microsoft.com/office/drawing/2014/main" id="{36D25448-C87D-42FC-9AB7-0FA7548F6A9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13" r="-3954"/>
                  <a:stretch/>
                </pic:blipFill>
                <pic:spPr>
                  <a:xfrm>
                    <a:off x="0" y="0"/>
                    <a:ext cx="358013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C753" w14:textId="77777777" w:rsidR="00763509" w:rsidRDefault="00763509" w:rsidP="003B321F">
      <w:pPr>
        <w:spacing w:after="0" w:line="240" w:lineRule="auto"/>
      </w:pPr>
      <w:r>
        <w:separator/>
      </w:r>
    </w:p>
  </w:footnote>
  <w:footnote w:type="continuationSeparator" w:id="0">
    <w:p w14:paraId="33A24249" w14:textId="77777777" w:rsidR="00763509" w:rsidRDefault="00763509" w:rsidP="003B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1D8D" w14:textId="0BF742BD" w:rsidR="00071BC1" w:rsidRPr="005E27E6" w:rsidRDefault="00071BC1" w:rsidP="005E27E6">
    <w:pPr>
      <w:pStyle w:val="Header"/>
    </w:pPr>
    <w:r>
      <w:rPr>
        <w:lang w:val="en-AU"/>
      </w:rPr>
      <w:fldChar w:fldCharType="begin"/>
    </w:r>
    <w:r>
      <w:rPr>
        <w:lang w:val="en-AU"/>
      </w:rPr>
      <w:instrText xml:space="preserve"> STYLEREF  Ref_Department  \* MERGEFORMAT </w:instrText>
    </w:r>
    <w:r>
      <w:rPr>
        <w:lang w:val="en-AU"/>
      </w:rPr>
      <w:fldChar w:fldCharType="separate"/>
    </w:r>
    <w:r w:rsidR="006D0157" w:rsidRPr="006D0157">
      <w:rPr>
        <w:b/>
        <w:bCs/>
        <w:noProof/>
      </w:rPr>
      <w:t xml:space="preserve">Connection, </w:t>
    </w:r>
    <w:r w:rsidR="006D0157">
      <w:rPr>
        <w:noProof/>
        <w:lang w:val="en-AU"/>
      </w:rPr>
      <w:t>Identity and Authentication / myGov</w:t>
    </w:r>
    <w:r>
      <w:rPr>
        <w:lang w:val="en-AU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1F12" w14:textId="77777777" w:rsidR="00071BC1" w:rsidRPr="003B321F" w:rsidRDefault="00071BC1" w:rsidP="00832A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81120" behindDoc="1" locked="0" layoutInCell="1" allowOverlap="1" wp14:anchorId="5DDB5E6F" wp14:editId="43C2A277">
              <wp:simplePos x="0" y="0"/>
              <wp:positionH relativeFrom="page">
                <wp:posOffset>0</wp:posOffset>
              </wp:positionH>
              <wp:positionV relativeFrom="page">
                <wp:posOffset>601345</wp:posOffset>
              </wp:positionV>
              <wp:extent cx="366395" cy="779780"/>
              <wp:effectExtent l="0" t="0" r="0" b="0"/>
              <wp:wrapNone/>
              <wp:docPr id="60" name="Freeform: 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66395" cy="779780"/>
                      </a:xfrm>
                      <a:custGeom>
                        <a:avLst/>
                        <a:gdLst>
                          <a:gd name="T0" fmla="*/ 0 w 577"/>
                          <a:gd name="T1" fmla="+- 0 947 947"/>
                          <a:gd name="T2" fmla="*/ 947 h 1228"/>
                          <a:gd name="T3" fmla="*/ 0 w 577"/>
                          <a:gd name="T4" fmla="+- 0 947 947"/>
                          <a:gd name="T5" fmla="*/ 947 h 1228"/>
                          <a:gd name="T6" fmla="*/ 0 w 577"/>
                          <a:gd name="T7" fmla="+- 0 1394 947"/>
                          <a:gd name="T8" fmla="*/ 1394 h 1228"/>
                          <a:gd name="T9" fmla="*/ 166 w 577"/>
                          <a:gd name="T10" fmla="+- 0 1560 947"/>
                          <a:gd name="T11" fmla="*/ 1560 h 1228"/>
                          <a:gd name="T12" fmla="*/ 0 w 577"/>
                          <a:gd name="T13" fmla="+- 0 1726 947"/>
                          <a:gd name="T14" fmla="*/ 1726 h 1228"/>
                          <a:gd name="T15" fmla="*/ 0 w 577"/>
                          <a:gd name="T16" fmla="+- 0 2174 947"/>
                          <a:gd name="T17" fmla="*/ 2174 h 1228"/>
                          <a:gd name="T18" fmla="*/ 551 w 577"/>
                          <a:gd name="T19" fmla="+- 0 1623 947"/>
                          <a:gd name="T20" fmla="*/ 1623 h 1228"/>
                          <a:gd name="T21" fmla="*/ 570 w 577"/>
                          <a:gd name="T22" fmla="+- 0 1594 947"/>
                          <a:gd name="T23" fmla="*/ 1594 h 1228"/>
                          <a:gd name="T24" fmla="*/ 577 w 577"/>
                          <a:gd name="T25" fmla="+- 0 1560 947"/>
                          <a:gd name="T26" fmla="*/ 1560 h 1228"/>
                          <a:gd name="T27" fmla="*/ 570 w 577"/>
                          <a:gd name="T28" fmla="+- 0 1527 947"/>
                          <a:gd name="T29" fmla="*/ 1527 h 1228"/>
                          <a:gd name="T30" fmla="*/ 551 w 577"/>
                          <a:gd name="T31" fmla="+- 0 1497 947"/>
                          <a:gd name="T32" fmla="*/ 1497 h 1228"/>
                          <a:gd name="T33" fmla="*/ 0 w 577"/>
                          <a:gd name="T34" fmla="+- 0 947 947"/>
                          <a:gd name="T35" fmla="*/ 947 h 122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577" h="1228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447"/>
                            </a:lnTo>
                            <a:lnTo>
                              <a:pt x="166" y="613"/>
                            </a:lnTo>
                            <a:lnTo>
                              <a:pt x="0" y="779"/>
                            </a:lnTo>
                            <a:lnTo>
                              <a:pt x="0" y="1227"/>
                            </a:lnTo>
                            <a:lnTo>
                              <a:pt x="551" y="676"/>
                            </a:lnTo>
                            <a:lnTo>
                              <a:pt x="570" y="647"/>
                            </a:lnTo>
                            <a:lnTo>
                              <a:pt x="577" y="613"/>
                            </a:lnTo>
                            <a:lnTo>
                              <a:pt x="570" y="580"/>
                            </a:lnTo>
                            <a:lnTo>
                              <a:pt x="551" y="55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857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EA064" id="Freeform: Shape 60" o:spid="_x0000_s1026" style="position:absolute;margin-left:0;margin-top:47.35pt;width:28.85pt;height:61.4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77,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" path="m,l,,,447,166,613,,779r,448l551,676r19,-29l577,613r-7,-33l551,550,,xe" fillcolor="#ff8574" stroked="f">
              <v:path arrowok="t" o:connecttype="custom" o:connectlocs="0,601345;0,601345;0,885190;105410,990600;0,1096010;0,1380490;349885,1030605;361950,1012190;366395,990600;361950,969645;349885,950595;0,601345" o:connectangles="0,0,0,0,0,0,0,0,0,0,0,0"/>
              <w10:wrap anchorx="page" anchory="page"/>
            </v:shape>
          </w:pict>
        </mc:Fallback>
      </mc:AlternateContent>
    </w:r>
    <w:r w:rsidRPr="003B321F">
      <w:t>SERVICES AUSTRALIA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8B13" w14:textId="77777777" w:rsidR="00071BC1" w:rsidRPr="00B155FF" w:rsidRDefault="00071BC1" w:rsidP="005E27E6">
    <w:r>
      <w:rPr>
        <w:noProof/>
      </w:rPr>
      <mc:AlternateContent>
        <mc:Choice Requires="wpg">
          <w:drawing>
            <wp:anchor distT="0" distB="0" distL="114300" distR="114300" simplePos="0" relativeHeight="251784192" behindDoc="1" locked="1" layoutInCell="1" allowOverlap="1" wp14:anchorId="1CDF766A" wp14:editId="43CE896A">
              <wp:simplePos x="0" y="0"/>
              <wp:positionH relativeFrom="page">
                <wp:posOffset>-20955</wp:posOffset>
              </wp:positionH>
              <wp:positionV relativeFrom="page">
                <wp:posOffset>-10160</wp:posOffset>
              </wp:positionV>
              <wp:extent cx="7592400" cy="10706400"/>
              <wp:effectExtent l="0" t="0" r="8890" b="0"/>
              <wp:wrapNone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2400" cy="10706400"/>
                        <a:chOff x="21262" y="0"/>
                        <a:chExt cx="7592060" cy="10707370"/>
                      </a:xfrm>
                    </wpg:grpSpPr>
                    <wps:wsp>
                      <wps:cNvPr id="39" name="Freeform: Shape 39"/>
                      <wps:cNvSpPr>
                        <a:spLocks/>
                      </wps:cNvSpPr>
                      <wps:spPr bwMode="auto">
                        <a:xfrm>
                          <a:off x="2543175" y="0"/>
                          <a:ext cx="5054922" cy="10705486"/>
                        </a:xfrm>
                        <a:custGeom>
                          <a:avLst/>
                          <a:gdLst>
                            <a:gd name="T0" fmla="+- 0 4058 4039"/>
                            <a:gd name="T1" fmla="*/ T0 w 7867"/>
                            <a:gd name="T2" fmla="+- 0 13570 177"/>
                            <a:gd name="T3" fmla="*/ 13570 h 16661"/>
                            <a:gd name="T4" fmla="+- 0 4670 4039"/>
                            <a:gd name="T5" fmla="*/ T4 w 7867"/>
                            <a:gd name="T6" fmla="+- 0 7913 177"/>
                            <a:gd name="T7" fmla="*/ 7913 h 16661"/>
                            <a:gd name="T8" fmla="+- 0 4362 4039"/>
                            <a:gd name="T9" fmla="*/ T8 w 7867"/>
                            <a:gd name="T10" fmla="+- 0 4487 177"/>
                            <a:gd name="T11" fmla="*/ 4487 h 16661"/>
                            <a:gd name="T12" fmla="+- 0 4519 4039"/>
                            <a:gd name="T13" fmla="*/ T12 w 7867"/>
                            <a:gd name="T14" fmla="+- 0 4762 177"/>
                            <a:gd name="T15" fmla="*/ 4762 h 16661"/>
                            <a:gd name="T16" fmla="+- 0 4064 4039"/>
                            <a:gd name="T17" fmla="*/ T16 w 7867"/>
                            <a:gd name="T18" fmla="+- 0 11770 177"/>
                            <a:gd name="T19" fmla="*/ 11770 h 16661"/>
                            <a:gd name="T20" fmla="+- 0 4822 4039"/>
                            <a:gd name="T21" fmla="*/ T20 w 7867"/>
                            <a:gd name="T22" fmla="+- 0 6994 177"/>
                            <a:gd name="T23" fmla="*/ 6994 h 16661"/>
                            <a:gd name="T24" fmla="+- 0 4519 4039"/>
                            <a:gd name="T25" fmla="*/ T24 w 7867"/>
                            <a:gd name="T26" fmla="+- 0 14002 177"/>
                            <a:gd name="T27" fmla="*/ 14002 h 16661"/>
                            <a:gd name="T28" fmla="+- 0 4519 4039"/>
                            <a:gd name="T29" fmla="*/ T28 w 7867"/>
                            <a:gd name="T30" fmla="+- 0 298 177"/>
                            <a:gd name="T31" fmla="*/ 298 h 16661"/>
                            <a:gd name="T32" fmla="+- 0 5134 4039"/>
                            <a:gd name="T33" fmla="*/ T32 w 7867"/>
                            <a:gd name="T34" fmla="+- 0 9178 177"/>
                            <a:gd name="T35" fmla="*/ 9178 h 16661"/>
                            <a:gd name="T36" fmla="+- 0 4822 4039"/>
                            <a:gd name="T37" fmla="*/ T36 w 7867"/>
                            <a:gd name="T38" fmla="+- 0 15921 177"/>
                            <a:gd name="T39" fmla="*/ 15921 h 16661"/>
                            <a:gd name="T40" fmla="+- 0 4896 4039"/>
                            <a:gd name="T41" fmla="*/ T40 w 7867"/>
                            <a:gd name="T42" fmla="+- 0 2419 177"/>
                            <a:gd name="T43" fmla="*/ 2419 h 16661"/>
                            <a:gd name="T44" fmla="+- 0 5549 4039"/>
                            <a:gd name="T45" fmla="*/ T44 w 7867"/>
                            <a:gd name="T46" fmla="+- 0 11336 177"/>
                            <a:gd name="T47" fmla="*/ 11336 h 16661"/>
                            <a:gd name="T48" fmla="+- 0 5198 4039"/>
                            <a:gd name="T49" fmla="*/ T48 w 7867"/>
                            <a:gd name="T50" fmla="+- 0 4650 177"/>
                            <a:gd name="T51" fmla="*/ 4650 h 16661"/>
                            <a:gd name="T52" fmla="+- 0 6003 4039"/>
                            <a:gd name="T53" fmla="*/ T52 w 7867"/>
                            <a:gd name="T54" fmla="+- 0 13568 177"/>
                            <a:gd name="T55" fmla="*/ 13568 h 16661"/>
                            <a:gd name="T56" fmla="+- 0 5956 4039"/>
                            <a:gd name="T57" fmla="*/ T56 w 7867"/>
                            <a:gd name="T58" fmla="+- 0 187 177"/>
                            <a:gd name="T59" fmla="*/ 187 h 16661"/>
                            <a:gd name="T60" fmla="+- 0 5463 4039"/>
                            <a:gd name="T61" fmla="*/ T60 w 7867"/>
                            <a:gd name="T62" fmla="+- 0 6908 177"/>
                            <a:gd name="T63" fmla="*/ 6908 h 16661"/>
                            <a:gd name="T64" fmla="+- 0 6306 4039"/>
                            <a:gd name="T65" fmla="*/ T64 w 7867"/>
                            <a:gd name="T66" fmla="+- 0 2409 177"/>
                            <a:gd name="T67" fmla="*/ 2409 h 16661"/>
                            <a:gd name="T68" fmla="+- 0 5804 4039"/>
                            <a:gd name="T69" fmla="*/ T68 w 7867"/>
                            <a:gd name="T70" fmla="+- 0 9114 177"/>
                            <a:gd name="T71" fmla="*/ 9114 h 16661"/>
                            <a:gd name="T72" fmla="+- 0 6609 4039"/>
                            <a:gd name="T73" fmla="*/ T72 w 7867"/>
                            <a:gd name="T74" fmla="+- 0 4641 177"/>
                            <a:gd name="T75" fmla="*/ 4641 h 16661"/>
                            <a:gd name="T76" fmla="+- 0 6107 4039"/>
                            <a:gd name="T77" fmla="*/ T76 w 7867"/>
                            <a:gd name="T78" fmla="+- 0 11346 177"/>
                            <a:gd name="T79" fmla="*/ 11346 h 16661"/>
                            <a:gd name="T80" fmla="+- 0 6912 4039"/>
                            <a:gd name="T81" fmla="*/ T80 w 7867"/>
                            <a:gd name="T82" fmla="+- 0 6873 177"/>
                            <a:gd name="T83" fmla="*/ 6873 h 16661"/>
                            <a:gd name="T84" fmla="+- 0 6562 4039"/>
                            <a:gd name="T85" fmla="*/ T84 w 7867"/>
                            <a:gd name="T86" fmla="+- 0 13577 177"/>
                            <a:gd name="T87" fmla="*/ 13577 h 16661"/>
                            <a:gd name="T88" fmla="+- 0 6609 4039"/>
                            <a:gd name="T89" fmla="*/ T88 w 7867"/>
                            <a:gd name="T90" fmla="+- 0 177 177"/>
                            <a:gd name="T91" fmla="*/ 177 h 16661"/>
                            <a:gd name="T92" fmla="+- 0 7239 4039"/>
                            <a:gd name="T93" fmla="*/ T92 w 7867"/>
                            <a:gd name="T94" fmla="+- 0 9107 177"/>
                            <a:gd name="T95" fmla="*/ 9107 h 16661"/>
                            <a:gd name="T96" fmla="+- 0 6912 4039"/>
                            <a:gd name="T97" fmla="*/ T96 w 7867"/>
                            <a:gd name="T98" fmla="+- 0 15800 177"/>
                            <a:gd name="T99" fmla="*/ 15800 h 16661"/>
                            <a:gd name="T100" fmla="+- 0 6979 4039"/>
                            <a:gd name="T101" fmla="*/ T100 w 7867"/>
                            <a:gd name="T102" fmla="+- 0 2430 177"/>
                            <a:gd name="T103" fmla="*/ 2430 h 16661"/>
                            <a:gd name="T104" fmla="+- 0 7603 4039"/>
                            <a:gd name="T105" fmla="*/ T104 w 7867"/>
                            <a:gd name="T106" fmla="+- 0 11371 177"/>
                            <a:gd name="T107" fmla="*/ 11371 h 16661"/>
                            <a:gd name="T108" fmla="+- 0 7282 4039"/>
                            <a:gd name="T109" fmla="*/ T108 w 7867"/>
                            <a:gd name="T110" fmla="+- 0 4661 177"/>
                            <a:gd name="T111" fmla="*/ 4661 h 16661"/>
                            <a:gd name="T112" fmla="+- 0 8057 4039"/>
                            <a:gd name="T113" fmla="*/ T112 w 7867"/>
                            <a:gd name="T114" fmla="+- 0 13603 177"/>
                            <a:gd name="T115" fmla="*/ 13603 h 16661"/>
                            <a:gd name="T116" fmla="+- 0 8039 4039"/>
                            <a:gd name="T117" fmla="*/ T116 w 7867"/>
                            <a:gd name="T118" fmla="+- 0 198 177"/>
                            <a:gd name="T119" fmla="*/ 198 h 16661"/>
                            <a:gd name="T120" fmla="+- 0 7565 4039"/>
                            <a:gd name="T121" fmla="*/ T120 w 7867"/>
                            <a:gd name="T122" fmla="+- 0 6882 177"/>
                            <a:gd name="T123" fmla="*/ 6882 h 16661"/>
                            <a:gd name="T124" fmla="+- 0 8360 4039"/>
                            <a:gd name="T125" fmla="*/ T124 w 7867"/>
                            <a:gd name="T126" fmla="+- 0 2444 177"/>
                            <a:gd name="T127" fmla="*/ 2444 h 16661"/>
                            <a:gd name="T128" fmla="+- 0 7888 4039"/>
                            <a:gd name="T129" fmla="*/ T128 w 7867"/>
                            <a:gd name="T130" fmla="+- 0 9125 177"/>
                            <a:gd name="T131" fmla="*/ 9125 h 16661"/>
                            <a:gd name="T132" fmla="+- 0 8663 4039"/>
                            <a:gd name="T133" fmla="*/ T132 w 7867"/>
                            <a:gd name="T134" fmla="+- 0 4676 177"/>
                            <a:gd name="T135" fmla="*/ 4676 h 16661"/>
                            <a:gd name="T136" fmla="+- 0 8191 4039"/>
                            <a:gd name="T137" fmla="*/ T136 w 7867"/>
                            <a:gd name="T138" fmla="+- 0 11357 177"/>
                            <a:gd name="T139" fmla="*/ 11357 h 16661"/>
                            <a:gd name="T140" fmla="+- 0 8966 4039"/>
                            <a:gd name="T141" fmla="*/ T140 w 7867"/>
                            <a:gd name="T142" fmla="+- 0 6908 177"/>
                            <a:gd name="T143" fmla="*/ 6908 h 16661"/>
                            <a:gd name="T144" fmla="+- 0 8645 4039"/>
                            <a:gd name="T145" fmla="*/ T144 w 7867"/>
                            <a:gd name="T146" fmla="+- 0 13588 177"/>
                            <a:gd name="T147" fmla="*/ 13588 h 16661"/>
                            <a:gd name="T148" fmla="+- 0 8663 4039"/>
                            <a:gd name="T149" fmla="*/ T148 w 7867"/>
                            <a:gd name="T150" fmla="+- 0 213 177"/>
                            <a:gd name="T151" fmla="*/ 213 h 16661"/>
                            <a:gd name="T152" fmla="+- 0 9668 4039"/>
                            <a:gd name="T153" fmla="*/ T152 w 7867"/>
                            <a:gd name="T154" fmla="+- 0 9539 177"/>
                            <a:gd name="T155" fmla="*/ 9539 h 16661"/>
                            <a:gd name="T156" fmla="+- 0 8966 4039"/>
                            <a:gd name="T157" fmla="*/ T156 w 7867"/>
                            <a:gd name="T158" fmla="+- 0 15835 177"/>
                            <a:gd name="T159" fmla="*/ 15835 h 16661"/>
                            <a:gd name="T160" fmla="+- 0 9363 4039"/>
                            <a:gd name="T161" fmla="*/ T160 w 7867"/>
                            <a:gd name="T162" fmla="+- 0 16838 177"/>
                            <a:gd name="T163" fmla="*/ 16838 h 16661"/>
                            <a:gd name="T164" fmla="+- 0 8948 4039"/>
                            <a:gd name="T165" fmla="*/ T164 w 7867"/>
                            <a:gd name="T166" fmla="+- 0 4469 177"/>
                            <a:gd name="T167" fmla="*/ 4469 h 16661"/>
                            <a:gd name="T168" fmla="+- 0 9971 4039"/>
                            <a:gd name="T169" fmla="*/ T168 w 7867"/>
                            <a:gd name="T170" fmla="+- 0 12982 177"/>
                            <a:gd name="T171" fmla="*/ 12982 h 16661"/>
                            <a:gd name="T172" fmla="+- 0 9251 4039"/>
                            <a:gd name="T173" fmla="*/ T172 w 7867"/>
                            <a:gd name="T174" fmla="+- 0 6700 177"/>
                            <a:gd name="T175" fmla="*/ 6700 h 16661"/>
                            <a:gd name="T176" fmla="+- 0 10426 4039"/>
                            <a:gd name="T177" fmla="*/ T176 w 7867"/>
                            <a:gd name="T178" fmla="+- 0 15214 177"/>
                            <a:gd name="T179" fmla="*/ 15214 h 16661"/>
                            <a:gd name="T180" fmla="+- 0 10426 4039"/>
                            <a:gd name="T181" fmla="*/ T180 w 7867"/>
                            <a:gd name="T182" fmla="+- 0 612 177"/>
                            <a:gd name="T183" fmla="*/ 612 h 16661"/>
                            <a:gd name="T184" fmla="+- 0 9572 4039"/>
                            <a:gd name="T185" fmla="*/ T184 w 7867"/>
                            <a:gd name="T186" fmla="+- 0 8917 177"/>
                            <a:gd name="T187" fmla="*/ 8917 h 16661"/>
                            <a:gd name="T188" fmla="+- 0 10158 4039"/>
                            <a:gd name="T189" fmla="*/ T188 w 7867"/>
                            <a:gd name="T190" fmla="+- 0 2445 177"/>
                            <a:gd name="T191" fmla="*/ 2445 h 16661"/>
                            <a:gd name="T192" fmla="+- 0 9678 4039"/>
                            <a:gd name="T193" fmla="*/ T192 w 7867"/>
                            <a:gd name="T194" fmla="+- 0 9178 177"/>
                            <a:gd name="T195" fmla="*/ 9178 h 16661"/>
                            <a:gd name="T196" fmla="+- 0 10461 4039"/>
                            <a:gd name="T197" fmla="*/ T196 w 7867"/>
                            <a:gd name="T198" fmla="+- 0 4676 177"/>
                            <a:gd name="T199" fmla="*/ 4676 h 16661"/>
                            <a:gd name="T200" fmla="+- 0 9980 4039"/>
                            <a:gd name="T201" fmla="*/ T200 w 7867"/>
                            <a:gd name="T202" fmla="+- 0 11410 177"/>
                            <a:gd name="T203" fmla="*/ 11410 h 16661"/>
                            <a:gd name="T204" fmla="+- 0 10764 4039"/>
                            <a:gd name="T205" fmla="*/ T204 w 7867"/>
                            <a:gd name="T206" fmla="+- 0 6908 177"/>
                            <a:gd name="T207" fmla="*/ 6908 h 16661"/>
                            <a:gd name="T208" fmla="+- 0 10435 4039"/>
                            <a:gd name="T209" fmla="*/ T208 w 7867"/>
                            <a:gd name="T210" fmla="+- 0 13642 177"/>
                            <a:gd name="T211" fmla="*/ 13642 h 16661"/>
                            <a:gd name="T212" fmla="+- 0 10461 4039"/>
                            <a:gd name="T213" fmla="*/ T212 w 7867"/>
                            <a:gd name="T214" fmla="+- 0 213 177"/>
                            <a:gd name="T215" fmla="*/ 213 h 16661"/>
                            <a:gd name="T216" fmla="+- 0 11105 4039"/>
                            <a:gd name="T217" fmla="*/ T216 w 7867"/>
                            <a:gd name="T218" fmla="+- 0 9114 177"/>
                            <a:gd name="T219" fmla="*/ 9114 h 16661"/>
                            <a:gd name="T220" fmla="+- 0 11824 4039"/>
                            <a:gd name="T221" fmla="*/ T220 w 7867"/>
                            <a:gd name="T222" fmla="+- 0 15612 177"/>
                            <a:gd name="T223" fmla="*/ 15612 h 16661"/>
                            <a:gd name="T224" fmla="+- 0 11542 4039"/>
                            <a:gd name="T225" fmla="*/ T224 w 7867"/>
                            <a:gd name="T226" fmla="+- 0 13380 177"/>
                            <a:gd name="T227" fmla="*/ 13380 h 16661"/>
                            <a:gd name="T228" fmla="+- 0 11408 4039"/>
                            <a:gd name="T229" fmla="*/ T228 w 7867"/>
                            <a:gd name="T230" fmla="+- 0 6882 177"/>
                            <a:gd name="T231" fmla="*/ 6882 h 16661"/>
                            <a:gd name="T232" fmla="+- 0 11041 4039"/>
                            <a:gd name="T233" fmla="*/ T232 w 7867"/>
                            <a:gd name="T234" fmla="+- 0 6647 177"/>
                            <a:gd name="T235" fmla="*/ 6647 h 16661"/>
                            <a:gd name="T236" fmla="+- 0 10728 4039"/>
                            <a:gd name="T237" fmla="*/ T236 w 7867"/>
                            <a:gd name="T238" fmla="+- 0 4055 177"/>
                            <a:gd name="T239" fmla="*/ 4055 h 16661"/>
                            <a:gd name="T240" fmla="+- 0 11905 4039"/>
                            <a:gd name="T241" fmla="*/ T240 w 7867"/>
                            <a:gd name="T242" fmla="+- 0 178 177"/>
                            <a:gd name="T243" fmla="*/ 178 h 16661"/>
                            <a:gd name="T244" fmla="+- 0 11647 4039"/>
                            <a:gd name="T245" fmla="*/ T244 w 7867"/>
                            <a:gd name="T246" fmla="+- 0 9178 177"/>
                            <a:gd name="T247" fmla="*/ 9178 h 16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7867" h="16661">
                              <a:moveTo>
                                <a:pt x="23" y="16661"/>
                              </a:moveTo>
                              <a:lnTo>
                                <a:pt x="0" y="16638"/>
                              </a:lnTo>
                              <a:lnTo>
                                <a:pt x="0" y="16661"/>
                              </a:lnTo>
                              <a:lnTo>
                                <a:pt x="23" y="16661"/>
                              </a:lnTo>
                              <a:close/>
                              <a:moveTo>
                                <a:pt x="25" y="3272"/>
                              </a:moveTo>
                              <a:lnTo>
                                <a:pt x="0" y="3247"/>
                              </a:lnTo>
                              <a:lnTo>
                                <a:pt x="0" y="3297"/>
                              </a:lnTo>
                              <a:lnTo>
                                <a:pt x="25" y="3272"/>
                              </a:lnTo>
                              <a:close/>
                              <a:moveTo>
                                <a:pt x="25" y="11593"/>
                              </a:moveTo>
                              <a:lnTo>
                                <a:pt x="0" y="11569"/>
                              </a:lnTo>
                              <a:lnTo>
                                <a:pt x="0" y="12830"/>
                              </a:lnTo>
                              <a:lnTo>
                                <a:pt x="25" y="12805"/>
                              </a:lnTo>
                              <a:lnTo>
                                <a:pt x="25" y="11593"/>
                              </a:lnTo>
                              <a:close/>
                              <a:moveTo>
                                <a:pt x="328" y="5504"/>
                              </a:moveTo>
                              <a:lnTo>
                                <a:pt x="0" y="5176"/>
                              </a:lnTo>
                              <a:lnTo>
                                <a:pt x="0" y="5831"/>
                              </a:lnTo>
                              <a:lnTo>
                                <a:pt x="328" y="5504"/>
                              </a:lnTo>
                              <a:close/>
                              <a:moveTo>
                                <a:pt x="480" y="13825"/>
                              </a:moveTo>
                              <a:lnTo>
                                <a:pt x="80" y="13426"/>
                              </a:lnTo>
                              <a:lnTo>
                                <a:pt x="62" y="13411"/>
                              </a:lnTo>
                              <a:lnTo>
                                <a:pt x="42" y="13400"/>
                              </a:lnTo>
                              <a:lnTo>
                                <a:pt x="19" y="13393"/>
                              </a:lnTo>
                              <a:lnTo>
                                <a:pt x="0" y="13391"/>
                              </a:lnTo>
                              <a:lnTo>
                                <a:pt x="0" y="15470"/>
                              </a:lnTo>
                              <a:lnTo>
                                <a:pt x="20" y="15468"/>
                              </a:lnTo>
                              <a:lnTo>
                                <a:pt x="43" y="15461"/>
                              </a:lnTo>
                              <a:lnTo>
                                <a:pt x="63" y="15450"/>
                              </a:lnTo>
                              <a:lnTo>
                                <a:pt x="81" y="15435"/>
                              </a:lnTo>
                              <a:lnTo>
                                <a:pt x="480" y="15037"/>
                              </a:lnTo>
                              <a:lnTo>
                                <a:pt x="480" y="13825"/>
                              </a:lnTo>
                              <a:close/>
                              <a:moveTo>
                                <a:pt x="480" y="435"/>
                              </a:moveTo>
                              <a:lnTo>
                                <a:pt x="80" y="35"/>
                              </a:lnTo>
                              <a:lnTo>
                                <a:pt x="62" y="21"/>
                              </a:lnTo>
                              <a:lnTo>
                                <a:pt x="42" y="10"/>
                              </a:lnTo>
                              <a:lnTo>
                                <a:pt x="19" y="3"/>
                              </a:lnTo>
                              <a:lnTo>
                                <a:pt x="0" y="1"/>
                              </a:lnTo>
                              <a:lnTo>
                                <a:pt x="0" y="2080"/>
                              </a:lnTo>
                              <a:lnTo>
                                <a:pt x="20" y="2078"/>
                              </a:lnTo>
                              <a:lnTo>
                                <a:pt x="43" y="2071"/>
                              </a:lnTo>
                              <a:lnTo>
                                <a:pt x="63" y="2059"/>
                              </a:lnTo>
                              <a:lnTo>
                                <a:pt x="81" y="2044"/>
                              </a:lnTo>
                              <a:lnTo>
                                <a:pt x="480" y="1646"/>
                              </a:lnTo>
                              <a:lnTo>
                                <a:pt x="480" y="435"/>
                              </a:lnTo>
                              <a:close/>
                              <a:moveTo>
                                <a:pt x="631" y="7736"/>
                              </a:moveTo>
                              <a:lnTo>
                                <a:pt x="0" y="7105"/>
                              </a:lnTo>
                              <a:lnTo>
                                <a:pt x="0" y="7711"/>
                              </a:lnTo>
                              <a:lnTo>
                                <a:pt x="25" y="7736"/>
                              </a:lnTo>
                              <a:lnTo>
                                <a:pt x="0" y="7760"/>
                              </a:lnTo>
                              <a:lnTo>
                                <a:pt x="0" y="8366"/>
                              </a:lnTo>
                              <a:lnTo>
                                <a:pt x="631" y="7736"/>
                              </a:lnTo>
                              <a:close/>
                              <a:moveTo>
                                <a:pt x="783" y="2666"/>
                              </a:moveTo>
                              <a:lnTo>
                                <a:pt x="383" y="2267"/>
                              </a:lnTo>
                              <a:lnTo>
                                <a:pt x="365" y="2253"/>
                              </a:lnTo>
                              <a:lnTo>
                                <a:pt x="345" y="2242"/>
                              </a:lnTo>
                              <a:lnTo>
                                <a:pt x="322" y="2235"/>
                              </a:lnTo>
                              <a:lnTo>
                                <a:pt x="298" y="2232"/>
                              </a:lnTo>
                              <a:lnTo>
                                <a:pt x="251" y="2242"/>
                              </a:lnTo>
                              <a:lnTo>
                                <a:pt x="212" y="2268"/>
                              </a:lnTo>
                              <a:lnTo>
                                <a:pt x="186" y="2306"/>
                              </a:lnTo>
                              <a:lnTo>
                                <a:pt x="177" y="2353"/>
                              </a:lnTo>
                              <a:lnTo>
                                <a:pt x="177" y="4191"/>
                              </a:lnTo>
                              <a:lnTo>
                                <a:pt x="186" y="4238"/>
                              </a:lnTo>
                              <a:lnTo>
                                <a:pt x="212" y="4276"/>
                              </a:lnTo>
                              <a:lnTo>
                                <a:pt x="251" y="4303"/>
                              </a:lnTo>
                              <a:lnTo>
                                <a:pt x="298" y="4312"/>
                              </a:lnTo>
                              <a:lnTo>
                                <a:pt x="323" y="4310"/>
                              </a:lnTo>
                              <a:lnTo>
                                <a:pt x="346" y="4303"/>
                              </a:lnTo>
                              <a:lnTo>
                                <a:pt x="366" y="4291"/>
                              </a:lnTo>
                              <a:lnTo>
                                <a:pt x="384" y="4276"/>
                              </a:lnTo>
                              <a:lnTo>
                                <a:pt x="783" y="3878"/>
                              </a:lnTo>
                              <a:lnTo>
                                <a:pt x="783" y="2666"/>
                              </a:lnTo>
                              <a:close/>
                              <a:moveTo>
                                <a:pt x="934" y="9967"/>
                              </a:moveTo>
                              <a:lnTo>
                                <a:pt x="0" y="9034"/>
                              </a:lnTo>
                              <a:lnTo>
                                <a:pt x="0" y="9640"/>
                              </a:lnTo>
                              <a:lnTo>
                                <a:pt x="328" y="9967"/>
                              </a:lnTo>
                              <a:lnTo>
                                <a:pt x="0" y="10295"/>
                              </a:lnTo>
                              <a:lnTo>
                                <a:pt x="0" y="10901"/>
                              </a:lnTo>
                              <a:lnTo>
                                <a:pt x="934" y="9967"/>
                              </a:lnTo>
                              <a:close/>
                              <a:moveTo>
                                <a:pt x="1085" y="4898"/>
                              </a:moveTo>
                              <a:lnTo>
                                <a:pt x="686" y="4499"/>
                              </a:lnTo>
                              <a:lnTo>
                                <a:pt x="668" y="4484"/>
                              </a:lnTo>
                              <a:lnTo>
                                <a:pt x="648" y="4473"/>
                              </a:lnTo>
                              <a:lnTo>
                                <a:pt x="625" y="4466"/>
                              </a:lnTo>
                              <a:lnTo>
                                <a:pt x="601" y="4464"/>
                              </a:lnTo>
                              <a:lnTo>
                                <a:pt x="554" y="4473"/>
                              </a:lnTo>
                              <a:lnTo>
                                <a:pt x="515" y="4499"/>
                              </a:lnTo>
                              <a:lnTo>
                                <a:pt x="489" y="4538"/>
                              </a:lnTo>
                              <a:lnTo>
                                <a:pt x="480" y="4585"/>
                              </a:lnTo>
                              <a:lnTo>
                                <a:pt x="480" y="6422"/>
                              </a:lnTo>
                              <a:lnTo>
                                <a:pt x="489" y="6470"/>
                              </a:lnTo>
                              <a:lnTo>
                                <a:pt x="515" y="6508"/>
                              </a:lnTo>
                              <a:lnTo>
                                <a:pt x="554" y="6534"/>
                              </a:lnTo>
                              <a:lnTo>
                                <a:pt x="601" y="6544"/>
                              </a:lnTo>
                              <a:lnTo>
                                <a:pt x="626" y="6541"/>
                              </a:lnTo>
                              <a:lnTo>
                                <a:pt x="648" y="6534"/>
                              </a:lnTo>
                              <a:lnTo>
                                <a:pt x="669" y="6523"/>
                              </a:lnTo>
                              <a:lnTo>
                                <a:pt x="687" y="6508"/>
                              </a:lnTo>
                              <a:lnTo>
                                <a:pt x="1085" y="6110"/>
                              </a:lnTo>
                              <a:lnTo>
                                <a:pt x="1085" y="4898"/>
                              </a:lnTo>
                              <a:close/>
                              <a:moveTo>
                                <a:pt x="1237" y="12199"/>
                              </a:moveTo>
                              <a:lnTo>
                                <a:pt x="232" y="11194"/>
                              </a:lnTo>
                              <a:lnTo>
                                <a:pt x="214" y="11180"/>
                              </a:lnTo>
                              <a:lnTo>
                                <a:pt x="193" y="11169"/>
                              </a:lnTo>
                              <a:lnTo>
                                <a:pt x="171" y="11162"/>
                              </a:lnTo>
                              <a:lnTo>
                                <a:pt x="146" y="11159"/>
                              </a:lnTo>
                              <a:lnTo>
                                <a:pt x="99" y="11169"/>
                              </a:lnTo>
                              <a:lnTo>
                                <a:pt x="61" y="11195"/>
                              </a:lnTo>
                              <a:lnTo>
                                <a:pt x="35" y="11233"/>
                              </a:lnTo>
                              <a:lnTo>
                                <a:pt x="25" y="11280"/>
                              </a:lnTo>
                              <a:lnTo>
                                <a:pt x="25" y="11593"/>
                              </a:lnTo>
                              <a:lnTo>
                                <a:pt x="631" y="12199"/>
                              </a:lnTo>
                              <a:lnTo>
                                <a:pt x="25" y="12805"/>
                              </a:lnTo>
                              <a:lnTo>
                                <a:pt x="25" y="13118"/>
                              </a:lnTo>
                              <a:lnTo>
                                <a:pt x="35" y="13165"/>
                              </a:lnTo>
                              <a:lnTo>
                                <a:pt x="61" y="13204"/>
                              </a:lnTo>
                              <a:lnTo>
                                <a:pt x="99" y="13230"/>
                              </a:lnTo>
                              <a:lnTo>
                                <a:pt x="146" y="13239"/>
                              </a:lnTo>
                              <a:lnTo>
                                <a:pt x="171" y="13237"/>
                              </a:lnTo>
                              <a:lnTo>
                                <a:pt x="193" y="13230"/>
                              </a:lnTo>
                              <a:lnTo>
                                <a:pt x="214" y="13219"/>
                              </a:lnTo>
                              <a:lnTo>
                                <a:pt x="232" y="13204"/>
                              </a:lnTo>
                              <a:lnTo>
                                <a:pt x="1237" y="12199"/>
                              </a:lnTo>
                              <a:close/>
                              <a:moveTo>
                                <a:pt x="1388" y="7130"/>
                              </a:moveTo>
                              <a:lnTo>
                                <a:pt x="989" y="6731"/>
                              </a:lnTo>
                              <a:lnTo>
                                <a:pt x="971" y="6716"/>
                              </a:lnTo>
                              <a:lnTo>
                                <a:pt x="951" y="6705"/>
                              </a:lnTo>
                              <a:lnTo>
                                <a:pt x="928" y="6698"/>
                              </a:lnTo>
                              <a:lnTo>
                                <a:pt x="904" y="6696"/>
                              </a:lnTo>
                              <a:lnTo>
                                <a:pt x="857" y="6705"/>
                              </a:lnTo>
                              <a:lnTo>
                                <a:pt x="818" y="6731"/>
                              </a:lnTo>
                              <a:lnTo>
                                <a:pt x="792" y="6770"/>
                              </a:lnTo>
                              <a:lnTo>
                                <a:pt x="783" y="6817"/>
                              </a:lnTo>
                              <a:lnTo>
                                <a:pt x="783" y="8654"/>
                              </a:lnTo>
                              <a:lnTo>
                                <a:pt x="792" y="8701"/>
                              </a:lnTo>
                              <a:lnTo>
                                <a:pt x="818" y="8740"/>
                              </a:lnTo>
                              <a:lnTo>
                                <a:pt x="857" y="8766"/>
                              </a:lnTo>
                              <a:lnTo>
                                <a:pt x="904" y="8776"/>
                              </a:lnTo>
                              <a:lnTo>
                                <a:pt x="928" y="8773"/>
                              </a:lnTo>
                              <a:lnTo>
                                <a:pt x="951" y="8766"/>
                              </a:lnTo>
                              <a:lnTo>
                                <a:pt x="972" y="8755"/>
                              </a:lnTo>
                              <a:lnTo>
                                <a:pt x="990" y="8740"/>
                              </a:lnTo>
                              <a:lnTo>
                                <a:pt x="1388" y="8341"/>
                              </a:lnTo>
                              <a:lnTo>
                                <a:pt x="1388" y="7130"/>
                              </a:lnTo>
                              <a:close/>
                              <a:moveTo>
                                <a:pt x="1691" y="14431"/>
                              </a:moveTo>
                              <a:lnTo>
                                <a:pt x="686" y="13426"/>
                              </a:lnTo>
                              <a:lnTo>
                                <a:pt x="669" y="13411"/>
                              </a:lnTo>
                              <a:lnTo>
                                <a:pt x="648" y="13400"/>
                              </a:lnTo>
                              <a:lnTo>
                                <a:pt x="625" y="13393"/>
                              </a:lnTo>
                              <a:lnTo>
                                <a:pt x="601" y="13391"/>
                              </a:lnTo>
                              <a:lnTo>
                                <a:pt x="554" y="13400"/>
                              </a:lnTo>
                              <a:lnTo>
                                <a:pt x="515" y="13426"/>
                              </a:lnTo>
                              <a:lnTo>
                                <a:pt x="489" y="13465"/>
                              </a:lnTo>
                              <a:lnTo>
                                <a:pt x="480" y="13512"/>
                              </a:lnTo>
                              <a:lnTo>
                                <a:pt x="480" y="13825"/>
                              </a:lnTo>
                              <a:lnTo>
                                <a:pt x="1085" y="14431"/>
                              </a:lnTo>
                              <a:lnTo>
                                <a:pt x="480" y="15037"/>
                              </a:lnTo>
                              <a:lnTo>
                                <a:pt x="480" y="15350"/>
                              </a:lnTo>
                              <a:lnTo>
                                <a:pt x="489" y="15397"/>
                              </a:lnTo>
                              <a:lnTo>
                                <a:pt x="515" y="15435"/>
                              </a:lnTo>
                              <a:lnTo>
                                <a:pt x="554" y="15461"/>
                              </a:lnTo>
                              <a:lnTo>
                                <a:pt x="601" y="15471"/>
                              </a:lnTo>
                              <a:lnTo>
                                <a:pt x="625" y="15468"/>
                              </a:lnTo>
                              <a:lnTo>
                                <a:pt x="648" y="15461"/>
                              </a:lnTo>
                              <a:lnTo>
                                <a:pt x="668" y="15450"/>
                              </a:lnTo>
                              <a:lnTo>
                                <a:pt x="686" y="15436"/>
                              </a:lnTo>
                              <a:lnTo>
                                <a:pt x="1691" y="14431"/>
                              </a:lnTo>
                              <a:close/>
                              <a:moveTo>
                                <a:pt x="1691" y="1040"/>
                              </a:moveTo>
                              <a:lnTo>
                                <a:pt x="686" y="36"/>
                              </a:lnTo>
                              <a:lnTo>
                                <a:pt x="669" y="21"/>
                              </a:lnTo>
                              <a:lnTo>
                                <a:pt x="648" y="10"/>
                              </a:lnTo>
                              <a:lnTo>
                                <a:pt x="625" y="3"/>
                              </a:lnTo>
                              <a:lnTo>
                                <a:pt x="601" y="0"/>
                              </a:lnTo>
                              <a:lnTo>
                                <a:pt x="554" y="10"/>
                              </a:lnTo>
                              <a:lnTo>
                                <a:pt x="515" y="36"/>
                              </a:lnTo>
                              <a:lnTo>
                                <a:pt x="489" y="74"/>
                              </a:lnTo>
                              <a:lnTo>
                                <a:pt x="480" y="121"/>
                              </a:lnTo>
                              <a:lnTo>
                                <a:pt x="480" y="435"/>
                              </a:lnTo>
                              <a:lnTo>
                                <a:pt x="1085" y="1040"/>
                              </a:lnTo>
                              <a:lnTo>
                                <a:pt x="480" y="1646"/>
                              </a:lnTo>
                              <a:lnTo>
                                <a:pt x="480" y="1959"/>
                              </a:lnTo>
                              <a:lnTo>
                                <a:pt x="489" y="2007"/>
                              </a:lnTo>
                              <a:lnTo>
                                <a:pt x="515" y="2045"/>
                              </a:lnTo>
                              <a:lnTo>
                                <a:pt x="554" y="2071"/>
                              </a:lnTo>
                              <a:lnTo>
                                <a:pt x="601" y="2080"/>
                              </a:lnTo>
                              <a:lnTo>
                                <a:pt x="625" y="2078"/>
                              </a:lnTo>
                              <a:lnTo>
                                <a:pt x="648" y="2071"/>
                              </a:lnTo>
                              <a:lnTo>
                                <a:pt x="668" y="2060"/>
                              </a:lnTo>
                              <a:lnTo>
                                <a:pt x="686" y="2045"/>
                              </a:lnTo>
                              <a:lnTo>
                                <a:pt x="1691" y="1040"/>
                              </a:lnTo>
                              <a:close/>
                              <a:moveTo>
                                <a:pt x="1691" y="9362"/>
                              </a:moveTo>
                              <a:lnTo>
                                <a:pt x="1292" y="8962"/>
                              </a:lnTo>
                              <a:lnTo>
                                <a:pt x="1274" y="8948"/>
                              </a:lnTo>
                              <a:lnTo>
                                <a:pt x="1254" y="8937"/>
                              </a:lnTo>
                              <a:lnTo>
                                <a:pt x="1231" y="8930"/>
                              </a:lnTo>
                              <a:lnTo>
                                <a:pt x="1207" y="8927"/>
                              </a:lnTo>
                              <a:lnTo>
                                <a:pt x="1160" y="8937"/>
                              </a:lnTo>
                              <a:lnTo>
                                <a:pt x="1121" y="8963"/>
                              </a:lnTo>
                              <a:lnTo>
                                <a:pt x="1095" y="9001"/>
                              </a:lnTo>
                              <a:lnTo>
                                <a:pt x="1085" y="9048"/>
                              </a:lnTo>
                              <a:lnTo>
                                <a:pt x="1085" y="10886"/>
                              </a:lnTo>
                              <a:lnTo>
                                <a:pt x="1095" y="10933"/>
                              </a:lnTo>
                              <a:lnTo>
                                <a:pt x="1121" y="10972"/>
                              </a:lnTo>
                              <a:lnTo>
                                <a:pt x="1160" y="10998"/>
                              </a:lnTo>
                              <a:lnTo>
                                <a:pt x="1207" y="11007"/>
                              </a:lnTo>
                              <a:lnTo>
                                <a:pt x="1231" y="11005"/>
                              </a:lnTo>
                              <a:lnTo>
                                <a:pt x="1254" y="10998"/>
                              </a:lnTo>
                              <a:lnTo>
                                <a:pt x="1275" y="10986"/>
                              </a:lnTo>
                              <a:lnTo>
                                <a:pt x="1293" y="10971"/>
                              </a:lnTo>
                              <a:lnTo>
                                <a:pt x="1691" y="10573"/>
                              </a:lnTo>
                              <a:lnTo>
                                <a:pt x="1691" y="9362"/>
                              </a:lnTo>
                              <a:close/>
                              <a:moveTo>
                                <a:pt x="1992" y="16661"/>
                              </a:moveTo>
                              <a:lnTo>
                                <a:pt x="989" y="15658"/>
                              </a:lnTo>
                              <a:lnTo>
                                <a:pt x="971" y="15643"/>
                              </a:lnTo>
                              <a:lnTo>
                                <a:pt x="951" y="15632"/>
                              </a:lnTo>
                              <a:lnTo>
                                <a:pt x="928" y="15625"/>
                              </a:lnTo>
                              <a:lnTo>
                                <a:pt x="904" y="15623"/>
                              </a:lnTo>
                              <a:lnTo>
                                <a:pt x="857" y="15632"/>
                              </a:lnTo>
                              <a:lnTo>
                                <a:pt x="818" y="15658"/>
                              </a:lnTo>
                              <a:lnTo>
                                <a:pt x="792" y="15697"/>
                              </a:lnTo>
                              <a:lnTo>
                                <a:pt x="783" y="15744"/>
                              </a:lnTo>
                              <a:lnTo>
                                <a:pt x="783" y="16057"/>
                              </a:lnTo>
                              <a:lnTo>
                                <a:pt x="383" y="15658"/>
                              </a:lnTo>
                              <a:lnTo>
                                <a:pt x="365" y="15643"/>
                              </a:lnTo>
                              <a:lnTo>
                                <a:pt x="345" y="15632"/>
                              </a:lnTo>
                              <a:lnTo>
                                <a:pt x="322" y="15625"/>
                              </a:lnTo>
                              <a:lnTo>
                                <a:pt x="298" y="15623"/>
                              </a:lnTo>
                              <a:lnTo>
                                <a:pt x="251" y="15632"/>
                              </a:lnTo>
                              <a:lnTo>
                                <a:pt x="212" y="15658"/>
                              </a:lnTo>
                              <a:lnTo>
                                <a:pt x="186" y="15697"/>
                              </a:lnTo>
                              <a:lnTo>
                                <a:pt x="177" y="15744"/>
                              </a:lnTo>
                              <a:lnTo>
                                <a:pt x="177" y="16661"/>
                              </a:lnTo>
                              <a:lnTo>
                                <a:pt x="783" y="16661"/>
                              </a:lnTo>
                              <a:lnTo>
                                <a:pt x="783" y="16057"/>
                              </a:lnTo>
                              <a:lnTo>
                                <a:pt x="1386" y="16661"/>
                              </a:lnTo>
                              <a:lnTo>
                                <a:pt x="1992" y="16661"/>
                              </a:lnTo>
                              <a:close/>
                              <a:moveTo>
                                <a:pt x="1994" y="3272"/>
                              </a:moveTo>
                              <a:lnTo>
                                <a:pt x="989" y="2267"/>
                              </a:lnTo>
                              <a:lnTo>
                                <a:pt x="971" y="2253"/>
                              </a:lnTo>
                              <a:lnTo>
                                <a:pt x="951" y="2242"/>
                              </a:lnTo>
                              <a:lnTo>
                                <a:pt x="928" y="2235"/>
                              </a:lnTo>
                              <a:lnTo>
                                <a:pt x="904" y="2232"/>
                              </a:lnTo>
                              <a:lnTo>
                                <a:pt x="857" y="2242"/>
                              </a:lnTo>
                              <a:lnTo>
                                <a:pt x="818" y="2268"/>
                              </a:lnTo>
                              <a:lnTo>
                                <a:pt x="792" y="2306"/>
                              </a:lnTo>
                              <a:lnTo>
                                <a:pt x="783" y="2353"/>
                              </a:lnTo>
                              <a:lnTo>
                                <a:pt x="783" y="2666"/>
                              </a:lnTo>
                              <a:lnTo>
                                <a:pt x="1388" y="3272"/>
                              </a:lnTo>
                              <a:lnTo>
                                <a:pt x="783" y="3878"/>
                              </a:lnTo>
                              <a:lnTo>
                                <a:pt x="783" y="4191"/>
                              </a:lnTo>
                              <a:lnTo>
                                <a:pt x="792" y="4238"/>
                              </a:lnTo>
                              <a:lnTo>
                                <a:pt x="818" y="4277"/>
                              </a:lnTo>
                              <a:lnTo>
                                <a:pt x="857" y="4303"/>
                              </a:lnTo>
                              <a:lnTo>
                                <a:pt x="904" y="4312"/>
                              </a:lnTo>
                              <a:lnTo>
                                <a:pt x="928" y="4310"/>
                              </a:lnTo>
                              <a:lnTo>
                                <a:pt x="951" y="4303"/>
                              </a:lnTo>
                              <a:lnTo>
                                <a:pt x="971" y="4292"/>
                              </a:lnTo>
                              <a:lnTo>
                                <a:pt x="989" y="4277"/>
                              </a:lnTo>
                              <a:lnTo>
                                <a:pt x="1994" y="3272"/>
                              </a:lnTo>
                              <a:close/>
                              <a:moveTo>
                                <a:pt x="1994" y="11593"/>
                              </a:moveTo>
                              <a:lnTo>
                                <a:pt x="1595" y="11194"/>
                              </a:lnTo>
                              <a:lnTo>
                                <a:pt x="1577" y="11180"/>
                              </a:lnTo>
                              <a:lnTo>
                                <a:pt x="1556" y="11169"/>
                              </a:lnTo>
                              <a:lnTo>
                                <a:pt x="1534" y="11162"/>
                              </a:lnTo>
                              <a:lnTo>
                                <a:pt x="1510" y="11159"/>
                              </a:lnTo>
                              <a:lnTo>
                                <a:pt x="1462" y="11169"/>
                              </a:lnTo>
                              <a:lnTo>
                                <a:pt x="1424" y="11195"/>
                              </a:lnTo>
                              <a:lnTo>
                                <a:pt x="1398" y="11233"/>
                              </a:lnTo>
                              <a:lnTo>
                                <a:pt x="1388" y="11280"/>
                              </a:lnTo>
                              <a:lnTo>
                                <a:pt x="1388" y="13118"/>
                              </a:lnTo>
                              <a:lnTo>
                                <a:pt x="1398" y="13165"/>
                              </a:lnTo>
                              <a:lnTo>
                                <a:pt x="1424" y="13203"/>
                              </a:lnTo>
                              <a:lnTo>
                                <a:pt x="1462" y="13230"/>
                              </a:lnTo>
                              <a:lnTo>
                                <a:pt x="1510" y="13239"/>
                              </a:lnTo>
                              <a:lnTo>
                                <a:pt x="1534" y="13237"/>
                              </a:lnTo>
                              <a:lnTo>
                                <a:pt x="1557" y="13229"/>
                              </a:lnTo>
                              <a:lnTo>
                                <a:pt x="1578" y="13218"/>
                              </a:lnTo>
                              <a:lnTo>
                                <a:pt x="1596" y="13203"/>
                              </a:lnTo>
                              <a:lnTo>
                                <a:pt x="1994" y="12805"/>
                              </a:lnTo>
                              <a:lnTo>
                                <a:pt x="1994" y="11593"/>
                              </a:lnTo>
                              <a:close/>
                              <a:moveTo>
                                <a:pt x="2297" y="5504"/>
                              </a:moveTo>
                              <a:lnTo>
                                <a:pt x="1292" y="4499"/>
                              </a:lnTo>
                              <a:lnTo>
                                <a:pt x="1274" y="4484"/>
                              </a:lnTo>
                              <a:lnTo>
                                <a:pt x="1254" y="4473"/>
                              </a:lnTo>
                              <a:lnTo>
                                <a:pt x="1231" y="4466"/>
                              </a:lnTo>
                              <a:lnTo>
                                <a:pt x="1207" y="4464"/>
                              </a:lnTo>
                              <a:lnTo>
                                <a:pt x="1159" y="4473"/>
                              </a:lnTo>
                              <a:lnTo>
                                <a:pt x="1121" y="4499"/>
                              </a:lnTo>
                              <a:lnTo>
                                <a:pt x="1095" y="4538"/>
                              </a:lnTo>
                              <a:lnTo>
                                <a:pt x="1085" y="4585"/>
                              </a:lnTo>
                              <a:lnTo>
                                <a:pt x="1085" y="4898"/>
                              </a:lnTo>
                              <a:lnTo>
                                <a:pt x="1691" y="5504"/>
                              </a:lnTo>
                              <a:lnTo>
                                <a:pt x="1085" y="6110"/>
                              </a:lnTo>
                              <a:lnTo>
                                <a:pt x="1085" y="6423"/>
                              </a:lnTo>
                              <a:lnTo>
                                <a:pt x="1095" y="6470"/>
                              </a:lnTo>
                              <a:lnTo>
                                <a:pt x="1121" y="6508"/>
                              </a:lnTo>
                              <a:lnTo>
                                <a:pt x="1159" y="6534"/>
                              </a:lnTo>
                              <a:lnTo>
                                <a:pt x="1207" y="6544"/>
                              </a:lnTo>
                              <a:lnTo>
                                <a:pt x="1231" y="6541"/>
                              </a:lnTo>
                              <a:lnTo>
                                <a:pt x="1253" y="6534"/>
                              </a:lnTo>
                              <a:lnTo>
                                <a:pt x="1274" y="6523"/>
                              </a:lnTo>
                              <a:lnTo>
                                <a:pt x="1292" y="6509"/>
                              </a:lnTo>
                              <a:lnTo>
                                <a:pt x="2297" y="5504"/>
                              </a:lnTo>
                              <a:close/>
                              <a:moveTo>
                                <a:pt x="2449" y="13825"/>
                              </a:moveTo>
                              <a:lnTo>
                                <a:pt x="2049" y="13426"/>
                              </a:lnTo>
                              <a:lnTo>
                                <a:pt x="2031" y="13411"/>
                              </a:lnTo>
                              <a:lnTo>
                                <a:pt x="2011" y="13400"/>
                              </a:lnTo>
                              <a:lnTo>
                                <a:pt x="1988" y="13393"/>
                              </a:lnTo>
                              <a:lnTo>
                                <a:pt x="1964" y="13391"/>
                              </a:lnTo>
                              <a:lnTo>
                                <a:pt x="1917" y="13400"/>
                              </a:lnTo>
                              <a:lnTo>
                                <a:pt x="1878" y="13426"/>
                              </a:lnTo>
                              <a:lnTo>
                                <a:pt x="1852" y="13465"/>
                              </a:lnTo>
                              <a:lnTo>
                                <a:pt x="1843" y="13512"/>
                              </a:lnTo>
                              <a:lnTo>
                                <a:pt x="1843" y="15349"/>
                              </a:lnTo>
                              <a:lnTo>
                                <a:pt x="1852" y="15397"/>
                              </a:lnTo>
                              <a:lnTo>
                                <a:pt x="1878" y="15435"/>
                              </a:lnTo>
                              <a:lnTo>
                                <a:pt x="1917" y="15461"/>
                              </a:lnTo>
                              <a:lnTo>
                                <a:pt x="1964" y="15471"/>
                              </a:lnTo>
                              <a:lnTo>
                                <a:pt x="1989" y="15468"/>
                              </a:lnTo>
                              <a:lnTo>
                                <a:pt x="2012" y="15461"/>
                              </a:lnTo>
                              <a:lnTo>
                                <a:pt x="2032" y="15450"/>
                              </a:lnTo>
                              <a:lnTo>
                                <a:pt x="2050" y="15435"/>
                              </a:lnTo>
                              <a:lnTo>
                                <a:pt x="2449" y="15037"/>
                              </a:lnTo>
                              <a:lnTo>
                                <a:pt x="2449" y="13825"/>
                              </a:lnTo>
                              <a:close/>
                              <a:moveTo>
                                <a:pt x="2449" y="435"/>
                              </a:moveTo>
                              <a:lnTo>
                                <a:pt x="2049" y="35"/>
                              </a:lnTo>
                              <a:lnTo>
                                <a:pt x="2031" y="21"/>
                              </a:lnTo>
                              <a:lnTo>
                                <a:pt x="2011" y="10"/>
                              </a:lnTo>
                              <a:lnTo>
                                <a:pt x="1988" y="3"/>
                              </a:lnTo>
                              <a:lnTo>
                                <a:pt x="1964" y="0"/>
                              </a:lnTo>
                              <a:lnTo>
                                <a:pt x="1917" y="10"/>
                              </a:lnTo>
                              <a:lnTo>
                                <a:pt x="1878" y="36"/>
                              </a:lnTo>
                              <a:lnTo>
                                <a:pt x="1852" y="74"/>
                              </a:lnTo>
                              <a:lnTo>
                                <a:pt x="1843" y="121"/>
                              </a:lnTo>
                              <a:lnTo>
                                <a:pt x="1843" y="1959"/>
                              </a:lnTo>
                              <a:lnTo>
                                <a:pt x="1852" y="2006"/>
                              </a:lnTo>
                              <a:lnTo>
                                <a:pt x="1878" y="2045"/>
                              </a:lnTo>
                              <a:lnTo>
                                <a:pt x="1917" y="2071"/>
                              </a:lnTo>
                              <a:lnTo>
                                <a:pt x="1964" y="2080"/>
                              </a:lnTo>
                              <a:lnTo>
                                <a:pt x="1989" y="2078"/>
                              </a:lnTo>
                              <a:lnTo>
                                <a:pt x="2012" y="2071"/>
                              </a:lnTo>
                              <a:lnTo>
                                <a:pt x="2032" y="2059"/>
                              </a:lnTo>
                              <a:lnTo>
                                <a:pt x="2050" y="2044"/>
                              </a:lnTo>
                              <a:lnTo>
                                <a:pt x="2449" y="1646"/>
                              </a:lnTo>
                              <a:lnTo>
                                <a:pt x="2449" y="435"/>
                              </a:lnTo>
                              <a:close/>
                              <a:moveTo>
                                <a:pt x="2600" y="7736"/>
                              </a:moveTo>
                              <a:lnTo>
                                <a:pt x="1595" y="6731"/>
                              </a:lnTo>
                              <a:lnTo>
                                <a:pt x="1577" y="6716"/>
                              </a:lnTo>
                              <a:lnTo>
                                <a:pt x="1557" y="6705"/>
                              </a:lnTo>
                              <a:lnTo>
                                <a:pt x="1534" y="6698"/>
                              </a:lnTo>
                              <a:lnTo>
                                <a:pt x="1509" y="6696"/>
                              </a:lnTo>
                              <a:lnTo>
                                <a:pt x="1462" y="6705"/>
                              </a:lnTo>
                              <a:lnTo>
                                <a:pt x="1424" y="6731"/>
                              </a:lnTo>
                              <a:lnTo>
                                <a:pt x="1398" y="6770"/>
                              </a:lnTo>
                              <a:lnTo>
                                <a:pt x="1388" y="6817"/>
                              </a:lnTo>
                              <a:lnTo>
                                <a:pt x="1388" y="7130"/>
                              </a:lnTo>
                              <a:lnTo>
                                <a:pt x="1994" y="7736"/>
                              </a:lnTo>
                              <a:lnTo>
                                <a:pt x="1388" y="8341"/>
                              </a:lnTo>
                              <a:lnTo>
                                <a:pt x="1388" y="8655"/>
                              </a:lnTo>
                              <a:lnTo>
                                <a:pt x="1398" y="8702"/>
                              </a:lnTo>
                              <a:lnTo>
                                <a:pt x="1424" y="8740"/>
                              </a:lnTo>
                              <a:lnTo>
                                <a:pt x="1462" y="8766"/>
                              </a:lnTo>
                              <a:lnTo>
                                <a:pt x="1509" y="8776"/>
                              </a:lnTo>
                              <a:lnTo>
                                <a:pt x="1534" y="8773"/>
                              </a:lnTo>
                              <a:lnTo>
                                <a:pt x="1556" y="8766"/>
                              </a:lnTo>
                              <a:lnTo>
                                <a:pt x="1577" y="8755"/>
                              </a:lnTo>
                              <a:lnTo>
                                <a:pt x="1595" y="8740"/>
                              </a:lnTo>
                              <a:lnTo>
                                <a:pt x="2600" y="7736"/>
                              </a:lnTo>
                              <a:close/>
                              <a:moveTo>
                                <a:pt x="2752" y="2666"/>
                              </a:moveTo>
                              <a:lnTo>
                                <a:pt x="2352" y="2267"/>
                              </a:lnTo>
                              <a:lnTo>
                                <a:pt x="2334" y="2253"/>
                              </a:lnTo>
                              <a:lnTo>
                                <a:pt x="2314" y="2242"/>
                              </a:lnTo>
                              <a:lnTo>
                                <a:pt x="2291" y="2235"/>
                              </a:lnTo>
                              <a:lnTo>
                                <a:pt x="2267" y="2232"/>
                              </a:lnTo>
                              <a:lnTo>
                                <a:pt x="2220" y="2242"/>
                              </a:lnTo>
                              <a:lnTo>
                                <a:pt x="2181" y="2268"/>
                              </a:lnTo>
                              <a:lnTo>
                                <a:pt x="2155" y="2306"/>
                              </a:lnTo>
                              <a:lnTo>
                                <a:pt x="2146" y="2353"/>
                              </a:lnTo>
                              <a:lnTo>
                                <a:pt x="2146" y="4191"/>
                              </a:lnTo>
                              <a:lnTo>
                                <a:pt x="2155" y="4238"/>
                              </a:lnTo>
                              <a:lnTo>
                                <a:pt x="2181" y="4276"/>
                              </a:lnTo>
                              <a:lnTo>
                                <a:pt x="2220" y="4303"/>
                              </a:lnTo>
                              <a:lnTo>
                                <a:pt x="2267" y="4312"/>
                              </a:lnTo>
                              <a:lnTo>
                                <a:pt x="2292" y="4310"/>
                              </a:lnTo>
                              <a:lnTo>
                                <a:pt x="2314" y="4303"/>
                              </a:lnTo>
                              <a:lnTo>
                                <a:pt x="2335" y="4291"/>
                              </a:lnTo>
                              <a:lnTo>
                                <a:pt x="2353" y="4276"/>
                              </a:lnTo>
                              <a:lnTo>
                                <a:pt x="2752" y="3878"/>
                              </a:lnTo>
                              <a:lnTo>
                                <a:pt x="2752" y="2666"/>
                              </a:lnTo>
                              <a:close/>
                              <a:moveTo>
                                <a:pt x="2903" y="9967"/>
                              </a:moveTo>
                              <a:lnTo>
                                <a:pt x="1898" y="8963"/>
                              </a:lnTo>
                              <a:lnTo>
                                <a:pt x="1880" y="8948"/>
                              </a:lnTo>
                              <a:lnTo>
                                <a:pt x="1859" y="8937"/>
                              </a:lnTo>
                              <a:lnTo>
                                <a:pt x="1837" y="8930"/>
                              </a:lnTo>
                              <a:lnTo>
                                <a:pt x="1812" y="8927"/>
                              </a:lnTo>
                              <a:lnTo>
                                <a:pt x="1765" y="8937"/>
                              </a:lnTo>
                              <a:lnTo>
                                <a:pt x="1727" y="8963"/>
                              </a:lnTo>
                              <a:lnTo>
                                <a:pt x="1701" y="9001"/>
                              </a:lnTo>
                              <a:lnTo>
                                <a:pt x="1691" y="9048"/>
                              </a:lnTo>
                              <a:lnTo>
                                <a:pt x="1691" y="9362"/>
                              </a:lnTo>
                              <a:lnTo>
                                <a:pt x="2297" y="9967"/>
                              </a:lnTo>
                              <a:lnTo>
                                <a:pt x="1691" y="10573"/>
                              </a:lnTo>
                              <a:lnTo>
                                <a:pt x="1691" y="10886"/>
                              </a:lnTo>
                              <a:lnTo>
                                <a:pt x="1701" y="10934"/>
                              </a:lnTo>
                              <a:lnTo>
                                <a:pt x="1727" y="10972"/>
                              </a:lnTo>
                              <a:lnTo>
                                <a:pt x="1765" y="10998"/>
                              </a:lnTo>
                              <a:lnTo>
                                <a:pt x="1812" y="11007"/>
                              </a:lnTo>
                              <a:lnTo>
                                <a:pt x="1837" y="11005"/>
                              </a:lnTo>
                              <a:lnTo>
                                <a:pt x="1859" y="10998"/>
                              </a:lnTo>
                              <a:lnTo>
                                <a:pt x="1880" y="10987"/>
                              </a:lnTo>
                              <a:lnTo>
                                <a:pt x="1898" y="10972"/>
                              </a:lnTo>
                              <a:lnTo>
                                <a:pt x="2903" y="9967"/>
                              </a:lnTo>
                              <a:close/>
                              <a:moveTo>
                                <a:pt x="3054" y="4898"/>
                              </a:moveTo>
                              <a:lnTo>
                                <a:pt x="2655" y="4499"/>
                              </a:lnTo>
                              <a:lnTo>
                                <a:pt x="2637" y="4484"/>
                              </a:lnTo>
                              <a:lnTo>
                                <a:pt x="2617" y="4473"/>
                              </a:lnTo>
                              <a:lnTo>
                                <a:pt x="2594" y="4466"/>
                              </a:lnTo>
                              <a:lnTo>
                                <a:pt x="2570" y="4464"/>
                              </a:lnTo>
                              <a:lnTo>
                                <a:pt x="2523" y="4473"/>
                              </a:lnTo>
                              <a:lnTo>
                                <a:pt x="2484" y="4499"/>
                              </a:lnTo>
                              <a:lnTo>
                                <a:pt x="2458" y="4538"/>
                              </a:lnTo>
                              <a:lnTo>
                                <a:pt x="2449" y="4585"/>
                              </a:lnTo>
                              <a:lnTo>
                                <a:pt x="2449" y="6422"/>
                              </a:lnTo>
                              <a:lnTo>
                                <a:pt x="2458" y="6470"/>
                              </a:lnTo>
                              <a:lnTo>
                                <a:pt x="2484" y="6508"/>
                              </a:lnTo>
                              <a:lnTo>
                                <a:pt x="2523" y="6534"/>
                              </a:lnTo>
                              <a:lnTo>
                                <a:pt x="2570" y="6544"/>
                              </a:lnTo>
                              <a:lnTo>
                                <a:pt x="2594" y="6541"/>
                              </a:lnTo>
                              <a:lnTo>
                                <a:pt x="2617" y="6534"/>
                              </a:lnTo>
                              <a:lnTo>
                                <a:pt x="2638" y="6523"/>
                              </a:lnTo>
                              <a:lnTo>
                                <a:pt x="2656" y="6508"/>
                              </a:lnTo>
                              <a:lnTo>
                                <a:pt x="3054" y="6110"/>
                              </a:lnTo>
                              <a:lnTo>
                                <a:pt x="3054" y="4898"/>
                              </a:lnTo>
                              <a:close/>
                              <a:moveTo>
                                <a:pt x="3206" y="12199"/>
                              </a:moveTo>
                              <a:lnTo>
                                <a:pt x="2201" y="11194"/>
                              </a:lnTo>
                              <a:lnTo>
                                <a:pt x="2183" y="11180"/>
                              </a:lnTo>
                              <a:lnTo>
                                <a:pt x="2162" y="11169"/>
                              </a:lnTo>
                              <a:lnTo>
                                <a:pt x="2140" y="11162"/>
                              </a:lnTo>
                              <a:lnTo>
                                <a:pt x="2115" y="11159"/>
                              </a:lnTo>
                              <a:lnTo>
                                <a:pt x="2068" y="11169"/>
                              </a:lnTo>
                              <a:lnTo>
                                <a:pt x="2030" y="11195"/>
                              </a:lnTo>
                              <a:lnTo>
                                <a:pt x="2004" y="11233"/>
                              </a:lnTo>
                              <a:lnTo>
                                <a:pt x="1994" y="11280"/>
                              </a:lnTo>
                              <a:lnTo>
                                <a:pt x="1994" y="11593"/>
                              </a:lnTo>
                              <a:lnTo>
                                <a:pt x="2600" y="12199"/>
                              </a:lnTo>
                              <a:lnTo>
                                <a:pt x="1994" y="12805"/>
                              </a:lnTo>
                              <a:lnTo>
                                <a:pt x="1994" y="13118"/>
                              </a:lnTo>
                              <a:lnTo>
                                <a:pt x="2004" y="13165"/>
                              </a:lnTo>
                              <a:lnTo>
                                <a:pt x="2030" y="13204"/>
                              </a:lnTo>
                              <a:lnTo>
                                <a:pt x="2068" y="13230"/>
                              </a:lnTo>
                              <a:lnTo>
                                <a:pt x="2115" y="13239"/>
                              </a:lnTo>
                              <a:lnTo>
                                <a:pt x="2139" y="13237"/>
                              </a:lnTo>
                              <a:lnTo>
                                <a:pt x="2162" y="13230"/>
                              </a:lnTo>
                              <a:lnTo>
                                <a:pt x="2183" y="13219"/>
                              </a:lnTo>
                              <a:lnTo>
                                <a:pt x="2200" y="13204"/>
                              </a:lnTo>
                              <a:lnTo>
                                <a:pt x="3206" y="12199"/>
                              </a:lnTo>
                              <a:close/>
                              <a:moveTo>
                                <a:pt x="3357" y="7130"/>
                              </a:moveTo>
                              <a:lnTo>
                                <a:pt x="2958" y="6731"/>
                              </a:lnTo>
                              <a:lnTo>
                                <a:pt x="2940" y="6716"/>
                              </a:lnTo>
                              <a:lnTo>
                                <a:pt x="2920" y="6705"/>
                              </a:lnTo>
                              <a:lnTo>
                                <a:pt x="2897" y="6698"/>
                              </a:lnTo>
                              <a:lnTo>
                                <a:pt x="2873" y="6696"/>
                              </a:lnTo>
                              <a:lnTo>
                                <a:pt x="2826" y="6705"/>
                              </a:lnTo>
                              <a:lnTo>
                                <a:pt x="2787" y="6731"/>
                              </a:lnTo>
                              <a:lnTo>
                                <a:pt x="2761" y="6770"/>
                              </a:lnTo>
                              <a:lnTo>
                                <a:pt x="2751" y="6817"/>
                              </a:lnTo>
                              <a:lnTo>
                                <a:pt x="2751" y="8654"/>
                              </a:lnTo>
                              <a:lnTo>
                                <a:pt x="2761" y="8701"/>
                              </a:lnTo>
                              <a:lnTo>
                                <a:pt x="2787" y="8740"/>
                              </a:lnTo>
                              <a:lnTo>
                                <a:pt x="2826" y="8766"/>
                              </a:lnTo>
                              <a:lnTo>
                                <a:pt x="2873" y="8776"/>
                              </a:lnTo>
                              <a:lnTo>
                                <a:pt x="2897" y="8773"/>
                              </a:lnTo>
                              <a:lnTo>
                                <a:pt x="2920" y="8766"/>
                              </a:lnTo>
                              <a:lnTo>
                                <a:pt x="2941" y="8755"/>
                              </a:lnTo>
                              <a:lnTo>
                                <a:pt x="2959" y="8740"/>
                              </a:lnTo>
                              <a:lnTo>
                                <a:pt x="3357" y="8341"/>
                              </a:lnTo>
                              <a:lnTo>
                                <a:pt x="3357" y="7130"/>
                              </a:lnTo>
                              <a:close/>
                              <a:moveTo>
                                <a:pt x="3660" y="14431"/>
                              </a:moveTo>
                              <a:lnTo>
                                <a:pt x="2655" y="13426"/>
                              </a:lnTo>
                              <a:lnTo>
                                <a:pt x="2637" y="13411"/>
                              </a:lnTo>
                              <a:lnTo>
                                <a:pt x="2617" y="13400"/>
                              </a:lnTo>
                              <a:lnTo>
                                <a:pt x="2594" y="13393"/>
                              </a:lnTo>
                              <a:lnTo>
                                <a:pt x="2570" y="13391"/>
                              </a:lnTo>
                              <a:lnTo>
                                <a:pt x="2523" y="13400"/>
                              </a:lnTo>
                              <a:lnTo>
                                <a:pt x="2484" y="13426"/>
                              </a:lnTo>
                              <a:lnTo>
                                <a:pt x="2458" y="13465"/>
                              </a:lnTo>
                              <a:lnTo>
                                <a:pt x="2449" y="13512"/>
                              </a:lnTo>
                              <a:lnTo>
                                <a:pt x="2449" y="13825"/>
                              </a:lnTo>
                              <a:lnTo>
                                <a:pt x="3054" y="14431"/>
                              </a:lnTo>
                              <a:lnTo>
                                <a:pt x="2449" y="15037"/>
                              </a:lnTo>
                              <a:lnTo>
                                <a:pt x="2449" y="15350"/>
                              </a:lnTo>
                              <a:lnTo>
                                <a:pt x="2458" y="15397"/>
                              </a:lnTo>
                              <a:lnTo>
                                <a:pt x="2484" y="15435"/>
                              </a:lnTo>
                              <a:lnTo>
                                <a:pt x="2523" y="15461"/>
                              </a:lnTo>
                              <a:lnTo>
                                <a:pt x="2570" y="15471"/>
                              </a:lnTo>
                              <a:lnTo>
                                <a:pt x="2594" y="15468"/>
                              </a:lnTo>
                              <a:lnTo>
                                <a:pt x="2617" y="15461"/>
                              </a:lnTo>
                              <a:lnTo>
                                <a:pt x="2637" y="15450"/>
                              </a:lnTo>
                              <a:lnTo>
                                <a:pt x="2655" y="15436"/>
                              </a:lnTo>
                              <a:lnTo>
                                <a:pt x="3660" y="14431"/>
                              </a:lnTo>
                              <a:close/>
                              <a:moveTo>
                                <a:pt x="3660" y="1040"/>
                              </a:moveTo>
                              <a:lnTo>
                                <a:pt x="2655" y="36"/>
                              </a:lnTo>
                              <a:lnTo>
                                <a:pt x="2637" y="21"/>
                              </a:lnTo>
                              <a:lnTo>
                                <a:pt x="2617" y="10"/>
                              </a:lnTo>
                              <a:lnTo>
                                <a:pt x="2594" y="3"/>
                              </a:lnTo>
                              <a:lnTo>
                                <a:pt x="2570" y="0"/>
                              </a:lnTo>
                              <a:lnTo>
                                <a:pt x="2523" y="10"/>
                              </a:lnTo>
                              <a:lnTo>
                                <a:pt x="2484" y="36"/>
                              </a:lnTo>
                              <a:lnTo>
                                <a:pt x="2458" y="74"/>
                              </a:lnTo>
                              <a:lnTo>
                                <a:pt x="2449" y="121"/>
                              </a:lnTo>
                              <a:lnTo>
                                <a:pt x="2449" y="435"/>
                              </a:lnTo>
                              <a:lnTo>
                                <a:pt x="3054" y="1040"/>
                              </a:lnTo>
                              <a:lnTo>
                                <a:pt x="2449" y="1646"/>
                              </a:lnTo>
                              <a:lnTo>
                                <a:pt x="2449" y="1959"/>
                              </a:lnTo>
                              <a:lnTo>
                                <a:pt x="2458" y="2007"/>
                              </a:lnTo>
                              <a:lnTo>
                                <a:pt x="2484" y="2045"/>
                              </a:lnTo>
                              <a:lnTo>
                                <a:pt x="2523" y="2071"/>
                              </a:lnTo>
                              <a:lnTo>
                                <a:pt x="2570" y="2080"/>
                              </a:lnTo>
                              <a:lnTo>
                                <a:pt x="2594" y="2078"/>
                              </a:lnTo>
                              <a:lnTo>
                                <a:pt x="2617" y="2071"/>
                              </a:lnTo>
                              <a:lnTo>
                                <a:pt x="2637" y="2060"/>
                              </a:lnTo>
                              <a:lnTo>
                                <a:pt x="2655" y="2045"/>
                              </a:lnTo>
                              <a:lnTo>
                                <a:pt x="3660" y="1040"/>
                              </a:lnTo>
                              <a:close/>
                              <a:moveTo>
                                <a:pt x="3660" y="9362"/>
                              </a:moveTo>
                              <a:lnTo>
                                <a:pt x="3261" y="8962"/>
                              </a:lnTo>
                              <a:lnTo>
                                <a:pt x="3243" y="8948"/>
                              </a:lnTo>
                              <a:lnTo>
                                <a:pt x="3222" y="8937"/>
                              </a:lnTo>
                              <a:lnTo>
                                <a:pt x="3200" y="8930"/>
                              </a:lnTo>
                              <a:lnTo>
                                <a:pt x="3176" y="8927"/>
                              </a:lnTo>
                              <a:lnTo>
                                <a:pt x="3129" y="8937"/>
                              </a:lnTo>
                              <a:lnTo>
                                <a:pt x="3090" y="8963"/>
                              </a:lnTo>
                              <a:lnTo>
                                <a:pt x="3064" y="9001"/>
                              </a:lnTo>
                              <a:lnTo>
                                <a:pt x="3054" y="9048"/>
                              </a:lnTo>
                              <a:lnTo>
                                <a:pt x="3054" y="10886"/>
                              </a:lnTo>
                              <a:lnTo>
                                <a:pt x="3064" y="10933"/>
                              </a:lnTo>
                              <a:lnTo>
                                <a:pt x="3090" y="10972"/>
                              </a:lnTo>
                              <a:lnTo>
                                <a:pt x="3129" y="10998"/>
                              </a:lnTo>
                              <a:lnTo>
                                <a:pt x="3176" y="11007"/>
                              </a:lnTo>
                              <a:lnTo>
                                <a:pt x="3200" y="11005"/>
                              </a:lnTo>
                              <a:lnTo>
                                <a:pt x="3223" y="10998"/>
                              </a:lnTo>
                              <a:lnTo>
                                <a:pt x="3244" y="10986"/>
                              </a:lnTo>
                              <a:lnTo>
                                <a:pt x="3262" y="10971"/>
                              </a:lnTo>
                              <a:lnTo>
                                <a:pt x="3660" y="10573"/>
                              </a:lnTo>
                              <a:lnTo>
                                <a:pt x="3660" y="9362"/>
                              </a:lnTo>
                              <a:close/>
                              <a:moveTo>
                                <a:pt x="3961" y="16661"/>
                              </a:moveTo>
                              <a:lnTo>
                                <a:pt x="2958" y="15658"/>
                              </a:lnTo>
                              <a:lnTo>
                                <a:pt x="2940" y="15643"/>
                              </a:lnTo>
                              <a:lnTo>
                                <a:pt x="2920" y="15632"/>
                              </a:lnTo>
                              <a:lnTo>
                                <a:pt x="2897" y="15625"/>
                              </a:lnTo>
                              <a:lnTo>
                                <a:pt x="2873" y="15623"/>
                              </a:lnTo>
                              <a:lnTo>
                                <a:pt x="2825" y="15632"/>
                              </a:lnTo>
                              <a:lnTo>
                                <a:pt x="2787" y="15658"/>
                              </a:lnTo>
                              <a:lnTo>
                                <a:pt x="2761" y="15697"/>
                              </a:lnTo>
                              <a:lnTo>
                                <a:pt x="2752" y="15744"/>
                              </a:lnTo>
                              <a:lnTo>
                                <a:pt x="2752" y="16057"/>
                              </a:lnTo>
                              <a:lnTo>
                                <a:pt x="2352" y="15658"/>
                              </a:lnTo>
                              <a:lnTo>
                                <a:pt x="2334" y="15643"/>
                              </a:lnTo>
                              <a:lnTo>
                                <a:pt x="2314" y="15632"/>
                              </a:lnTo>
                              <a:lnTo>
                                <a:pt x="2291" y="15625"/>
                              </a:lnTo>
                              <a:lnTo>
                                <a:pt x="2267" y="15623"/>
                              </a:lnTo>
                              <a:lnTo>
                                <a:pt x="2220" y="15632"/>
                              </a:lnTo>
                              <a:lnTo>
                                <a:pt x="2181" y="15658"/>
                              </a:lnTo>
                              <a:lnTo>
                                <a:pt x="2155" y="15697"/>
                              </a:lnTo>
                              <a:lnTo>
                                <a:pt x="2146" y="15744"/>
                              </a:lnTo>
                              <a:lnTo>
                                <a:pt x="2146" y="16661"/>
                              </a:lnTo>
                              <a:lnTo>
                                <a:pt x="2752" y="16661"/>
                              </a:lnTo>
                              <a:lnTo>
                                <a:pt x="2752" y="16057"/>
                              </a:lnTo>
                              <a:lnTo>
                                <a:pt x="3355" y="16661"/>
                              </a:lnTo>
                              <a:lnTo>
                                <a:pt x="3961" y="16661"/>
                              </a:lnTo>
                              <a:close/>
                              <a:moveTo>
                                <a:pt x="3963" y="3272"/>
                              </a:moveTo>
                              <a:lnTo>
                                <a:pt x="2958" y="2267"/>
                              </a:lnTo>
                              <a:lnTo>
                                <a:pt x="2940" y="2253"/>
                              </a:lnTo>
                              <a:lnTo>
                                <a:pt x="2920" y="2242"/>
                              </a:lnTo>
                              <a:lnTo>
                                <a:pt x="2897" y="2235"/>
                              </a:lnTo>
                              <a:lnTo>
                                <a:pt x="2873" y="2232"/>
                              </a:lnTo>
                              <a:lnTo>
                                <a:pt x="2825" y="2242"/>
                              </a:lnTo>
                              <a:lnTo>
                                <a:pt x="2787" y="2268"/>
                              </a:lnTo>
                              <a:lnTo>
                                <a:pt x="2761" y="2306"/>
                              </a:lnTo>
                              <a:lnTo>
                                <a:pt x="2752" y="2353"/>
                              </a:lnTo>
                              <a:lnTo>
                                <a:pt x="2752" y="2666"/>
                              </a:lnTo>
                              <a:lnTo>
                                <a:pt x="3357" y="3272"/>
                              </a:lnTo>
                              <a:lnTo>
                                <a:pt x="2752" y="3878"/>
                              </a:lnTo>
                              <a:lnTo>
                                <a:pt x="2752" y="4191"/>
                              </a:lnTo>
                              <a:lnTo>
                                <a:pt x="2761" y="4238"/>
                              </a:lnTo>
                              <a:lnTo>
                                <a:pt x="2787" y="4277"/>
                              </a:lnTo>
                              <a:lnTo>
                                <a:pt x="2825" y="4303"/>
                              </a:lnTo>
                              <a:lnTo>
                                <a:pt x="2873" y="4312"/>
                              </a:lnTo>
                              <a:lnTo>
                                <a:pt x="2897" y="4310"/>
                              </a:lnTo>
                              <a:lnTo>
                                <a:pt x="2920" y="4303"/>
                              </a:lnTo>
                              <a:lnTo>
                                <a:pt x="2940" y="4292"/>
                              </a:lnTo>
                              <a:lnTo>
                                <a:pt x="2958" y="4277"/>
                              </a:lnTo>
                              <a:lnTo>
                                <a:pt x="3963" y="3272"/>
                              </a:lnTo>
                              <a:close/>
                              <a:moveTo>
                                <a:pt x="3963" y="11593"/>
                              </a:moveTo>
                              <a:lnTo>
                                <a:pt x="3564" y="11194"/>
                              </a:lnTo>
                              <a:lnTo>
                                <a:pt x="3546" y="11180"/>
                              </a:lnTo>
                              <a:lnTo>
                                <a:pt x="3525" y="11169"/>
                              </a:lnTo>
                              <a:lnTo>
                                <a:pt x="3503" y="11162"/>
                              </a:lnTo>
                              <a:lnTo>
                                <a:pt x="3479" y="11159"/>
                              </a:lnTo>
                              <a:lnTo>
                                <a:pt x="3431" y="11169"/>
                              </a:lnTo>
                              <a:lnTo>
                                <a:pt x="3393" y="11195"/>
                              </a:lnTo>
                              <a:lnTo>
                                <a:pt x="3367" y="11233"/>
                              </a:lnTo>
                              <a:lnTo>
                                <a:pt x="3357" y="11280"/>
                              </a:lnTo>
                              <a:lnTo>
                                <a:pt x="3357" y="13118"/>
                              </a:lnTo>
                              <a:lnTo>
                                <a:pt x="3367" y="13165"/>
                              </a:lnTo>
                              <a:lnTo>
                                <a:pt x="3393" y="13203"/>
                              </a:lnTo>
                              <a:lnTo>
                                <a:pt x="3431" y="13230"/>
                              </a:lnTo>
                              <a:lnTo>
                                <a:pt x="3479" y="13239"/>
                              </a:lnTo>
                              <a:lnTo>
                                <a:pt x="3503" y="13237"/>
                              </a:lnTo>
                              <a:lnTo>
                                <a:pt x="3526" y="13229"/>
                              </a:lnTo>
                              <a:lnTo>
                                <a:pt x="3547" y="13218"/>
                              </a:lnTo>
                              <a:lnTo>
                                <a:pt x="3565" y="13203"/>
                              </a:lnTo>
                              <a:lnTo>
                                <a:pt x="3963" y="12805"/>
                              </a:lnTo>
                              <a:lnTo>
                                <a:pt x="3963" y="11593"/>
                              </a:lnTo>
                              <a:close/>
                              <a:moveTo>
                                <a:pt x="4266" y="5504"/>
                              </a:moveTo>
                              <a:lnTo>
                                <a:pt x="3261" y="4499"/>
                              </a:lnTo>
                              <a:lnTo>
                                <a:pt x="3243" y="4484"/>
                              </a:lnTo>
                              <a:lnTo>
                                <a:pt x="3223" y="4473"/>
                              </a:lnTo>
                              <a:lnTo>
                                <a:pt x="3200" y="4466"/>
                              </a:lnTo>
                              <a:lnTo>
                                <a:pt x="3175" y="4464"/>
                              </a:lnTo>
                              <a:lnTo>
                                <a:pt x="3128" y="4473"/>
                              </a:lnTo>
                              <a:lnTo>
                                <a:pt x="3090" y="4499"/>
                              </a:lnTo>
                              <a:lnTo>
                                <a:pt x="3064" y="4538"/>
                              </a:lnTo>
                              <a:lnTo>
                                <a:pt x="3054" y="4585"/>
                              </a:lnTo>
                              <a:lnTo>
                                <a:pt x="3054" y="4898"/>
                              </a:lnTo>
                              <a:lnTo>
                                <a:pt x="3660" y="5504"/>
                              </a:lnTo>
                              <a:lnTo>
                                <a:pt x="3054" y="6110"/>
                              </a:lnTo>
                              <a:lnTo>
                                <a:pt x="3054" y="6423"/>
                              </a:lnTo>
                              <a:lnTo>
                                <a:pt x="3064" y="6470"/>
                              </a:lnTo>
                              <a:lnTo>
                                <a:pt x="3090" y="6508"/>
                              </a:lnTo>
                              <a:lnTo>
                                <a:pt x="3128" y="6534"/>
                              </a:lnTo>
                              <a:lnTo>
                                <a:pt x="3175" y="6544"/>
                              </a:lnTo>
                              <a:lnTo>
                                <a:pt x="3200" y="6541"/>
                              </a:lnTo>
                              <a:lnTo>
                                <a:pt x="3222" y="6534"/>
                              </a:lnTo>
                              <a:lnTo>
                                <a:pt x="3243" y="6523"/>
                              </a:lnTo>
                              <a:lnTo>
                                <a:pt x="3261" y="6509"/>
                              </a:lnTo>
                              <a:lnTo>
                                <a:pt x="4266" y="5504"/>
                              </a:lnTo>
                              <a:close/>
                              <a:moveTo>
                                <a:pt x="4418" y="13825"/>
                              </a:moveTo>
                              <a:lnTo>
                                <a:pt x="4018" y="13426"/>
                              </a:lnTo>
                              <a:lnTo>
                                <a:pt x="4000" y="13411"/>
                              </a:lnTo>
                              <a:lnTo>
                                <a:pt x="3980" y="13400"/>
                              </a:lnTo>
                              <a:lnTo>
                                <a:pt x="3957" y="13393"/>
                              </a:lnTo>
                              <a:lnTo>
                                <a:pt x="3933" y="13391"/>
                              </a:lnTo>
                              <a:lnTo>
                                <a:pt x="3886" y="13400"/>
                              </a:lnTo>
                              <a:lnTo>
                                <a:pt x="3847" y="13426"/>
                              </a:lnTo>
                              <a:lnTo>
                                <a:pt x="3821" y="13465"/>
                              </a:lnTo>
                              <a:lnTo>
                                <a:pt x="3812" y="13512"/>
                              </a:lnTo>
                              <a:lnTo>
                                <a:pt x="3812" y="15349"/>
                              </a:lnTo>
                              <a:lnTo>
                                <a:pt x="3821" y="15397"/>
                              </a:lnTo>
                              <a:lnTo>
                                <a:pt x="3847" y="15435"/>
                              </a:lnTo>
                              <a:lnTo>
                                <a:pt x="3886" y="15461"/>
                              </a:lnTo>
                              <a:lnTo>
                                <a:pt x="3933" y="15471"/>
                              </a:lnTo>
                              <a:lnTo>
                                <a:pt x="3958" y="15468"/>
                              </a:lnTo>
                              <a:lnTo>
                                <a:pt x="3981" y="15461"/>
                              </a:lnTo>
                              <a:lnTo>
                                <a:pt x="4001" y="15450"/>
                              </a:lnTo>
                              <a:lnTo>
                                <a:pt x="4019" y="15435"/>
                              </a:lnTo>
                              <a:lnTo>
                                <a:pt x="4418" y="15037"/>
                              </a:lnTo>
                              <a:lnTo>
                                <a:pt x="4418" y="13825"/>
                              </a:lnTo>
                              <a:close/>
                              <a:moveTo>
                                <a:pt x="4418" y="435"/>
                              </a:moveTo>
                              <a:lnTo>
                                <a:pt x="4018" y="35"/>
                              </a:lnTo>
                              <a:lnTo>
                                <a:pt x="4000" y="21"/>
                              </a:lnTo>
                              <a:lnTo>
                                <a:pt x="3980" y="10"/>
                              </a:lnTo>
                              <a:lnTo>
                                <a:pt x="3957" y="3"/>
                              </a:lnTo>
                              <a:lnTo>
                                <a:pt x="3933" y="0"/>
                              </a:lnTo>
                              <a:lnTo>
                                <a:pt x="3886" y="10"/>
                              </a:lnTo>
                              <a:lnTo>
                                <a:pt x="3847" y="36"/>
                              </a:lnTo>
                              <a:lnTo>
                                <a:pt x="3821" y="74"/>
                              </a:lnTo>
                              <a:lnTo>
                                <a:pt x="3812" y="121"/>
                              </a:lnTo>
                              <a:lnTo>
                                <a:pt x="3812" y="1959"/>
                              </a:lnTo>
                              <a:lnTo>
                                <a:pt x="3821" y="2006"/>
                              </a:lnTo>
                              <a:lnTo>
                                <a:pt x="3847" y="2045"/>
                              </a:lnTo>
                              <a:lnTo>
                                <a:pt x="3886" y="2071"/>
                              </a:lnTo>
                              <a:lnTo>
                                <a:pt x="3933" y="2080"/>
                              </a:lnTo>
                              <a:lnTo>
                                <a:pt x="3958" y="2078"/>
                              </a:lnTo>
                              <a:lnTo>
                                <a:pt x="3981" y="2071"/>
                              </a:lnTo>
                              <a:lnTo>
                                <a:pt x="4001" y="2059"/>
                              </a:lnTo>
                              <a:lnTo>
                                <a:pt x="4019" y="2044"/>
                              </a:lnTo>
                              <a:lnTo>
                                <a:pt x="4418" y="1646"/>
                              </a:lnTo>
                              <a:lnTo>
                                <a:pt x="4418" y="435"/>
                              </a:lnTo>
                              <a:close/>
                              <a:moveTo>
                                <a:pt x="4569" y="7736"/>
                              </a:moveTo>
                              <a:lnTo>
                                <a:pt x="3564" y="6731"/>
                              </a:lnTo>
                              <a:lnTo>
                                <a:pt x="3546" y="6716"/>
                              </a:lnTo>
                              <a:lnTo>
                                <a:pt x="3526" y="6705"/>
                              </a:lnTo>
                              <a:lnTo>
                                <a:pt x="3503" y="6698"/>
                              </a:lnTo>
                              <a:lnTo>
                                <a:pt x="3478" y="6696"/>
                              </a:lnTo>
                              <a:lnTo>
                                <a:pt x="3431" y="6705"/>
                              </a:lnTo>
                              <a:lnTo>
                                <a:pt x="3393" y="6731"/>
                              </a:lnTo>
                              <a:lnTo>
                                <a:pt x="3367" y="6770"/>
                              </a:lnTo>
                              <a:lnTo>
                                <a:pt x="3357" y="6817"/>
                              </a:lnTo>
                              <a:lnTo>
                                <a:pt x="3357" y="7130"/>
                              </a:lnTo>
                              <a:lnTo>
                                <a:pt x="3963" y="7736"/>
                              </a:lnTo>
                              <a:lnTo>
                                <a:pt x="3357" y="8341"/>
                              </a:lnTo>
                              <a:lnTo>
                                <a:pt x="3357" y="8655"/>
                              </a:lnTo>
                              <a:lnTo>
                                <a:pt x="3367" y="8702"/>
                              </a:lnTo>
                              <a:lnTo>
                                <a:pt x="3393" y="8740"/>
                              </a:lnTo>
                              <a:lnTo>
                                <a:pt x="3431" y="8766"/>
                              </a:lnTo>
                              <a:lnTo>
                                <a:pt x="3478" y="8776"/>
                              </a:lnTo>
                              <a:lnTo>
                                <a:pt x="3503" y="8773"/>
                              </a:lnTo>
                              <a:lnTo>
                                <a:pt x="3525" y="8766"/>
                              </a:lnTo>
                              <a:lnTo>
                                <a:pt x="3546" y="8755"/>
                              </a:lnTo>
                              <a:lnTo>
                                <a:pt x="3564" y="8740"/>
                              </a:lnTo>
                              <a:lnTo>
                                <a:pt x="4569" y="7736"/>
                              </a:lnTo>
                              <a:close/>
                              <a:moveTo>
                                <a:pt x="4720" y="2666"/>
                              </a:moveTo>
                              <a:lnTo>
                                <a:pt x="4321" y="2267"/>
                              </a:lnTo>
                              <a:lnTo>
                                <a:pt x="4303" y="2253"/>
                              </a:lnTo>
                              <a:lnTo>
                                <a:pt x="4283" y="2242"/>
                              </a:lnTo>
                              <a:lnTo>
                                <a:pt x="4260" y="2235"/>
                              </a:lnTo>
                              <a:lnTo>
                                <a:pt x="4236" y="2232"/>
                              </a:lnTo>
                              <a:lnTo>
                                <a:pt x="4189" y="2242"/>
                              </a:lnTo>
                              <a:lnTo>
                                <a:pt x="4150" y="2268"/>
                              </a:lnTo>
                              <a:lnTo>
                                <a:pt x="4124" y="2306"/>
                              </a:lnTo>
                              <a:lnTo>
                                <a:pt x="4115" y="2353"/>
                              </a:lnTo>
                              <a:lnTo>
                                <a:pt x="4115" y="4191"/>
                              </a:lnTo>
                              <a:lnTo>
                                <a:pt x="4124" y="4238"/>
                              </a:lnTo>
                              <a:lnTo>
                                <a:pt x="4150" y="4276"/>
                              </a:lnTo>
                              <a:lnTo>
                                <a:pt x="4189" y="4303"/>
                              </a:lnTo>
                              <a:lnTo>
                                <a:pt x="4236" y="4312"/>
                              </a:lnTo>
                              <a:lnTo>
                                <a:pt x="4261" y="4310"/>
                              </a:lnTo>
                              <a:lnTo>
                                <a:pt x="4283" y="4303"/>
                              </a:lnTo>
                              <a:lnTo>
                                <a:pt x="4304" y="4291"/>
                              </a:lnTo>
                              <a:lnTo>
                                <a:pt x="4322" y="4276"/>
                              </a:lnTo>
                              <a:lnTo>
                                <a:pt x="4720" y="3878"/>
                              </a:lnTo>
                              <a:lnTo>
                                <a:pt x="4720" y="2666"/>
                              </a:lnTo>
                              <a:close/>
                              <a:moveTo>
                                <a:pt x="4872" y="9967"/>
                              </a:moveTo>
                              <a:lnTo>
                                <a:pt x="3867" y="8963"/>
                              </a:lnTo>
                              <a:lnTo>
                                <a:pt x="3849" y="8948"/>
                              </a:lnTo>
                              <a:lnTo>
                                <a:pt x="3828" y="8937"/>
                              </a:lnTo>
                              <a:lnTo>
                                <a:pt x="3806" y="8930"/>
                              </a:lnTo>
                              <a:lnTo>
                                <a:pt x="3781" y="8927"/>
                              </a:lnTo>
                              <a:lnTo>
                                <a:pt x="3734" y="8937"/>
                              </a:lnTo>
                              <a:lnTo>
                                <a:pt x="3696" y="8963"/>
                              </a:lnTo>
                              <a:lnTo>
                                <a:pt x="3670" y="9001"/>
                              </a:lnTo>
                              <a:lnTo>
                                <a:pt x="3660" y="9048"/>
                              </a:lnTo>
                              <a:lnTo>
                                <a:pt x="3660" y="9362"/>
                              </a:lnTo>
                              <a:lnTo>
                                <a:pt x="4266" y="9967"/>
                              </a:lnTo>
                              <a:lnTo>
                                <a:pt x="3660" y="10573"/>
                              </a:lnTo>
                              <a:lnTo>
                                <a:pt x="3660" y="10886"/>
                              </a:lnTo>
                              <a:lnTo>
                                <a:pt x="3670" y="10934"/>
                              </a:lnTo>
                              <a:lnTo>
                                <a:pt x="3696" y="10972"/>
                              </a:lnTo>
                              <a:lnTo>
                                <a:pt x="3734" y="10998"/>
                              </a:lnTo>
                              <a:lnTo>
                                <a:pt x="3781" y="11007"/>
                              </a:lnTo>
                              <a:lnTo>
                                <a:pt x="3806" y="11005"/>
                              </a:lnTo>
                              <a:lnTo>
                                <a:pt x="3828" y="10998"/>
                              </a:lnTo>
                              <a:lnTo>
                                <a:pt x="3849" y="10987"/>
                              </a:lnTo>
                              <a:lnTo>
                                <a:pt x="3867" y="10972"/>
                              </a:lnTo>
                              <a:lnTo>
                                <a:pt x="4872" y="9967"/>
                              </a:lnTo>
                              <a:close/>
                              <a:moveTo>
                                <a:pt x="5023" y="4898"/>
                              </a:moveTo>
                              <a:lnTo>
                                <a:pt x="4624" y="4499"/>
                              </a:lnTo>
                              <a:lnTo>
                                <a:pt x="4606" y="4484"/>
                              </a:lnTo>
                              <a:lnTo>
                                <a:pt x="4586" y="4473"/>
                              </a:lnTo>
                              <a:lnTo>
                                <a:pt x="4563" y="4466"/>
                              </a:lnTo>
                              <a:lnTo>
                                <a:pt x="4539" y="4464"/>
                              </a:lnTo>
                              <a:lnTo>
                                <a:pt x="4492" y="4473"/>
                              </a:lnTo>
                              <a:lnTo>
                                <a:pt x="4453" y="4499"/>
                              </a:lnTo>
                              <a:lnTo>
                                <a:pt x="4427" y="4538"/>
                              </a:lnTo>
                              <a:lnTo>
                                <a:pt x="4418" y="4585"/>
                              </a:lnTo>
                              <a:lnTo>
                                <a:pt x="4418" y="6422"/>
                              </a:lnTo>
                              <a:lnTo>
                                <a:pt x="4427" y="6470"/>
                              </a:lnTo>
                              <a:lnTo>
                                <a:pt x="4453" y="6508"/>
                              </a:lnTo>
                              <a:lnTo>
                                <a:pt x="4492" y="6534"/>
                              </a:lnTo>
                              <a:lnTo>
                                <a:pt x="4539" y="6544"/>
                              </a:lnTo>
                              <a:lnTo>
                                <a:pt x="4563" y="6541"/>
                              </a:lnTo>
                              <a:lnTo>
                                <a:pt x="4586" y="6534"/>
                              </a:lnTo>
                              <a:lnTo>
                                <a:pt x="4607" y="6523"/>
                              </a:lnTo>
                              <a:lnTo>
                                <a:pt x="4625" y="6508"/>
                              </a:lnTo>
                              <a:lnTo>
                                <a:pt x="5023" y="6110"/>
                              </a:lnTo>
                              <a:lnTo>
                                <a:pt x="5023" y="4898"/>
                              </a:lnTo>
                              <a:close/>
                              <a:moveTo>
                                <a:pt x="5174" y="12199"/>
                              </a:moveTo>
                              <a:lnTo>
                                <a:pt x="4170" y="11194"/>
                              </a:lnTo>
                              <a:lnTo>
                                <a:pt x="4152" y="11180"/>
                              </a:lnTo>
                              <a:lnTo>
                                <a:pt x="4131" y="11169"/>
                              </a:lnTo>
                              <a:lnTo>
                                <a:pt x="4109" y="11162"/>
                              </a:lnTo>
                              <a:lnTo>
                                <a:pt x="4084" y="11159"/>
                              </a:lnTo>
                              <a:lnTo>
                                <a:pt x="4037" y="11169"/>
                              </a:lnTo>
                              <a:lnTo>
                                <a:pt x="3999" y="11195"/>
                              </a:lnTo>
                              <a:lnTo>
                                <a:pt x="3973" y="11233"/>
                              </a:lnTo>
                              <a:lnTo>
                                <a:pt x="3963" y="11280"/>
                              </a:lnTo>
                              <a:lnTo>
                                <a:pt x="3963" y="11593"/>
                              </a:lnTo>
                              <a:lnTo>
                                <a:pt x="4569" y="12199"/>
                              </a:lnTo>
                              <a:lnTo>
                                <a:pt x="3963" y="12805"/>
                              </a:lnTo>
                              <a:lnTo>
                                <a:pt x="3963" y="13118"/>
                              </a:lnTo>
                              <a:lnTo>
                                <a:pt x="3973" y="13165"/>
                              </a:lnTo>
                              <a:lnTo>
                                <a:pt x="3999" y="13204"/>
                              </a:lnTo>
                              <a:lnTo>
                                <a:pt x="4037" y="13230"/>
                              </a:lnTo>
                              <a:lnTo>
                                <a:pt x="4084" y="13239"/>
                              </a:lnTo>
                              <a:lnTo>
                                <a:pt x="4108" y="13237"/>
                              </a:lnTo>
                              <a:lnTo>
                                <a:pt x="4131" y="13230"/>
                              </a:lnTo>
                              <a:lnTo>
                                <a:pt x="4152" y="13219"/>
                              </a:lnTo>
                              <a:lnTo>
                                <a:pt x="4169" y="13204"/>
                              </a:lnTo>
                              <a:lnTo>
                                <a:pt x="5174" y="12199"/>
                              </a:lnTo>
                              <a:close/>
                              <a:moveTo>
                                <a:pt x="5326" y="7130"/>
                              </a:moveTo>
                              <a:lnTo>
                                <a:pt x="4927" y="6731"/>
                              </a:lnTo>
                              <a:lnTo>
                                <a:pt x="4909" y="6716"/>
                              </a:lnTo>
                              <a:lnTo>
                                <a:pt x="4889" y="6705"/>
                              </a:lnTo>
                              <a:lnTo>
                                <a:pt x="4866" y="6698"/>
                              </a:lnTo>
                              <a:lnTo>
                                <a:pt x="4842" y="6696"/>
                              </a:lnTo>
                              <a:lnTo>
                                <a:pt x="4795" y="6705"/>
                              </a:lnTo>
                              <a:lnTo>
                                <a:pt x="4756" y="6731"/>
                              </a:lnTo>
                              <a:lnTo>
                                <a:pt x="4730" y="6770"/>
                              </a:lnTo>
                              <a:lnTo>
                                <a:pt x="4720" y="6817"/>
                              </a:lnTo>
                              <a:lnTo>
                                <a:pt x="4720" y="8654"/>
                              </a:lnTo>
                              <a:lnTo>
                                <a:pt x="4730" y="8701"/>
                              </a:lnTo>
                              <a:lnTo>
                                <a:pt x="4756" y="8740"/>
                              </a:lnTo>
                              <a:lnTo>
                                <a:pt x="4795" y="8766"/>
                              </a:lnTo>
                              <a:lnTo>
                                <a:pt x="4842" y="8776"/>
                              </a:lnTo>
                              <a:lnTo>
                                <a:pt x="4866" y="8773"/>
                              </a:lnTo>
                              <a:lnTo>
                                <a:pt x="4889" y="8766"/>
                              </a:lnTo>
                              <a:lnTo>
                                <a:pt x="4910" y="8755"/>
                              </a:lnTo>
                              <a:lnTo>
                                <a:pt x="4928" y="8740"/>
                              </a:lnTo>
                              <a:lnTo>
                                <a:pt x="5326" y="8341"/>
                              </a:lnTo>
                              <a:lnTo>
                                <a:pt x="5326" y="7130"/>
                              </a:lnTo>
                              <a:close/>
                              <a:moveTo>
                                <a:pt x="5629" y="14431"/>
                              </a:moveTo>
                              <a:lnTo>
                                <a:pt x="4624" y="13426"/>
                              </a:lnTo>
                              <a:lnTo>
                                <a:pt x="4606" y="13411"/>
                              </a:lnTo>
                              <a:lnTo>
                                <a:pt x="4586" y="13400"/>
                              </a:lnTo>
                              <a:lnTo>
                                <a:pt x="4563" y="13393"/>
                              </a:lnTo>
                              <a:lnTo>
                                <a:pt x="4539" y="13391"/>
                              </a:lnTo>
                              <a:lnTo>
                                <a:pt x="4492" y="13400"/>
                              </a:lnTo>
                              <a:lnTo>
                                <a:pt x="4453" y="13426"/>
                              </a:lnTo>
                              <a:lnTo>
                                <a:pt x="4427" y="13465"/>
                              </a:lnTo>
                              <a:lnTo>
                                <a:pt x="4418" y="13512"/>
                              </a:lnTo>
                              <a:lnTo>
                                <a:pt x="4418" y="13825"/>
                              </a:lnTo>
                              <a:lnTo>
                                <a:pt x="5023" y="14431"/>
                              </a:lnTo>
                              <a:lnTo>
                                <a:pt x="4418" y="15037"/>
                              </a:lnTo>
                              <a:lnTo>
                                <a:pt x="4418" y="15350"/>
                              </a:lnTo>
                              <a:lnTo>
                                <a:pt x="4427" y="15397"/>
                              </a:lnTo>
                              <a:lnTo>
                                <a:pt x="4453" y="15435"/>
                              </a:lnTo>
                              <a:lnTo>
                                <a:pt x="4492" y="15461"/>
                              </a:lnTo>
                              <a:lnTo>
                                <a:pt x="4539" y="15471"/>
                              </a:lnTo>
                              <a:lnTo>
                                <a:pt x="4563" y="15468"/>
                              </a:lnTo>
                              <a:lnTo>
                                <a:pt x="4586" y="15461"/>
                              </a:lnTo>
                              <a:lnTo>
                                <a:pt x="4606" y="15450"/>
                              </a:lnTo>
                              <a:lnTo>
                                <a:pt x="4624" y="15436"/>
                              </a:lnTo>
                              <a:lnTo>
                                <a:pt x="5629" y="14431"/>
                              </a:lnTo>
                              <a:close/>
                              <a:moveTo>
                                <a:pt x="5629" y="1040"/>
                              </a:moveTo>
                              <a:lnTo>
                                <a:pt x="4624" y="36"/>
                              </a:lnTo>
                              <a:lnTo>
                                <a:pt x="4606" y="21"/>
                              </a:lnTo>
                              <a:lnTo>
                                <a:pt x="4586" y="10"/>
                              </a:lnTo>
                              <a:lnTo>
                                <a:pt x="4563" y="3"/>
                              </a:lnTo>
                              <a:lnTo>
                                <a:pt x="4539" y="0"/>
                              </a:lnTo>
                              <a:lnTo>
                                <a:pt x="4492" y="10"/>
                              </a:lnTo>
                              <a:lnTo>
                                <a:pt x="4453" y="36"/>
                              </a:lnTo>
                              <a:lnTo>
                                <a:pt x="4427" y="74"/>
                              </a:lnTo>
                              <a:lnTo>
                                <a:pt x="4418" y="121"/>
                              </a:lnTo>
                              <a:lnTo>
                                <a:pt x="4418" y="435"/>
                              </a:lnTo>
                              <a:lnTo>
                                <a:pt x="5023" y="1040"/>
                              </a:lnTo>
                              <a:lnTo>
                                <a:pt x="4418" y="1646"/>
                              </a:lnTo>
                              <a:lnTo>
                                <a:pt x="4418" y="1959"/>
                              </a:lnTo>
                              <a:lnTo>
                                <a:pt x="4427" y="2007"/>
                              </a:lnTo>
                              <a:lnTo>
                                <a:pt x="4453" y="2045"/>
                              </a:lnTo>
                              <a:lnTo>
                                <a:pt x="4492" y="2071"/>
                              </a:lnTo>
                              <a:lnTo>
                                <a:pt x="4539" y="2080"/>
                              </a:lnTo>
                              <a:lnTo>
                                <a:pt x="4563" y="2078"/>
                              </a:lnTo>
                              <a:lnTo>
                                <a:pt x="4586" y="2071"/>
                              </a:lnTo>
                              <a:lnTo>
                                <a:pt x="4606" y="2060"/>
                              </a:lnTo>
                              <a:lnTo>
                                <a:pt x="4624" y="2045"/>
                              </a:lnTo>
                              <a:lnTo>
                                <a:pt x="5629" y="1040"/>
                              </a:lnTo>
                              <a:close/>
                              <a:moveTo>
                                <a:pt x="5629" y="9362"/>
                              </a:moveTo>
                              <a:lnTo>
                                <a:pt x="5230" y="8962"/>
                              </a:lnTo>
                              <a:lnTo>
                                <a:pt x="5212" y="8948"/>
                              </a:lnTo>
                              <a:lnTo>
                                <a:pt x="5191" y="8937"/>
                              </a:lnTo>
                              <a:lnTo>
                                <a:pt x="5169" y="8930"/>
                              </a:lnTo>
                              <a:lnTo>
                                <a:pt x="5145" y="8927"/>
                              </a:lnTo>
                              <a:lnTo>
                                <a:pt x="5097" y="8937"/>
                              </a:lnTo>
                              <a:lnTo>
                                <a:pt x="5059" y="8963"/>
                              </a:lnTo>
                              <a:lnTo>
                                <a:pt x="5033" y="9001"/>
                              </a:lnTo>
                              <a:lnTo>
                                <a:pt x="5023" y="9048"/>
                              </a:lnTo>
                              <a:lnTo>
                                <a:pt x="5023" y="10886"/>
                              </a:lnTo>
                              <a:lnTo>
                                <a:pt x="5033" y="10933"/>
                              </a:lnTo>
                              <a:lnTo>
                                <a:pt x="5059" y="10972"/>
                              </a:lnTo>
                              <a:lnTo>
                                <a:pt x="5097" y="10998"/>
                              </a:lnTo>
                              <a:lnTo>
                                <a:pt x="5145" y="11007"/>
                              </a:lnTo>
                              <a:lnTo>
                                <a:pt x="5169" y="11005"/>
                              </a:lnTo>
                              <a:lnTo>
                                <a:pt x="5192" y="10998"/>
                              </a:lnTo>
                              <a:lnTo>
                                <a:pt x="5213" y="10986"/>
                              </a:lnTo>
                              <a:lnTo>
                                <a:pt x="5231" y="10971"/>
                              </a:lnTo>
                              <a:lnTo>
                                <a:pt x="5629" y="10573"/>
                              </a:lnTo>
                              <a:lnTo>
                                <a:pt x="5629" y="9362"/>
                              </a:lnTo>
                              <a:close/>
                              <a:moveTo>
                                <a:pt x="5930" y="16661"/>
                              </a:moveTo>
                              <a:lnTo>
                                <a:pt x="4927" y="15658"/>
                              </a:lnTo>
                              <a:lnTo>
                                <a:pt x="4909" y="15643"/>
                              </a:lnTo>
                              <a:lnTo>
                                <a:pt x="4889" y="15632"/>
                              </a:lnTo>
                              <a:lnTo>
                                <a:pt x="4866" y="15625"/>
                              </a:lnTo>
                              <a:lnTo>
                                <a:pt x="4842" y="15623"/>
                              </a:lnTo>
                              <a:lnTo>
                                <a:pt x="4794" y="15632"/>
                              </a:lnTo>
                              <a:lnTo>
                                <a:pt x="4756" y="15658"/>
                              </a:lnTo>
                              <a:lnTo>
                                <a:pt x="4730" y="15697"/>
                              </a:lnTo>
                              <a:lnTo>
                                <a:pt x="4720" y="15744"/>
                              </a:lnTo>
                              <a:lnTo>
                                <a:pt x="4720" y="16057"/>
                              </a:lnTo>
                              <a:lnTo>
                                <a:pt x="4321" y="15658"/>
                              </a:lnTo>
                              <a:lnTo>
                                <a:pt x="4303" y="15643"/>
                              </a:lnTo>
                              <a:lnTo>
                                <a:pt x="4283" y="15632"/>
                              </a:lnTo>
                              <a:lnTo>
                                <a:pt x="4260" y="15625"/>
                              </a:lnTo>
                              <a:lnTo>
                                <a:pt x="4236" y="15623"/>
                              </a:lnTo>
                              <a:lnTo>
                                <a:pt x="4189" y="15632"/>
                              </a:lnTo>
                              <a:lnTo>
                                <a:pt x="4150" y="15658"/>
                              </a:lnTo>
                              <a:lnTo>
                                <a:pt x="4124" y="15697"/>
                              </a:lnTo>
                              <a:lnTo>
                                <a:pt x="4115" y="15744"/>
                              </a:lnTo>
                              <a:lnTo>
                                <a:pt x="4115" y="16661"/>
                              </a:lnTo>
                              <a:lnTo>
                                <a:pt x="4720" y="16661"/>
                              </a:lnTo>
                              <a:lnTo>
                                <a:pt x="4720" y="16057"/>
                              </a:lnTo>
                              <a:lnTo>
                                <a:pt x="5324" y="16661"/>
                              </a:lnTo>
                              <a:lnTo>
                                <a:pt x="5930" y="16661"/>
                              </a:lnTo>
                              <a:close/>
                              <a:moveTo>
                                <a:pt x="5932" y="3272"/>
                              </a:moveTo>
                              <a:lnTo>
                                <a:pt x="4927" y="2267"/>
                              </a:lnTo>
                              <a:lnTo>
                                <a:pt x="4909" y="2253"/>
                              </a:lnTo>
                              <a:lnTo>
                                <a:pt x="4889" y="2242"/>
                              </a:lnTo>
                              <a:lnTo>
                                <a:pt x="4866" y="2235"/>
                              </a:lnTo>
                              <a:lnTo>
                                <a:pt x="4842" y="2232"/>
                              </a:lnTo>
                              <a:lnTo>
                                <a:pt x="4794" y="2242"/>
                              </a:lnTo>
                              <a:lnTo>
                                <a:pt x="4756" y="2268"/>
                              </a:lnTo>
                              <a:lnTo>
                                <a:pt x="4730" y="2306"/>
                              </a:lnTo>
                              <a:lnTo>
                                <a:pt x="4720" y="2353"/>
                              </a:lnTo>
                              <a:lnTo>
                                <a:pt x="4720" y="2666"/>
                              </a:lnTo>
                              <a:lnTo>
                                <a:pt x="5326" y="3272"/>
                              </a:lnTo>
                              <a:lnTo>
                                <a:pt x="4720" y="3878"/>
                              </a:lnTo>
                              <a:lnTo>
                                <a:pt x="4720" y="4191"/>
                              </a:lnTo>
                              <a:lnTo>
                                <a:pt x="4730" y="4238"/>
                              </a:lnTo>
                              <a:lnTo>
                                <a:pt x="4756" y="4277"/>
                              </a:lnTo>
                              <a:lnTo>
                                <a:pt x="4794" y="4303"/>
                              </a:lnTo>
                              <a:lnTo>
                                <a:pt x="4842" y="4312"/>
                              </a:lnTo>
                              <a:lnTo>
                                <a:pt x="4866" y="4310"/>
                              </a:lnTo>
                              <a:lnTo>
                                <a:pt x="4888" y="4303"/>
                              </a:lnTo>
                              <a:lnTo>
                                <a:pt x="4909" y="4292"/>
                              </a:lnTo>
                              <a:lnTo>
                                <a:pt x="4927" y="4277"/>
                              </a:lnTo>
                              <a:lnTo>
                                <a:pt x="5932" y="3272"/>
                              </a:lnTo>
                              <a:close/>
                              <a:moveTo>
                                <a:pt x="5932" y="11593"/>
                              </a:moveTo>
                              <a:lnTo>
                                <a:pt x="5533" y="11194"/>
                              </a:lnTo>
                              <a:lnTo>
                                <a:pt x="5515" y="11180"/>
                              </a:lnTo>
                              <a:lnTo>
                                <a:pt x="5494" y="11169"/>
                              </a:lnTo>
                              <a:lnTo>
                                <a:pt x="5472" y="11162"/>
                              </a:lnTo>
                              <a:lnTo>
                                <a:pt x="5448" y="11159"/>
                              </a:lnTo>
                              <a:lnTo>
                                <a:pt x="5400" y="11169"/>
                              </a:lnTo>
                              <a:lnTo>
                                <a:pt x="5362" y="11195"/>
                              </a:lnTo>
                              <a:lnTo>
                                <a:pt x="5336" y="11233"/>
                              </a:lnTo>
                              <a:lnTo>
                                <a:pt x="5326" y="11280"/>
                              </a:lnTo>
                              <a:lnTo>
                                <a:pt x="5326" y="13118"/>
                              </a:lnTo>
                              <a:lnTo>
                                <a:pt x="5336" y="13165"/>
                              </a:lnTo>
                              <a:lnTo>
                                <a:pt x="5362" y="13203"/>
                              </a:lnTo>
                              <a:lnTo>
                                <a:pt x="5400" y="13230"/>
                              </a:lnTo>
                              <a:lnTo>
                                <a:pt x="5448" y="13239"/>
                              </a:lnTo>
                              <a:lnTo>
                                <a:pt x="5472" y="13237"/>
                              </a:lnTo>
                              <a:lnTo>
                                <a:pt x="5495" y="13229"/>
                              </a:lnTo>
                              <a:lnTo>
                                <a:pt x="5516" y="13218"/>
                              </a:lnTo>
                              <a:lnTo>
                                <a:pt x="5534" y="13203"/>
                              </a:lnTo>
                              <a:lnTo>
                                <a:pt x="5932" y="12805"/>
                              </a:lnTo>
                              <a:lnTo>
                                <a:pt x="5932" y="11593"/>
                              </a:lnTo>
                              <a:close/>
                              <a:moveTo>
                                <a:pt x="6235" y="5504"/>
                              </a:moveTo>
                              <a:lnTo>
                                <a:pt x="5230" y="4499"/>
                              </a:lnTo>
                              <a:lnTo>
                                <a:pt x="5212" y="4484"/>
                              </a:lnTo>
                              <a:lnTo>
                                <a:pt x="5192" y="4473"/>
                              </a:lnTo>
                              <a:lnTo>
                                <a:pt x="5169" y="4466"/>
                              </a:lnTo>
                              <a:lnTo>
                                <a:pt x="5144" y="4464"/>
                              </a:lnTo>
                              <a:lnTo>
                                <a:pt x="5097" y="4473"/>
                              </a:lnTo>
                              <a:lnTo>
                                <a:pt x="5059" y="4499"/>
                              </a:lnTo>
                              <a:lnTo>
                                <a:pt x="5033" y="4538"/>
                              </a:lnTo>
                              <a:lnTo>
                                <a:pt x="5023" y="4585"/>
                              </a:lnTo>
                              <a:lnTo>
                                <a:pt x="5023" y="4898"/>
                              </a:lnTo>
                              <a:lnTo>
                                <a:pt x="5629" y="5504"/>
                              </a:lnTo>
                              <a:lnTo>
                                <a:pt x="5023" y="6110"/>
                              </a:lnTo>
                              <a:lnTo>
                                <a:pt x="5023" y="6423"/>
                              </a:lnTo>
                              <a:lnTo>
                                <a:pt x="5033" y="6470"/>
                              </a:lnTo>
                              <a:lnTo>
                                <a:pt x="5059" y="6508"/>
                              </a:lnTo>
                              <a:lnTo>
                                <a:pt x="5097" y="6534"/>
                              </a:lnTo>
                              <a:lnTo>
                                <a:pt x="5144" y="6544"/>
                              </a:lnTo>
                              <a:lnTo>
                                <a:pt x="5169" y="6541"/>
                              </a:lnTo>
                              <a:lnTo>
                                <a:pt x="5191" y="6534"/>
                              </a:lnTo>
                              <a:lnTo>
                                <a:pt x="5212" y="6523"/>
                              </a:lnTo>
                              <a:lnTo>
                                <a:pt x="5230" y="6509"/>
                              </a:lnTo>
                              <a:lnTo>
                                <a:pt x="6235" y="5504"/>
                              </a:lnTo>
                              <a:close/>
                              <a:moveTo>
                                <a:pt x="6387" y="13825"/>
                              </a:moveTo>
                              <a:lnTo>
                                <a:pt x="5987" y="13426"/>
                              </a:lnTo>
                              <a:lnTo>
                                <a:pt x="5969" y="13411"/>
                              </a:lnTo>
                              <a:lnTo>
                                <a:pt x="5949" y="13400"/>
                              </a:lnTo>
                              <a:lnTo>
                                <a:pt x="5926" y="13393"/>
                              </a:lnTo>
                              <a:lnTo>
                                <a:pt x="5902" y="13391"/>
                              </a:lnTo>
                              <a:lnTo>
                                <a:pt x="5855" y="13400"/>
                              </a:lnTo>
                              <a:lnTo>
                                <a:pt x="5816" y="13426"/>
                              </a:lnTo>
                              <a:lnTo>
                                <a:pt x="5790" y="13465"/>
                              </a:lnTo>
                              <a:lnTo>
                                <a:pt x="5781" y="13512"/>
                              </a:lnTo>
                              <a:lnTo>
                                <a:pt x="5781" y="15349"/>
                              </a:lnTo>
                              <a:lnTo>
                                <a:pt x="5790" y="15397"/>
                              </a:lnTo>
                              <a:lnTo>
                                <a:pt x="5816" y="15435"/>
                              </a:lnTo>
                              <a:lnTo>
                                <a:pt x="5855" y="15461"/>
                              </a:lnTo>
                              <a:lnTo>
                                <a:pt x="5902" y="15471"/>
                              </a:lnTo>
                              <a:lnTo>
                                <a:pt x="5927" y="15468"/>
                              </a:lnTo>
                              <a:lnTo>
                                <a:pt x="5949" y="15461"/>
                              </a:lnTo>
                              <a:lnTo>
                                <a:pt x="5970" y="15450"/>
                              </a:lnTo>
                              <a:lnTo>
                                <a:pt x="5988" y="15435"/>
                              </a:lnTo>
                              <a:lnTo>
                                <a:pt x="6387" y="15037"/>
                              </a:lnTo>
                              <a:lnTo>
                                <a:pt x="6387" y="13825"/>
                              </a:lnTo>
                              <a:close/>
                              <a:moveTo>
                                <a:pt x="6387" y="435"/>
                              </a:moveTo>
                              <a:lnTo>
                                <a:pt x="5987" y="35"/>
                              </a:lnTo>
                              <a:lnTo>
                                <a:pt x="5969" y="21"/>
                              </a:lnTo>
                              <a:lnTo>
                                <a:pt x="5949" y="10"/>
                              </a:lnTo>
                              <a:lnTo>
                                <a:pt x="5926" y="3"/>
                              </a:lnTo>
                              <a:lnTo>
                                <a:pt x="5902" y="0"/>
                              </a:lnTo>
                              <a:lnTo>
                                <a:pt x="5855" y="10"/>
                              </a:lnTo>
                              <a:lnTo>
                                <a:pt x="5816" y="36"/>
                              </a:lnTo>
                              <a:lnTo>
                                <a:pt x="5790" y="74"/>
                              </a:lnTo>
                              <a:lnTo>
                                <a:pt x="5781" y="121"/>
                              </a:lnTo>
                              <a:lnTo>
                                <a:pt x="5781" y="1959"/>
                              </a:lnTo>
                              <a:lnTo>
                                <a:pt x="5790" y="2006"/>
                              </a:lnTo>
                              <a:lnTo>
                                <a:pt x="5816" y="2045"/>
                              </a:lnTo>
                              <a:lnTo>
                                <a:pt x="5855" y="2071"/>
                              </a:lnTo>
                              <a:lnTo>
                                <a:pt x="5902" y="2080"/>
                              </a:lnTo>
                              <a:lnTo>
                                <a:pt x="5927" y="2078"/>
                              </a:lnTo>
                              <a:lnTo>
                                <a:pt x="5949" y="2071"/>
                              </a:lnTo>
                              <a:lnTo>
                                <a:pt x="5970" y="2059"/>
                              </a:lnTo>
                              <a:lnTo>
                                <a:pt x="5988" y="2044"/>
                              </a:lnTo>
                              <a:lnTo>
                                <a:pt x="6387" y="1646"/>
                              </a:lnTo>
                              <a:lnTo>
                                <a:pt x="6387" y="435"/>
                              </a:lnTo>
                              <a:close/>
                              <a:moveTo>
                                <a:pt x="6538" y="7736"/>
                              </a:moveTo>
                              <a:lnTo>
                                <a:pt x="5533" y="6731"/>
                              </a:lnTo>
                              <a:lnTo>
                                <a:pt x="5515" y="6716"/>
                              </a:lnTo>
                              <a:lnTo>
                                <a:pt x="5494" y="6705"/>
                              </a:lnTo>
                              <a:lnTo>
                                <a:pt x="5472" y="6698"/>
                              </a:lnTo>
                              <a:lnTo>
                                <a:pt x="5447" y="6696"/>
                              </a:lnTo>
                              <a:lnTo>
                                <a:pt x="5400" y="6705"/>
                              </a:lnTo>
                              <a:lnTo>
                                <a:pt x="5362" y="6731"/>
                              </a:lnTo>
                              <a:lnTo>
                                <a:pt x="5336" y="6770"/>
                              </a:lnTo>
                              <a:lnTo>
                                <a:pt x="5326" y="6817"/>
                              </a:lnTo>
                              <a:lnTo>
                                <a:pt x="5326" y="7130"/>
                              </a:lnTo>
                              <a:lnTo>
                                <a:pt x="5932" y="7736"/>
                              </a:lnTo>
                              <a:lnTo>
                                <a:pt x="5326" y="8341"/>
                              </a:lnTo>
                              <a:lnTo>
                                <a:pt x="5326" y="8655"/>
                              </a:lnTo>
                              <a:lnTo>
                                <a:pt x="5336" y="8702"/>
                              </a:lnTo>
                              <a:lnTo>
                                <a:pt x="5362" y="8740"/>
                              </a:lnTo>
                              <a:lnTo>
                                <a:pt x="5400" y="8766"/>
                              </a:lnTo>
                              <a:lnTo>
                                <a:pt x="5447" y="8776"/>
                              </a:lnTo>
                              <a:lnTo>
                                <a:pt x="5472" y="8773"/>
                              </a:lnTo>
                              <a:lnTo>
                                <a:pt x="5494" y="8766"/>
                              </a:lnTo>
                              <a:lnTo>
                                <a:pt x="5515" y="8755"/>
                              </a:lnTo>
                              <a:lnTo>
                                <a:pt x="5533" y="8740"/>
                              </a:lnTo>
                              <a:lnTo>
                                <a:pt x="6538" y="7736"/>
                              </a:lnTo>
                              <a:close/>
                              <a:moveTo>
                                <a:pt x="6689" y="16057"/>
                              </a:moveTo>
                              <a:lnTo>
                                <a:pt x="6290" y="15658"/>
                              </a:lnTo>
                              <a:lnTo>
                                <a:pt x="6272" y="15643"/>
                              </a:lnTo>
                              <a:lnTo>
                                <a:pt x="6252" y="15632"/>
                              </a:lnTo>
                              <a:lnTo>
                                <a:pt x="6229" y="15625"/>
                              </a:lnTo>
                              <a:lnTo>
                                <a:pt x="6205" y="15623"/>
                              </a:lnTo>
                              <a:lnTo>
                                <a:pt x="6158" y="15632"/>
                              </a:lnTo>
                              <a:lnTo>
                                <a:pt x="6119" y="15658"/>
                              </a:lnTo>
                              <a:lnTo>
                                <a:pt x="6093" y="15697"/>
                              </a:lnTo>
                              <a:lnTo>
                                <a:pt x="6084" y="15744"/>
                              </a:lnTo>
                              <a:lnTo>
                                <a:pt x="6084" y="16661"/>
                              </a:lnTo>
                              <a:lnTo>
                                <a:pt x="6689" y="16661"/>
                              </a:lnTo>
                              <a:lnTo>
                                <a:pt x="6689" y="16057"/>
                              </a:lnTo>
                              <a:close/>
                              <a:moveTo>
                                <a:pt x="6689" y="2666"/>
                              </a:moveTo>
                              <a:lnTo>
                                <a:pt x="6290" y="2267"/>
                              </a:lnTo>
                              <a:lnTo>
                                <a:pt x="6272" y="2253"/>
                              </a:lnTo>
                              <a:lnTo>
                                <a:pt x="6252" y="2242"/>
                              </a:lnTo>
                              <a:lnTo>
                                <a:pt x="6229" y="2235"/>
                              </a:lnTo>
                              <a:lnTo>
                                <a:pt x="6205" y="2232"/>
                              </a:lnTo>
                              <a:lnTo>
                                <a:pt x="6158" y="2242"/>
                              </a:lnTo>
                              <a:lnTo>
                                <a:pt x="6119" y="2268"/>
                              </a:lnTo>
                              <a:lnTo>
                                <a:pt x="6093" y="2306"/>
                              </a:lnTo>
                              <a:lnTo>
                                <a:pt x="6084" y="2353"/>
                              </a:lnTo>
                              <a:lnTo>
                                <a:pt x="6084" y="4191"/>
                              </a:lnTo>
                              <a:lnTo>
                                <a:pt x="6093" y="4238"/>
                              </a:lnTo>
                              <a:lnTo>
                                <a:pt x="6119" y="4276"/>
                              </a:lnTo>
                              <a:lnTo>
                                <a:pt x="6158" y="4303"/>
                              </a:lnTo>
                              <a:lnTo>
                                <a:pt x="6205" y="4312"/>
                              </a:lnTo>
                              <a:lnTo>
                                <a:pt x="6229" y="4310"/>
                              </a:lnTo>
                              <a:lnTo>
                                <a:pt x="6252" y="4303"/>
                              </a:lnTo>
                              <a:lnTo>
                                <a:pt x="6273" y="4291"/>
                              </a:lnTo>
                              <a:lnTo>
                                <a:pt x="6291" y="4276"/>
                              </a:lnTo>
                              <a:lnTo>
                                <a:pt x="6689" y="3878"/>
                              </a:lnTo>
                              <a:lnTo>
                                <a:pt x="6689" y="2666"/>
                              </a:lnTo>
                              <a:close/>
                              <a:moveTo>
                                <a:pt x="6841" y="9967"/>
                              </a:moveTo>
                              <a:lnTo>
                                <a:pt x="5836" y="8963"/>
                              </a:lnTo>
                              <a:lnTo>
                                <a:pt x="5818" y="8948"/>
                              </a:lnTo>
                              <a:lnTo>
                                <a:pt x="5797" y="8937"/>
                              </a:lnTo>
                              <a:lnTo>
                                <a:pt x="5775" y="8930"/>
                              </a:lnTo>
                              <a:lnTo>
                                <a:pt x="5750" y="8927"/>
                              </a:lnTo>
                              <a:lnTo>
                                <a:pt x="5703" y="8937"/>
                              </a:lnTo>
                              <a:lnTo>
                                <a:pt x="5665" y="8963"/>
                              </a:lnTo>
                              <a:lnTo>
                                <a:pt x="5639" y="9001"/>
                              </a:lnTo>
                              <a:lnTo>
                                <a:pt x="5629" y="9048"/>
                              </a:lnTo>
                              <a:lnTo>
                                <a:pt x="5629" y="9362"/>
                              </a:lnTo>
                              <a:lnTo>
                                <a:pt x="6235" y="9967"/>
                              </a:lnTo>
                              <a:lnTo>
                                <a:pt x="5629" y="10573"/>
                              </a:lnTo>
                              <a:lnTo>
                                <a:pt x="5629" y="10886"/>
                              </a:lnTo>
                              <a:lnTo>
                                <a:pt x="5639" y="10934"/>
                              </a:lnTo>
                              <a:lnTo>
                                <a:pt x="5665" y="10972"/>
                              </a:lnTo>
                              <a:lnTo>
                                <a:pt x="5703" y="10998"/>
                              </a:lnTo>
                              <a:lnTo>
                                <a:pt x="5750" y="11007"/>
                              </a:lnTo>
                              <a:lnTo>
                                <a:pt x="5774" y="11005"/>
                              </a:lnTo>
                              <a:lnTo>
                                <a:pt x="5797" y="10998"/>
                              </a:lnTo>
                              <a:lnTo>
                                <a:pt x="5818" y="10987"/>
                              </a:lnTo>
                              <a:lnTo>
                                <a:pt x="5835" y="10972"/>
                              </a:lnTo>
                              <a:lnTo>
                                <a:pt x="6841" y="9967"/>
                              </a:lnTo>
                              <a:close/>
                              <a:moveTo>
                                <a:pt x="6992" y="4898"/>
                              </a:moveTo>
                              <a:lnTo>
                                <a:pt x="6593" y="4499"/>
                              </a:lnTo>
                              <a:lnTo>
                                <a:pt x="6575" y="4484"/>
                              </a:lnTo>
                              <a:lnTo>
                                <a:pt x="6555" y="4473"/>
                              </a:lnTo>
                              <a:lnTo>
                                <a:pt x="6532" y="4466"/>
                              </a:lnTo>
                              <a:lnTo>
                                <a:pt x="6508" y="4464"/>
                              </a:lnTo>
                              <a:lnTo>
                                <a:pt x="6461" y="4473"/>
                              </a:lnTo>
                              <a:lnTo>
                                <a:pt x="6422" y="4499"/>
                              </a:lnTo>
                              <a:lnTo>
                                <a:pt x="6396" y="4538"/>
                              </a:lnTo>
                              <a:lnTo>
                                <a:pt x="6387" y="4585"/>
                              </a:lnTo>
                              <a:lnTo>
                                <a:pt x="6387" y="6422"/>
                              </a:lnTo>
                              <a:lnTo>
                                <a:pt x="6396" y="6470"/>
                              </a:lnTo>
                              <a:lnTo>
                                <a:pt x="6422" y="6508"/>
                              </a:lnTo>
                              <a:lnTo>
                                <a:pt x="6461" y="6534"/>
                              </a:lnTo>
                              <a:lnTo>
                                <a:pt x="6508" y="6544"/>
                              </a:lnTo>
                              <a:lnTo>
                                <a:pt x="6532" y="6541"/>
                              </a:lnTo>
                              <a:lnTo>
                                <a:pt x="6555" y="6534"/>
                              </a:lnTo>
                              <a:lnTo>
                                <a:pt x="6576" y="6523"/>
                              </a:lnTo>
                              <a:lnTo>
                                <a:pt x="6594" y="6508"/>
                              </a:lnTo>
                              <a:lnTo>
                                <a:pt x="6992" y="6110"/>
                              </a:lnTo>
                              <a:lnTo>
                                <a:pt x="6992" y="4898"/>
                              </a:lnTo>
                              <a:close/>
                              <a:moveTo>
                                <a:pt x="7143" y="12199"/>
                              </a:moveTo>
                              <a:lnTo>
                                <a:pt x="6139" y="11194"/>
                              </a:lnTo>
                              <a:lnTo>
                                <a:pt x="6121" y="11180"/>
                              </a:lnTo>
                              <a:lnTo>
                                <a:pt x="6100" y="11169"/>
                              </a:lnTo>
                              <a:lnTo>
                                <a:pt x="6077" y="11162"/>
                              </a:lnTo>
                              <a:lnTo>
                                <a:pt x="6053" y="11159"/>
                              </a:lnTo>
                              <a:lnTo>
                                <a:pt x="6006" y="11169"/>
                              </a:lnTo>
                              <a:lnTo>
                                <a:pt x="5967" y="11195"/>
                              </a:lnTo>
                              <a:lnTo>
                                <a:pt x="5941" y="11233"/>
                              </a:lnTo>
                              <a:lnTo>
                                <a:pt x="5932" y="11280"/>
                              </a:lnTo>
                              <a:lnTo>
                                <a:pt x="5932" y="11593"/>
                              </a:lnTo>
                              <a:lnTo>
                                <a:pt x="6538" y="12199"/>
                              </a:lnTo>
                              <a:lnTo>
                                <a:pt x="5932" y="12805"/>
                              </a:lnTo>
                              <a:lnTo>
                                <a:pt x="5932" y="13118"/>
                              </a:lnTo>
                              <a:lnTo>
                                <a:pt x="5941" y="13165"/>
                              </a:lnTo>
                              <a:lnTo>
                                <a:pt x="5967" y="13204"/>
                              </a:lnTo>
                              <a:lnTo>
                                <a:pt x="6006" y="13230"/>
                              </a:lnTo>
                              <a:lnTo>
                                <a:pt x="6053" y="13239"/>
                              </a:lnTo>
                              <a:lnTo>
                                <a:pt x="6077" y="13237"/>
                              </a:lnTo>
                              <a:lnTo>
                                <a:pt x="6100" y="13230"/>
                              </a:lnTo>
                              <a:lnTo>
                                <a:pt x="6120" y="13219"/>
                              </a:lnTo>
                              <a:lnTo>
                                <a:pt x="6138" y="13204"/>
                              </a:lnTo>
                              <a:lnTo>
                                <a:pt x="7143" y="12199"/>
                              </a:lnTo>
                              <a:close/>
                              <a:moveTo>
                                <a:pt x="7295" y="7130"/>
                              </a:moveTo>
                              <a:lnTo>
                                <a:pt x="6896" y="6731"/>
                              </a:lnTo>
                              <a:lnTo>
                                <a:pt x="6878" y="6716"/>
                              </a:lnTo>
                              <a:lnTo>
                                <a:pt x="6857" y="6705"/>
                              </a:lnTo>
                              <a:lnTo>
                                <a:pt x="6835" y="6698"/>
                              </a:lnTo>
                              <a:lnTo>
                                <a:pt x="6811" y="6696"/>
                              </a:lnTo>
                              <a:lnTo>
                                <a:pt x="6764" y="6705"/>
                              </a:lnTo>
                              <a:lnTo>
                                <a:pt x="6725" y="6731"/>
                              </a:lnTo>
                              <a:lnTo>
                                <a:pt x="6699" y="6770"/>
                              </a:lnTo>
                              <a:lnTo>
                                <a:pt x="6689" y="6817"/>
                              </a:lnTo>
                              <a:lnTo>
                                <a:pt x="6689" y="8654"/>
                              </a:lnTo>
                              <a:lnTo>
                                <a:pt x="6699" y="8701"/>
                              </a:lnTo>
                              <a:lnTo>
                                <a:pt x="6725" y="8740"/>
                              </a:lnTo>
                              <a:lnTo>
                                <a:pt x="6764" y="8766"/>
                              </a:lnTo>
                              <a:lnTo>
                                <a:pt x="6811" y="8776"/>
                              </a:lnTo>
                              <a:lnTo>
                                <a:pt x="6835" y="8773"/>
                              </a:lnTo>
                              <a:lnTo>
                                <a:pt x="6858" y="8766"/>
                              </a:lnTo>
                              <a:lnTo>
                                <a:pt x="6879" y="8755"/>
                              </a:lnTo>
                              <a:lnTo>
                                <a:pt x="6897" y="8740"/>
                              </a:lnTo>
                              <a:lnTo>
                                <a:pt x="7295" y="8341"/>
                              </a:lnTo>
                              <a:lnTo>
                                <a:pt x="7295" y="7130"/>
                              </a:lnTo>
                              <a:close/>
                              <a:moveTo>
                                <a:pt x="7598" y="14431"/>
                              </a:moveTo>
                              <a:lnTo>
                                <a:pt x="6593" y="13426"/>
                              </a:lnTo>
                              <a:lnTo>
                                <a:pt x="6575" y="13411"/>
                              </a:lnTo>
                              <a:lnTo>
                                <a:pt x="6555" y="13400"/>
                              </a:lnTo>
                              <a:lnTo>
                                <a:pt x="6532" y="13393"/>
                              </a:lnTo>
                              <a:lnTo>
                                <a:pt x="6508" y="13391"/>
                              </a:lnTo>
                              <a:lnTo>
                                <a:pt x="6460" y="13400"/>
                              </a:lnTo>
                              <a:lnTo>
                                <a:pt x="6422" y="13426"/>
                              </a:lnTo>
                              <a:lnTo>
                                <a:pt x="6396" y="13465"/>
                              </a:lnTo>
                              <a:lnTo>
                                <a:pt x="6387" y="13512"/>
                              </a:lnTo>
                              <a:lnTo>
                                <a:pt x="6387" y="13825"/>
                              </a:lnTo>
                              <a:lnTo>
                                <a:pt x="6992" y="14431"/>
                              </a:lnTo>
                              <a:lnTo>
                                <a:pt x="6387" y="15037"/>
                              </a:lnTo>
                              <a:lnTo>
                                <a:pt x="6387" y="15350"/>
                              </a:lnTo>
                              <a:lnTo>
                                <a:pt x="6396" y="15397"/>
                              </a:lnTo>
                              <a:lnTo>
                                <a:pt x="6422" y="15435"/>
                              </a:lnTo>
                              <a:lnTo>
                                <a:pt x="6460" y="15461"/>
                              </a:lnTo>
                              <a:lnTo>
                                <a:pt x="6508" y="15471"/>
                              </a:lnTo>
                              <a:lnTo>
                                <a:pt x="6532" y="15468"/>
                              </a:lnTo>
                              <a:lnTo>
                                <a:pt x="6555" y="15461"/>
                              </a:lnTo>
                              <a:lnTo>
                                <a:pt x="6575" y="15450"/>
                              </a:lnTo>
                              <a:lnTo>
                                <a:pt x="6593" y="15436"/>
                              </a:lnTo>
                              <a:lnTo>
                                <a:pt x="7598" y="14431"/>
                              </a:lnTo>
                              <a:close/>
                              <a:moveTo>
                                <a:pt x="7598" y="1040"/>
                              </a:moveTo>
                              <a:lnTo>
                                <a:pt x="6593" y="36"/>
                              </a:lnTo>
                              <a:lnTo>
                                <a:pt x="6575" y="21"/>
                              </a:lnTo>
                              <a:lnTo>
                                <a:pt x="6555" y="10"/>
                              </a:lnTo>
                              <a:lnTo>
                                <a:pt x="6532" y="3"/>
                              </a:lnTo>
                              <a:lnTo>
                                <a:pt x="6508" y="0"/>
                              </a:lnTo>
                              <a:lnTo>
                                <a:pt x="6460" y="10"/>
                              </a:lnTo>
                              <a:lnTo>
                                <a:pt x="6422" y="36"/>
                              </a:lnTo>
                              <a:lnTo>
                                <a:pt x="6396" y="74"/>
                              </a:lnTo>
                              <a:lnTo>
                                <a:pt x="6387" y="121"/>
                              </a:lnTo>
                              <a:lnTo>
                                <a:pt x="6387" y="435"/>
                              </a:lnTo>
                              <a:lnTo>
                                <a:pt x="6992" y="1040"/>
                              </a:lnTo>
                              <a:lnTo>
                                <a:pt x="6387" y="1646"/>
                              </a:lnTo>
                              <a:lnTo>
                                <a:pt x="6387" y="1959"/>
                              </a:lnTo>
                              <a:lnTo>
                                <a:pt x="6396" y="2007"/>
                              </a:lnTo>
                              <a:lnTo>
                                <a:pt x="6422" y="2045"/>
                              </a:lnTo>
                              <a:lnTo>
                                <a:pt x="6460" y="2071"/>
                              </a:lnTo>
                              <a:lnTo>
                                <a:pt x="6508" y="2080"/>
                              </a:lnTo>
                              <a:lnTo>
                                <a:pt x="6532" y="2078"/>
                              </a:lnTo>
                              <a:lnTo>
                                <a:pt x="6555" y="2071"/>
                              </a:lnTo>
                              <a:lnTo>
                                <a:pt x="6575" y="2060"/>
                              </a:lnTo>
                              <a:lnTo>
                                <a:pt x="6593" y="2045"/>
                              </a:lnTo>
                              <a:lnTo>
                                <a:pt x="7598" y="1040"/>
                              </a:lnTo>
                              <a:close/>
                              <a:moveTo>
                                <a:pt x="7598" y="9362"/>
                              </a:moveTo>
                              <a:lnTo>
                                <a:pt x="7199" y="8962"/>
                              </a:lnTo>
                              <a:lnTo>
                                <a:pt x="7181" y="8948"/>
                              </a:lnTo>
                              <a:lnTo>
                                <a:pt x="7160" y="8937"/>
                              </a:lnTo>
                              <a:lnTo>
                                <a:pt x="7138" y="8930"/>
                              </a:lnTo>
                              <a:lnTo>
                                <a:pt x="7114" y="8927"/>
                              </a:lnTo>
                              <a:lnTo>
                                <a:pt x="7066" y="8937"/>
                              </a:lnTo>
                              <a:lnTo>
                                <a:pt x="7028" y="8963"/>
                              </a:lnTo>
                              <a:lnTo>
                                <a:pt x="7002" y="9001"/>
                              </a:lnTo>
                              <a:lnTo>
                                <a:pt x="6992" y="9048"/>
                              </a:lnTo>
                              <a:lnTo>
                                <a:pt x="6992" y="10886"/>
                              </a:lnTo>
                              <a:lnTo>
                                <a:pt x="7002" y="10933"/>
                              </a:lnTo>
                              <a:lnTo>
                                <a:pt x="7028" y="10972"/>
                              </a:lnTo>
                              <a:lnTo>
                                <a:pt x="7066" y="10998"/>
                              </a:lnTo>
                              <a:lnTo>
                                <a:pt x="7114" y="11007"/>
                              </a:lnTo>
                              <a:lnTo>
                                <a:pt x="7138" y="11005"/>
                              </a:lnTo>
                              <a:lnTo>
                                <a:pt x="7161" y="10998"/>
                              </a:lnTo>
                              <a:lnTo>
                                <a:pt x="7182" y="10986"/>
                              </a:lnTo>
                              <a:lnTo>
                                <a:pt x="7200" y="10971"/>
                              </a:lnTo>
                              <a:lnTo>
                                <a:pt x="7598" y="10573"/>
                              </a:lnTo>
                              <a:lnTo>
                                <a:pt x="7598" y="9362"/>
                              </a:lnTo>
                              <a:close/>
                              <a:moveTo>
                                <a:pt x="7866" y="13392"/>
                              </a:moveTo>
                              <a:lnTo>
                                <a:pt x="7824" y="13400"/>
                              </a:lnTo>
                              <a:lnTo>
                                <a:pt x="7785" y="13426"/>
                              </a:lnTo>
                              <a:lnTo>
                                <a:pt x="7759" y="13465"/>
                              </a:lnTo>
                              <a:lnTo>
                                <a:pt x="7750" y="13512"/>
                              </a:lnTo>
                              <a:lnTo>
                                <a:pt x="7750" y="15349"/>
                              </a:lnTo>
                              <a:lnTo>
                                <a:pt x="7759" y="15397"/>
                              </a:lnTo>
                              <a:lnTo>
                                <a:pt x="7785" y="15435"/>
                              </a:lnTo>
                              <a:lnTo>
                                <a:pt x="7824" y="15461"/>
                              </a:lnTo>
                              <a:lnTo>
                                <a:pt x="7866" y="15470"/>
                              </a:lnTo>
                              <a:lnTo>
                                <a:pt x="7866" y="13392"/>
                              </a:lnTo>
                              <a:close/>
                              <a:moveTo>
                                <a:pt x="7866" y="11559"/>
                              </a:moveTo>
                              <a:lnTo>
                                <a:pt x="7502" y="11194"/>
                              </a:lnTo>
                              <a:lnTo>
                                <a:pt x="7484" y="11180"/>
                              </a:lnTo>
                              <a:lnTo>
                                <a:pt x="7463" y="11169"/>
                              </a:lnTo>
                              <a:lnTo>
                                <a:pt x="7441" y="11162"/>
                              </a:lnTo>
                              <a:lnTo>
                                <a:pt x="7416" y="11159"/>
                              </a:lnTo>
                              <a:lnTo>
                                <a:pt x="7369" y="11169"/>
                              </a:lnTo>
                              <a:lnTo>
                                <a:pt x="7331" y="11195"/>
                              </a:lnTo>
                              <a:lnTo>
                                <a:pt x="7305" y="11233"/>
                              </a:lnTo>
                              <a:lnTo>
                                <a:pt x="7295" y="11280"/>
                              </a:lnTo>
                              <a:lnTo>
                                <a:pt x="7295" y="13118"/>
                              </a:lnTo>
                              <a:lnTo>
                                <a:pt x="7305" y="13165"/>
                              </a:lnTo>
                              <a:lnTo>
                                <a:pt x="7331" y="13203"/>
                              </a:lnTo>
                              <a:lnTo>
                                <a:pt x="7369" y="13230"/>
                              </a:lnTo>
                              <a:lnTo>
                                <a:pt x="7416" y="13239"/>
                              </a:lnTo>
                              <a:lnTo>
                                <a:pt x="7441" y="13237"/>
                              </a:lnTo>
                              <a:lnTo>
                                <a:pt x="7464" y="13229"/>
                              </a:lnTo>
                              <a:lnTo>
                                <a:pt x="7485" y="13218"/>
                              </a:lnTo>
                              <a:lnTo>
                                <a:pt x="7503" y="13203"/>
                              </a:lnTo>
                              <a:lnTo>
                                <a:pt x="7866" y="12839"/>
                              </a:lnTo>
                              <a:lnTo>
                                <a:pt x="7866" y="11559"/>
                              </a:lnTo>
                              <a:close/>
                              <a:moveTo>
                                <a:pt x="7866" y="7770"/>
                              </a:moveTo>
                              <a:lnTo>
                                <a:pt x="7295" y="8341"/>
                              </a:lnTo>
                              <a:lnTo>
                                <a:pt x="7295" y="8655"/>
                              </a:lnTo>
                              <a:lnTo>
                                <a:pt x="7305" y="8702"/>
                              </a:lnTo>
                              <a:lnTo>
                                <a:pt x="7331" y="8740"/>
                              </a:lnTo>
                              <a:lnTo>
                                <a:pt x="7369" y="8766"/>
                              </a:lnTo>
                              <a:lnTo>
                                <a:pt x="7416" y="8776"/>
                              </a:lnTo>
                              <a:lnTo>
                                <a:pt x="7441" y="8773"/>
                              </a:lnTo>
                              <a:lnTo>
                                <a:pt x="7463" y="8766"/>
                              </a:lnTo>
                              <a:lnTo>
                                <a:pt x="7484" y="8755"/>
                              </a:lnTo>
                              <a:lnTo>
                                <a:pt x="7502" y="8740"/>
                              </a:lnTo>
                              <a:lnTo>
                                <a:pt x="7866" y="8376"/>
                              </a:lnTo>
                              <a:lnTo>
                                <a:pt x="7866" y="7770"/>
                              </a:lnTo>
                              <a:close/>
                              <a:moveTo>
                                <a:pt x="7866" y="7096"/>
                              </a:moveTo>
                              <a:lnTo>
                                <a:pt x="7502" y="6731"/>
                              </a:lnTo>
                              <a:lnTo>
                                <a:pt x="7484" y="6716"/>
                              </a:lnTo>
                              <a:lnTo>
                                <a:pt x="7463" y="6705"/>
                              </a:lnTo>
                              <a:lnTo>
                                <a:pt x="7441" y="6698"/>
                              </a:lnTo>
                              <a:lnTo>
                                <a:pt x="7416" y="6696"/>
                              </a:lnTo>
                              <a:lnTo>
                                <a:pt x="7369" y="6705"/>
                              </a:lnTo>
                              <a:lnTo>
                                <a:pt x="7331" y="6731"/>
                              </a:lnTo>
                              <a:lnTo>
                                <a:pt x="7305" y="6770"/>
                              </a:lnTo>
                              <a:lnTo>
                                <a:pt x="7295" y="6817"/>
                              </a:lnTo>
                              <a:lnTo>
                                <a:pt x="7295" y="7130"/>
                              </a:lnTo>
                              <a:lnTo>
                                <a:pt x="7866" y="7701"/>
                              </a:lnTo>
                              <a:lnTo>
                                <a:pt x="7866" y="7096"/>
                              </a:lnTo>
                              <a:close/>
                              <a:moveTo>
                                <a:pt x="7866" y="5167"/>
                              </a:moveTo>
                              <a:lnTo>
                                <a:pt x="7199" y="4499"/>
                              </a:lnTo>
                              <a:lnTo>
                                <a:pt x="7181" y="4484"/>
                              </a:lnTo>
                              <a:lnTo>
                                <a:pt x="7161" y="4473"/>
                              </a:lnTo>
                              <a:lnTo>
                                <a:pt x="7138" y="4466"/>
                              </a:lnTo>
                              <a:lnTo>
                                <a:pt x="7113" y="4464"/>
                              </a:lnTo>
                              <a:lnTo>
                                <a:pt x="7066" y="4473"/>
                              </a:lnTo>
                              <a:lnTo>
                                <a:pt x="7028" y="4499"/>
                              </a:lnTo>
                              <a:lnTo>
                                <a:pt x="7002" y="4538"/>
                              </a:lnTo>
                              <a:lnTo>
                                <a:pt x="6992" y="4585"/>
                              </a:lnTo>
                              <a:lnTo>
                                <a:pt x="6992" y="4898"/>
                              </a:lnTo>
                              <a:lnTo>
                                <a:pt x="7598" y="5504"/>
                              </a:lnTo>
                              <a:lnTo>
                                <a:pt x="6992" y="6110"/>
                              </a:lnTo>
                              <a:lnTo>
                                <a:pt x="6992" y="6423"/>
                              </a:lnTo>
                              <a:lnTo>
                                <a:pt x="7002" y="6470"/>
                              </a:lnTo>
                              <a:lnTo>
                                <a:pt x="7028" y="6508"/>
                              </a:lnTo>
                              <a:lnTo>
                                <a:pt x="7066" y="6534"/>
                              </a:lnTo>
                              <a:lnTo>
                                <a:pt x="7113" y="6544"/>
                              </a:lnTo>
                              <a:lnTo>
                                <a:pt x="7138" y="6541"/>
                              </a:lnTo>
                              <a:lnTo>
                                <a:pt x="7160" y="6534"/>
                              </a:lnTo>
                              <a:lnTo>
                                <a:pt x="7181" y="6523"/>
                              </a:lnTo>
                              <a:lnTo>
                                <a:pt x="7199" y="6509"/>
                              </a:lnTo>
                              <a:lnTo>
                                <a:pt x="7866" y="5841"/>
                              </a:lnTo>
                              <a:lnTo>
                                <a:pt x="7866" y="5167"/>
                              </a:lnTo>
                              <a:close/>
                              <a:moveTo>
                                <a:pt x="7866" y="3238"/>
                              </a:moveTo>
                              <a:lnTo>
                                <a:pt x="6896" y="2267"/>
                              </a:lnTo>
                              <a:lnTo>
                                <a:pt x="6878" y="2253"/>
                              </a:lnTo>
                              <a:lnTo>
                                <a:pt x="6858" y="2242"/>
                              </a:lnTo>
                              <a:lnTo>
                                <a:pt x="6835" y="2235"/>
                              </a:lnTo>
                              <a:lnTo>
                                <a:pt x="6810" y="2232"/>
                              </a:lnTo>
                              <a:lnTo>
                                <a:pt x="6763" y="2242"/>
                              </a:lnTo>
                              <a:lnTo>
                                <a:pt x="6725" y="2268"/>
                              </a:lnTo>
                              <a:lnTo>
                                <a:pt x="6699" y="2306"/>
                              </a:lnTo>
                              <a:lnTo>
                                <a:pt x="6689" y="2353"/>
                              </a:lnTo>
                              <a:lnTo>
                                <a:pt x="6689" y="2666"/>
                              </a:lnTo>
                              <a:lnTo>
                                <a:pt x="7295" y="3272"/>
                              </a:lnTo>
                              <a:lnTo>
                                <a:pt x="6689" y="3878"/>
                              </a:lnTo>
                              <a:lnTo>
                                <a:pt x="6689" y="4191"/>
                              </a:lnTo>
                              <a:lnTo>
                                <a:pt x="6699" y="4238"/>
                              </a:lnTo>
                              <a:lnTo>
                                <a:pt x="6725" y="4277"/>
                              </a:lnTo>
                              <a:lnTo>
                                <a:pt x="6763" y="4303"/>
                              </a:lnTo>
                              <a:lnTo>
                                <a:pt x="6810" y="4312"/>
                              </a:lnTo>
                              <a:lnTo>
                                <a:pt x="6835" y="4310"/>
                              </a:lnTo>
                              <a:lnTo>
                                <a:pt x="6857" y="4303"/>
                              </a:lnTo>
                              <a:lnTo>
                                <a:pt x="6878" y="4292"/>
                              </a:lnTo>
                              <a:lnTo>
                                <a:pt x="6896" y="4277"/>
                              </a:lnTo>
                              <a:lnTo>
                                <a:pt x="7866" y="3306"/>
                              </a:lnTo>
                              <a:lnTo>
                                <a:pt x="7866" y="3238"/>
                              </a:lnTo>
                              <a:close/>
                              <a:moveTo>
                                <a:pt x="7866" y="1"/>
                              </a:moveTo>
                              <a:lnTo>
                                <a:pt x="7824" y="10"/>
                              </a:lnTo>
                              <a:lnTo>
                                <a:pt x="7785" y="36"/>
                              </a:lnTo>
                              <a:lnTo>
                                <a:pt x="7759" y="74"/>
                              </a:lnTo>
                              <a:lnTo>
                                <a:pt x="7750" y="121"/>
                              </a:lnTo>
                              <a:lnTo>
                                <a:pt x="7750" y="1959"/>
                              </a:lnTo>
                              <a:lnTo>
                                <a:pt x="7759" y="2006"/>
                              </a:lnTo>
                              <a:lnTo>
                                <a:pt x="7785" y="2045"/>
                              </a:lnTo>
                              <a:lnTo>
                                <a:pt x="7824" y="2071"/>
                              </a:lnTo>
                              <a:lnTo>
                                <a:pt x="7866" y="2080"/>
                              </a:lnTo>
                              <a:lnTo>
                                <a:pt x="7866" y="1"/>
                              </a:lnTo>
                              <a:close/>
                              <a:moveTo>
                                <a:pt x="7867" y="10305"/>
                              </a:moveTo>
                              <a:lnTo>
                                <a:pt x="7598" y="10573"/>
                              </a:lnTo>
                              <a:lnTo>
                                <a:pt x="7598" y="10886"/>
                              </a:lnTo>
                              <a:lnTo>
                                <a:pt x="7608" y="10934"/>
                              </a:lnTo>
                              <a:lnTo>
                                <a:pt x="7634" y="10972"/>
                              </a:lnTo>
                              <a:lnTo>
                                <a:pt x="7672" y="10998"/>
                              </a:lnTo>
                              <a:lnTo>
                                <a:pt x="7719" y="11007"/>
                              </a:lnTo>
                              <a:lnTo>
                                <a:pt x="7743" y="11005"/>
                              </a:lnTo>
                              <a:lnTo>
                                <a:pt x="7766" y="10998"/>
                              </a:lnTo>
                              <a:lnTo>
                                <a:pt x="7787" y="10987"/>
                              </a:lnTo>
                              <a:lnTo>
                                <a:pt x="7804" y="10972"/>
                              </a:lnTo>
                              <a:lnTo>
                                <a:pt x="7867" y="10910"/>
                              </a:lnTo>
                              <a:lnTo>
                                <a:pt x="7867" y="10305"/>
                              </a:lnTo>
                              <a:close/>
                              <a:moveTo>
                                <a:pt x="7867" y="9024"/>
                              </a:moveTo>
                              <a:lnTo>
                                <a:pt x="7805" y="8963"/>
                              </a:lnTo>
                              <a:lnTo>
                                <a:pt x="7787" y="8948"/>
                              </a:lnTo>
                              <a:lnTo>
                                <a:pt x="7766" y="8937"/>
                              </a:lnTo>
                              <a:lnTo>
                                <a:pt x="7744" y="8930"/>
                              </a:lnTo>
                              <a:lnTo>
                                <a:pt x="7719" y="8927"/>
                              </a:lnTo>
                              <a:lnTo>
                                <a:pt x="7672" y="8937"/>
                              </a:lnTo>
                              <a:lnTo>
                                <a:pt x="7634" y="8963"/>
                              </a:lnTo>
                              <a:lnTo>
                                <a:pt x="7608" y="9001"/>
                              </a:lnTo>
                              <a:lnTo>
                                <a:pt x="7598" y="9048"/>
                              </a:lnTo>
                              <a:lnTo>
                                <a:pt x="7598" y="9362"/>
                              </a:lnTo>
                              <a:lnTo>
                                <a:pt x="7867" y="9630"/>
                              </a:lnTo>
                              <a:lnTo>
                                <a:pt x="7867" y="9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" name="Big Arrow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l="18694" t="16897" r="6843" b="19419"/>
                        <a:stretch/>
                      </pic:blipFill>
                      <pic:spPr bwMode="auto">
                        <a:xfrm>
                          <a:off x="21262" y="19050"/>
                          <a:ext cx="7592060" cy="10688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279D1B" id="Group 38" o:spid="_x0000_s1026" style="position:absolute;margin-left:-1.65pt;margin-top:-.8pt;width:597.85pt;height:843pt;z-index:-251532288;mso-position-horizontal-relative:page;mso-position-vertical-relative:page;mso-width-relative:margin;mso-height-relative:margin" coordorigin="212" coordsize="75920,107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">
              <v:shape id="Freeform: Shape 39" o:spid="_x0000_s1027" style="position:absolute;left:25431;width:50549;height:107054;visibility:visible;mso-wrap-style:square;v-text-anchor:top" coordsize="7867,16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" path="m23,16661l,16638r,23l23,16661xm25,3272l,3247r,50l25,3272xm25,11593l,11569r,1261l25,12805r,-1212xm328,5504l,5176r,655l328,5504xm480,13825l80,13426r-18,-15l42,13400r-23,-7l,13391r,2079l20,15468r23,-7l63,15450r18,-15l480,15037r,-1212xm480,435l80,35,62,21,42,10,19,3,,1,,2080r20,-2l43,2071r20,-12l81,2044,480,1646r,-1211xm631,7736l,7105r,606l25,7736,,7760r,606l631,7736xm783,2666l383,2267r-18,-14l345,2242r-23,-7l298,2232r-47,10l212,2268r-26,38l177,2353r,1838l186,4238r26,38l251,4303r47,9l323,4310r23,-7l366,4291r18,-15l783,3878r,-1212xm934,9967l,9034r,606l328,9967,,10295r,606l934,9967xm1085,4898l686,4499r-18,-15l648,4473r-23,-7l601,4464r-47,9l515,4499r-26,39l480,4585r,1837l489,6470r26,38l554,6534r47,10l626,6541r22,-7l669,6523r18,-15l1085,6110r,-1212xm1237,12199l232,11194r-18,-14l193,11169r-22,-7l146,11159r-47,10l61,11195r-26,38l25,11280r,313l631,12199,25,12805r,313l35,13165r26,39l99,13230r47,9l171,13237r22,-7l214,13219r18,-15l1237,12199xm1388,7130l989,6731r-18,-15l951,6705r-23,-7l904,6696r-47,9l818,6731r-26,39l783,6817r,1837l792,8701r26,39l857,8766r47,10l928,8773r23,-7l972,8755r18,-15l1388,8341r,-1211xm1691,14431l686,13426r-17,-15l648,13400r-23,-7l601,13391r-47,9l515,13426r-26,39l480,13512r,313l1085,14431r-605,606l480,15350r9,47l515,15435r39,26l601,15471r24,-3l648,15461r20,-11l686,15436,1691,14431xm1691,1040l686,36,669,21,648,10,625,3,601,,554,10,515,36,489,74r-9,47l480,435r605,605l480,1646r,313l489,2007r26,38l554,2071r47,9l625,2078r23,-7l668,2060r18,-15l1691,1040xm1691,9362l1292,8962r-18,-14l1254,8937r-23,-7l1207,8927r-47,10l1121,8963r-26,38l1085,9048r,1838l1095,10933r26,39l1160,10998r47,9l1231,11005r23,-7l1275,10986r18,-15l1691,10573r,-1211xm1992,16661l989,15658r-18,-15l951,15632r-23,-7l904,15623r-47,9l818,15658r-26,39l783,15744r,313l383,15658r-18,-15l345,15632r-23,-7l298,15623r-47,9l212,15658r-26,39l177,15744r,917l783,16661r,-604l1386,16661r606,xm1994,3272l989,2267r-18,-14l951,2242r-23,-7l904,2232r-47,10l818,2268r-26,38l783,2353r,313l1388,3272,783,3878r,313l792,4238r26,39l857,4303r47,9l928,4310r23,-7l971,4292r18,-15l1994,3272xm1994,11593r-399,-399l1577,11180r-21,-11l1534,11162r-24,-3l1462,11169r-38,26l1398,11233r-10,47l1388,13118r10,47l1424,13203r38,27l1510,13239r24,-2l1557,13229r21,-11l1596,13203r398,-398l1994,11593xm2297,5504l1292,4499r-18,-15l1254,4473r-23,-7l1207,4464r-48,9l1121,4499r-26,39l1085,4585r,313l1691,5504r-606,606l1085,6423r10,47l1121,6508r38,26l1207,6544r24,-3l1253,6534r21,-11l1292,6509,2297,5504xm2449,13825r-400,-399l2031,13411r-20,-11l1988,13393r-24,-2l1917,13400r-39,26l1852,13465r-9,47l1843,15349r9,48l1878,15435r39,26l1964,15471r25,-3l2012,15461r20,-11l2050,15435r399,-398l2449,13825xm2449,435l2049,35,2031,21,2011,10,1988,3,1964,r-47,10l1878,36r-26,38l1843,121r,1838l1852,2006r26,39l1917,2071r47,9l1989,2078r23,-7l2032,2059r18,-15l2449,1646r,-1211xm2600,7736l1595,6731r-18,-15l1557,6705r-23,-7l1509,6696r-47,9l1424,6731r-26,39l1388,6817r,313l1994,7736r-606,605l1388,8655r10,47l1424,8740r38,26l1509,8776r25,-3l1556,8766r21,-11l1595,8740,2600,7736xm2752,2666l2352,2267r-18,-14l2314,2242r-23,-7l2267,2232r-47,10l2181,2268r-26,38l2146,2353r,1838l2155,4238r26,38l2220,4303r47,9l2292,4310r22,-7l2335,4291r18,-15l2752,3878r,-1212xm2903,9967l1898,8963r-18,-15l1859,8937r-22,-7l1812,8927r-47,10l1727,8963r-26,38l1691,9048r,314l2297,9967r-606,606l1691,10886r10,48l1727,10972r38,26l1812,11007r25,-2l1859,10998r21,-11l1898,10972,2903,9967xm3054,4898l2655,4499r-18,-15l2617,4473r-23,-7l2570,4464r-47,9l2484,4499r-26,39l2449,4585r,1837l2458,6470r26,38l2523,6534r47,10l2594,6541r23,-7l2638,6523r18,-15l3054,6110r,-1212xm3206,12199l2201,11194r-18,-14l2162,11169r-22,-7l2115,11159r-47,10l2030,11195r-26,38l1994,11280r,313l2600,12199r-606,606l1994,13118r10,47l2030,13204r38,26l2115,13239r24,-2l2162,13230r21,-11l2200,13204,3206,12199xm3357,7130l2958,6731r-18,-15l2920,6705r-23,-7l2873,6696r-47,9l2787,6731r-26,39l2751,6817r,1837l2761,8701r26,39l2826,8766r47,10l2897,8773r23,-7l2941,8755r18,-15l3357,8341r,-1211xm3660,14431l2655,13426r-18,-15l2617,13400r-23,-7l2570,13391r-47,9l2484,13426r-26,39l2449,13512r,313l3054,14431r-605,606l2449,15350r9,47l2484,15435r39,26l2570,15471r24,-3l2617,15461r20,-11l2655,15436,3660,14431xm3660,1040l2655,36,2637,21,2617,10,2594,3,2570,r-47,10l2484,36r-26,38l2449,121r,314l3054,1040r-605,606l2449,1959r9,48l2484,2045r39,26l2570,2080r24,-2l2617,2071r20,-11l2655,2045,3660,1040xm3660,9362l3261,8962r-18,-14l3222,8937r-22,-7l3176,8927r-47,10l3090,8963r-26,38l3054,9048r,1838l3064,10933r26,39l3129,10998r47,9l3200,11005r23,-7l3244,10986r18,-15l3660,10573r,-1211xm3961,16661l2958,15658r-18,-15l2920,15632r-23,-7l2873,15623r-48,9l2787,15658r-26,39l2752,15744r,313l2352,15658r-18,-15l2314,15632r-23,-7l2267,15623r-47,9l2181,15658r-26,39l2146,15744r,917l2752,16661r,-604l3355,16661r606,xm3963,3272l2958,2267r-18,-14l2920,2242r-23,-7l2873,2232r-48,10l2787,2268r-26,38l2752,2353r,313l3357,3272r-605,606l2752,4191r9,47l2787,4277r38,26l2873,4312r24,-2l2920,4303r20,-11l2958,4277,3963,3272xm3963,11593r-399,-399l3546,11180r-21,-11l3503,11162r-24,-3l3431,11169r-38,26l3367,11233r-10,47l3357,13118r10,47l3393,13203r38,27l3479,13239r24,-2l3526,13229r21,-11l3565,13203r398,-398l3963,11593xm4266,5504l3261,4499r-18,-15l3223,4473r-23,-7l3175,4464r-47,9l3090,4499r-26,39l3054,4585r,313l3660,5504r-606,606l3054,6423r10,47l3090,6508r38,26l3175,6544r25,-3l3222,6534r21,-11l3261,6509,4266,5504xm4418,13825r-400,-399l4000,13411r-20,-11l3957,13393r-24,-2l3886,13400r-39,26l3821,13465r-9,47l3812,15349r9,48l3847,15435r39,26l3933,15471r25,-3l3981,15461r20,-11l4019,15435r399,-398l4418,13825xm4418,435l4018,35,4000,21,3980,10,3957,3,3933,r-47,10l3847,36r-26,38l3812,121r,1838l3821,2006r26,39l3886,2071r47,9l3958,2078r23,-7l4001,2059r18,-15l4418,1646r,-1211xm4569,7736l3564,6731r-18,-15l3526,6705r-23,-7l3478,6696r-47,9l3393,6731r-26,39l3357,6817r,313l3963,7736r-606,605l3357,8655r10,47l3393,8740r38,26l3478,8776r25,-3l3525,8766r21,-11l3564,8740,4569,7736xm4720,2666l4321,2267r-18,-14l4283,2242r-23,-7l4236,2232r-47,10l4150,2268r-26,38l4115,2353r,1838l4124,4238r26,38l4189,4303r47,9l4261,4310r22,-7l4304,4291r18,-15l4720,3878r,-1212xm4872,9967l3867,8963r-18,-15l3828,8937r-22,-7l3781,8927r-47,10l3696,8963r-26,38l3660,9048r,314l4266,9967r-606,606l3660,10886r10,48l3696,10972r38,26l3781,11007r25,-2l3828,10998r21,-11l3867,10972,4872,9967xm5023,4898l4624,4499r-18,-15l4586,4473r-23,-7l4539,4464r-47,9l4453,4499r-26,39l4418,4585r,1837l4427,6470r26,38l4492,6534r47,10l4563,6541r23,-7l4607,6523r18,-15l5023,6110r,-1212xm5174,12199l4170,11194r-18,-14l4131,11169r-22,-7l4084,11159r-47,10l3999,11195r-26,38l3963,11280r,313l4569,12199r-606,606l3963,13118r10,47l3999,13204r38,26l4084,13239r24,-2l4131,13230r21,-11l4169,13204,5174,12199xm5326,7130l4927,6731r-18,-15l4889,6705r-23,-7l4842,6696r-47,9l4756,6731r-26,39l4720,6817r,1837l4730,8701r26,39l4795,8766r47,10l4866,8773r23,-7l4910,8755r18,-15l5326,8341r,-1211xm5629,14431l4624,13426r-18,-15l4586,13400r-23,-7l4539,13391r-47,9l4453,13426r-26,39l4418,13512r,313l5023,14431r-605,606l4418,15350r9,47l4453,15435r39,26l4539,15471r24,-3l4586,15461r20,-11l4624,15436,5629,14431xm5629,1040l4624,36,4606,21,4586,10,4563,3,4539,r-47,10l4453,36r-26,38l4418,121r,314l5023,1040r-605,606l4418,1959r9,48l4453,2045r39,26l4539,2080r24,-2l4586,2071r20,-11l4624,2045,5629,1040xm5629,9362l5230,8962r-18,-14l5191,8937r-22,-7l5145,8927r-48,10l5059,8963r-26,38l5023,9048r,1838l5033,10933r26,39l5097,10998r48,9l5169,11005r23,-7l5213,10986r18,-15l5629,10573r,-1211xm5930,16661l4927,15658r-18,-15l4889,15632r-23,-7l4842,15623r-48,9l4756,15658r-26,39l4720,15744r,313l4321,15658r-18,-15l4283,15632r-23,-7l4236,15623r-47,9l4150,15658r-26,39l4115,15744r,917l4720,16661r,-604l5324,16661r606,xm5932,3272l4927,2267r-18,-14l4889,2242r-23,-7l4842,2232r-48,10l4756,2268r-26,38l4720,2353r,313l5326,3272r-606,606l4720,4191r10,47l4756,4277r38,26l4842,4312r24,-2l4888,4303r21,-11l4927,4277,5932,3272xm5932,11593r-399,-399l5515,11180r-21,-11l5472,11162r-24,-3l5400,11169r-38,26l5336,11233r-10,47l5326,13118r10,47l5362,13203r38,27l5448,13239r24,-2l5495,13229r21,-11l5534,13203r398,-398l5932,11593xm6235,5504l5230,4499r-18,-15l5192,4473r-23,-7l5144,4464r-47,9l5059,4499r-26,39l5023,4585r,313l5629,5504r-606,606l5023,6423r10,47l5059,6508r38,26l5144,6544r25,-3l5191,6534r21,-11l5230,6509,6235,5504xm6387,13825r-400,-399l5969,13411r-20,-11l5926,13393r-24,-2l5855,13400r-39,26l5790,13465r-9,47l5781,15349r9,48l5816,15435r39,26l5902,15471r25,-3l5949,15461r21,-11l5988,15435r399,-398l6387,13825xm6387,435l5987,35,5969,21,5949,10,5926,3,5902,r-47,10l5816,36r-26,38l5781,121r,1838l5790,2006r26,39l5855,2071r47,9l5927,2078r22,-7l5970,2059r18,-15l6387,1646r,-1211xm6538,7736l5533,6731r-18,-15l5494,6705r-22,-7l5447,6696r-47,9l5362,6731r-26,39l5326,6817r,313l5932,7736r-606,605l5326,8655r10,47l5362,8740r38,26l5447,8776r25,-3l5494,8766r21,-11l5533,8740,6538,7736xm6689,16057r-399,-399l6272,15643r-20,-11l6229,15625r-24,-2l6158,15632r-39,26l6093,15697r-9,47l6084,16661r605,l6689,16057xm6689,2666l6290,2267r-18,-14l6252,2242r-23,-7l6205,2232r-47,10l6119,2268r-26,38l6084,2353r,1838l6093,4238r26,38l6158,4303r47,9l6229,4310r23,-7l6273,4291r18,-15l6689,3878r,-1212xm6841,9967l5836,8963r-18,-15l5797,8937r-22,-7l5750,8927r-47,10l5665,8963r-26,38l5629,9048r,314l6235,9967r-606,606l5629,10886r10,48l5665,10972r38,26l5750,11007r24,-2l5797,10998r21,-11l5835,10972,6841,9967xm6992,4898l6593,4499r-18,-15l6555,4473r-23,-7l6508,4464r-47,9l6422,4499r-26,39l6387,4585r,1837l6396,6470r26,38l6461,6534r47,10l6532,6541r23,-7l6576,6523r18,-15l6992,6110r,-1212xm7143,12199l6139,11194r-18,-14l6100,11169r-23,-7l6053,11159r-47,10l5967,11195r-26,38l5932,11280r,313l6538,12199r-606,606l5932,13118r9,47l5967,13204r39,26l6053,13239r24,-2l6100,13230r20,-11l6138,13204,7143,12199xm7295,7130l6896,6731r-18,-15l6857,6705r-22,-7l6811,6696r-47,9l6725,6731r-26,39l6689,6817r,1837l6699,8701r26,39l6764,8766r47,10l6835,8773r23,-7l6879,8755r18,-15l7295,8341r,-1211xm7598,14431l6593,13426r-18,-15l6555,13400r-23,-7l6508,13391r-48,9l6422,13426r-26,39l6387,13512r,313l6992,14431r-605,606l6387,15350r9,47l6422,15435r38,26l6508,15471r24,-3l6555,15461r20,-11l6593,15436,7598,14431xm7598,1040l6593,36,6575,21,6555,10,6532,3,6508,r-48,10l6422,36r-26,38l6387,121r,314l6992,1040r-605,606l6387,1959r9,48l6422,2045r38,26l6508,2080r24,-2l6555,2071r20,-11l6593,2045,7598,1040xm7598,9362l7199,8962r-18,-14l7160,8937r-22,-7l7114,8927r-48,10l7028,8963r-26,38l6992,9048r,1838l7002,10933r26,39l7066,10998r48,9l7138,11005r23,-7l7182,10986r18,-15l7598,10573r,-1211xm7866,13392r-42,8l7785,13426r-26,39l7750,13512r,1837l7759,15397r26,38l7824,15461r42,9l7866,13392xm7866,11559r-364,-365l7484,11180r-21,-11l7441,11162r-25,-3l7369,11169r-38,26l7305,11233r-10,47l7295,13118r10,47l7331,13203r38,27l7416,13239r25,-2l7464,13229r21,-11l7503,13203r363,-364l7866,11559xm7866,7770r-571,571l7295,8655r10,47l7331,8740r38,26l7416,8776r25,-3l7463,8766r21,-11l7502,8740r364,-364l7866,7770xm7866,7096l7502,6731r-18,-15l7463,6705r-22,-7l7416,6696r-47,9l7331,6731r-26,39l7295,6817r,313l7866,7701r,-605xm7866,5167l7199,4499r-18,-15l7161,4473r-23,-7l7113,4464r-47,9l7028,4499r-26,39l6992,4585r,313l7598,5504r-606,606l6992,6423r10,47l7028,6508r38,26l7113,6544r25,-3l7160,6534r21,-11l7199,6509r667,-668l7866,5167xm7866,3238l6896,2267r-18,-14l6858,2242r-23,-7l6810,2232r-47,10l6725,2268r-26,38l6689,2353r,313l7295,3272r-606,606l6689,4191r10,47l6725,4277r38,26l6810,4312r25,-2l6857,4303r21,-11l6896,4277r970,-971l7866,3238xm7866,1r-42,9l7785,36r-26,38l7750,121r,1838l7759,2006r26,39l7824,2071r42,9l7866,1xm7867,10305r-269,268l7598,10886r10,48l7634,10972r38,26l7719,11007r24,-2l7766,10998r21,-11l7804,10972r63,-62l7867,10305xm7867,9024r-62,-61l7787,8948r-21,-11l7744,8930r-25,-3l7672,8937r-38,26l7608,9001r-10,47l7598,9362r269,268l7867,9024xe" stroked="f">
                <v:fill opacity="3855f"/>
                <v:path arrowok="t" o:connecttype="custom" o:connectlocs="12208,8719371;405448,5084479;207543,2883111;308423,3059812;16064,7562786;503115,4493978;308423,8996952;308423,191479;703590,5897302;503115,10230001;550663,1554323;970247,7283920;744713,2987846;1261963,8718086;1231764,120156;914988,4438719;1456655,1547897;1134097,5856179;1651347,2982064;1328788,7290345;1846039,4416230;1621148,8723869;1651347,113731;2056152,5851681;1846039,10152252;1889090,1561391;2290040,7306409;2083782,2994914;2581756,8740575;2570190,127224;2265623,4422013;2776448,1570386;2473166,5863247;2971140,3004553;2667858,7297413;3165832,4438719;2959574,8730937;2971140,136863;3616900,6129262;3165832,10174742;3420923,10819217;3154266,2871545;3811592,8341553;3348958,4305069;4103952,9775720;4103952,393239;3555216,5729597;3931749,1571029;3623326,5897302;4126441,3004553;3817375,7331468;4321133,4438719;4109734,8765635;4126441,136863;4540241,5856179;5002233,10031454;4821035,8597287;4734933,4422013;4499118,4271014;4298001,2605531;5054279,114373;4888502,5897302" o:connectangles="0,0,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g Arrow" o:spid="_x0000_s1028" type="#_x0000_t75" style="position:absolute;left:212;top:190;width:75921;height:106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">
                <v:imagedata r:id="rId3" o:title="" croptop="11074f" cropbottom="12726f" cropleft="12251f" cropright="4485f"/>
              </v:shape>
              <w10:wrap anchorx="page" anchory="page"/>
              <w10:anchorlock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0096" behindDoc="1" locked="1" layoutInCell="1" allowOverlap="0" wp14:anchorId="657A773B" wp14:editId="263CF67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924800" cy="10688400"/>
              <wp:effectExtent l="0" t="0" r="9525" b="0"/>
              <wp:wrapNone/>
              <wp:docPr id="41" name="Background Gradi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4800" cy="106884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BBBCBC"/>
                          </a:gs>
                          <a:gs pos="100000">
                            <a:srgbClr val="75787B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ECC317" id="Background Gradient" o:spid="_x0000_s1026" style="position:absolute;margin-left:336.6pt;margin-top:0;width:387.8pt;height:841.6pt;z-index:-251536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" o:allowoverlap="f" fillcolor="#bbbcbc" stroked="f" strokeweight="1pt">
              <v:fill color2="#75787b" angle="90" focus="100%" type="gradient">
                <o:fill v:ext="view" type="gradientUnscaled"/>
              </v:fill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0BC7F984" wp14:editId="11BBFEF8">
              <wp:simplePos x="0" y="0"/>
              <wp:positionH relativeFrom="page">
                <wp:posOffset>0</wp:posOffset>
              </wp:positionH>
              <wp:positionV relativeFrom="page">
                <wp:posOffset>3956644</wp:posOffset>
              </wp:positionV>
              <wp:extent cx="367030" cy="781050"/>
              <wp:effectExtent l="0" t="0" r="0" b="0"/>
              <wp:wrapNone/>
              <wp:docPr id="42" name="Small Arrow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67030" cy="781050"/>
                      </a:xfrm>
                      <a:custGeom>
                        <a:avLst/>
                        <a:gdLst>
                          <a:gd name="T0" fmla="*/ 0 w 577"/>
                          <a:gd name="T1" fmla="+- 0 5941 5941"/>
                          <a:gd name="T2" fmla="*/ 5941 h 1228"/>
                          <a:gd name="T3" fmla="*/ 0 w 577"/>
                          <a:gd name="T4" fmla="+- 0 6389 5941"/>
                          <a:gd name="T5" fmla="*/ 6389 h 1228"/>
                          <a:gd name="T6" fmla="*/ 166 w 577"/>
                          <a:gd name="T7" fmla="+- 0 6555 5941"/>
                          <a:gd name="T8" fmla="*/ 6555 h 1228"/>
                          <a:gd name="T9" fmla="*/ 0 w 577"/>
                          <a:gd name="T10" fmla="+- 0 6721 5941"/>
                          <a:gd name="T11" fmla="*/ 6721 h 1228"/>
                          <a:gd name="T12" fmla="*/ 0 w 577"/>
                          <a:gd name="T13" fmla="+- 0 7169 5941"/>
                          <a:gd name="T14" fmla="*/ 7169 h 1228"/>
                          <a:gd name="T15" fmla="*/ 551 w 577"/>
                          <a:gd name="T16" fmla="+- 0 6618 5941"/>
                          <a:gd name="T17" fmla="*/ 6618 h 1228"/>
                          <a:gd name="T18" fmla="*/ 570 w 577"/>
                          <a:gd name="T19" fmla="+- 0 6588 5941"/>
                          <a:gd name="T20" fmla="*/ 6588 h 1228"/>
                          <a:gd name="T21" fmla="*/ 577 w 577"/>
                          <a:gd name="T22" fmla="+- 0 6555 5941"/>
                          <a:gd name="T23" fmla="*/ 6555 h 1228"/>
                          <a:gd name="T24" fmla="*/ 570 w 577"/>
                          <a:gd name="T25" fmla="+- 0 6521 5941"/>
                          <a:gd name="T26" fmla="*/ 6521 h 1228"/>
                          <a:gd name="T27" fmla="*/ 551 w 577"/>
                          <a:gd name="T28" fmla="+- 0 6492 5941"/>
                          <a:gd name="T29" fmla="*/ 6492 h 1228"/>
                          <a:gd name="T30" fmla="*/ 0 w 577"/>
                          <a:gd name="T31" fmla="+- 0 5941 5941"/>
                          <a:gd name="T32" fmla="*/ 5941 h 122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</a:cxnLst>
                        <a:rect l="0" t="0" r="r" b="b"/>
                        <a:pathLst>
                          <a:path w="577" h="1228">
                            <a:moveTo>
                              <a:pt x="0" y="0"/>
                            </a:moveTo>
                            <a:lnTo>
                              <a:pt x="0" y="448"/>
                            </a:lnTo>
                            <a:lnTo>
                              <a:pt x="166" y="614"/>
                            </a:lnTo>
                            <a:lnTo>
                              <a:pt x="0" y="780"/>
                            </a:lnTo>
                            <a:lnTo>
                              <a:pt x="0" y="1228"/>
                            </a:lnTo>
                            <a:lnTo>
                              <a:pt x="551" y="677"/>
                            </a:lnTo>
                            <a:lnTo>
                              <a:pt x="570" y="647"/>
                            </a:lnTo>
                            <a:lnTo>
                              <a:pt x="577" y="614"/>
                            </a:lnTo>
                            <a:lnTo>
                              <a:pt x="570" y="580"/>
                            </a:lnTo>
                            <a:lnTo>
                              <a:pt x="551" y="551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857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D03A8" id="Small Arrow" o:spid="_x0000_s1026" style="position:absolute;margin-left:0;margin-top:311.55pt;width:28.9pt;height:61.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77,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" path="m,l,448,166,614,,780r,448l551,677r19,-30l577,614r-7,-34l551,551,,xe" fillcolor="#ff8574" stroked="f">
              <v:path arrowok="t" o:connecttype="custom" o:connectlocs="0,3778679;0,4063623;105593,4169204;0,4274786;0,4559729;350491,4209274;362577,4190193;367030,4169204;362577,4147579;350491,4129134;0,3778679" o:connectangles="0,0,0,0,0,0,0,0,0,0,0"/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915E" w14:textId="0238B9D7" w:rsidR="008D7FC9" w:rsidRPr="00446825" w:rsidRDefault="008D7FC9" w:rsidP="007D7911">
    <w:pPr>
      <w:pStyle w:val="Header"/>
      <w:rPr>
        <w:color w:val="000000" w:themeColor="text1"/>
      </w:rPr>
    </w:pPr>
    <w:r w:rsidRPr="00446825"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777024" behindDoc="1" locked="1" layoutInCell="1" allowOverlap="1" wp14:anchorId="4C031EDE" wp14:editId="2EC3FC3F">
              <wp:simplePos x="0" y="0"/>
              <wp:positionH relativeFrom="page">
                <wp:posOffset>-20955</wp:posOffset>
              </wp:positionH>
              <wp:positionV relativeFrom="page">
                <wp:posOffset>-10160</wp:posOffset>
              </wp:positionV>
              <wp:extent cx="7592400" cy="10706400"/>
              <wp:effectExtent l="0" t="0" r="8890" b="0"/>
              <wp:wrapNone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2400" cy="10706400"/>
                        <a:chOff x="21262" y="0"/>
                        <a:chExt cx="7592060" cy="10707370"/>
                      </a:xfrm>
                    </wpg:grpSpPr>
                    <wps:wsp>
                      <wps:cNvPr id="26" name="Freeform: Shape 24"/>
                      <wps:cNvSpPr>
                        <a:spLocks/>
                      </wps:cNvSpPr>
                      <wps:spPr bwMode="auto">
                        <a:xfrm>
                          <a:off x="2543175" y="0"/>
                          <a:ext cx="5054922" cy="10705486"/>
                        </a:xfrm>
                        <a:custGeom>
                          <a:avLst/>
                          <a:gdLst>
                            <a:gd name="T0" fmla="+- 0 4058 4039"/>
                            <a:gd name="T1" fmla="*/ T0 w 7867"/>
                            <a:gd name="T2" fmla="+- 0 13570 177"/>
                            <a:gd name="T3" fmla="*/ 13570 h 16661"/>
                            <a:gd name="T4" fmla="+- 0 4670 4039"/>
                            <a:gd name="T5" fmla="*/ T4 w 7867"/>
                            <a:gd name="T6" fmla="+- 0 7913 177"/>
                            <a:gd name="T7" fmla="*/ 7913 h 16661"/>
                            <a:gd name="T8" fmla="+- 0 4362 4039"/>
                            <a:gd name="T9" fmla="*/ T8 w 7867"/>
                            <a:gd name="T10" fmla="+- 0 4487 177"/>
                            <a:gd name="T11" fmla="*/ 4487 h 16661"/>
                            <a:gd name="T12" fmla="+- 0 4519 4039"/>
                            <a:gd name="T13" fmla="*/ T12 w 7867"/>
                            <a:gd name="T14" fmla="+- 0 4762 177"/>
                            <a:gd name="T15" fmla="*/ 4762 h 16661"/>
                            <a:gd name="T16" fmla="+- 0 4064 4039"/>
                            <a:gd name="T17" fmla="*/ T16 w 7867"/>
                            <a:gd name="T18" fmla="+- 0 11770 177"/>
                            <a:gd name="T19" fmla="*/ 11770 h 16661"/>
                            <a:gd name="T20" fmla="+- 0 4822 4039"/>
                            <a:gd name="T21" fmla="*/ T20 w 7867"/>
                            <a:gd name="T22" fmla="+- 0 6994 177"/>
                            <a:gd name="T23" fmla="*/ 6994 h 16661"/>
                            <a:gd name="T24" fmla="+- 0 4519 4039"/>
                            <a:gd name="T25" fmla="*/ T24 w 7867"/>
                            <a:gd name="T26" fmla="+- 0 14002 177"/>
                            <a:gd name="T27" fmla="*/ 14002 h 16661"/>
                            <a:gd name="T28" fmla="+- 0 4519 4039"/>
                            <a:gd name="T29" fmla="*/ T28 w 7867"/>
                            <a:gd name="T30" fmla="+- 0 298 177"/>
                            <a:gd name="T31" fmla="*/ 298 h 16661"/>
                            <a:gd name="T32" fmla="+- 0 5134 4039"/>
                            <a:gd name="T33" fmla="*/ T32 w 7867"/>
                            <a:gd name="T34" fmla="+- 0 9178 177"/>
                            <a:gd name="T35" fmla="*/ 9178 h 16661"/>
                            <a:gd name="T36" fmla="+- 0 4822 4039"/>
                            <a:gd name="T37" fmla="*/ T36 w 7867"/>
                            <a:gd name="T38" fmla="+- 0 15921 177"/>
                            <a:gd name="T39" fmla="*/ 15921 h 16661"/>
                            <a:gd name="T40" fmla="+- 0 4896 4039"/>
                            <a:gd name="T41" fmla="*/ T40 w 7867"/>
                            <a:gd name="T42" fmla="+- 0 2419 177"/>
                            <a:gd name="T43" fmla="*/ 2419 h 16661"/>
                            <a:gd name="T44" fmla="+- 0 5549 4039"/>
                            <a:gd name="T45" fmla="*/ T44 w 7867"/>
                            <a:gd name="T46" fmla="+- 0 11336 177"/>
                            <a:gd name="T47" fmla="*/ 11336 h 16661"/>
                            <a:gd name="T48" fmla="+- 0 5198 4039"/>
                            <a:gd name="T49" fmla="*/ T48 w 7867"/>
                            <a:gd name="T50" fmla="+- 0 4650 177"/>
                            <a:gd name="T51" fmla="*/ 4650 h 16661"/>
                            <a:gd name="T52" fmla="+- 0 6003 4039"/>
                            <a:gd name="T53" fmla="*/ T52 w 7867"/>
                            <a:gd name="T54" fmla="+- 0 13568 177"/>
                            <a:gd name="T55" fmla="*/ 13568 h 16661"/>
                            <a:gd name="T56" fmla="+- 0 5956 4039"/>
                            <a:gd name="T57" fmla="*/ T56 w 7867"/>
                            <a:gd name="T58" fmla="+- 0 187 177"/>
                            <a:gd name="T59" fmla="*/ 187 h 16661"/>
                            <a:gd name="T60" fmla="+- 0 5463 4039"/>
                            <a:gd name="T61" fmla="*/ T60 w 7867"/>
                            <a:gd name="T62" fmla="+- 0 6908 177"/>
                            <a:gd name="T63" fmla="*/ 6908 h 16661"/>
                            <a:gd name="T64" fmla="+- 0 6306 4039"/>
                            <a:gd name="T65" fmla="*/ T64 w 7867"/>
                            <a:gd name="T66" fmla="+- 0 2409 177"/>
                            <a:gd name="T67" fmla="*/ 2409 h 16661"/>
                            <a:gd name="T68" fmla="+- 0 5804 4039"/>
                            <a:gd name="T69" fmla="*/ T68 w 7867"/>
                            <a:gd name="T70" fmla="+- 0 9114 177"/>
                            <a:gd name="T71" fmla="*/ 9114 h 16661"/>
                            <a:gd name="T72" fmla="+- 0 6609 4039"/>
                            <a:gd name="T73" fmla="*/ T72 w 7867"/>
                            <a:gd name="T74" fmla="+- 0 4641 177"/>
                            <a:gd name="T75" fmla="*/ 4641 h 16661"/>
                            <a:gd name="T76" fmla="+- 0 6107 4039"/>
                            <a:gd name="T77" fmla="*/ T76 w 7867"/>
                            <a:gd name="T78" fmla="+- 0 11346 177"/>
                            <a:gd name="T79" fmla="*/ 11346 h 16661"/>
                            <a:gd name="T80" fmla="+- 0 6912 4039"/>
                            <a:gd name="T81" fmla="*/ T80 w 7867"/>
                            <a:gd name="T82" fmla="+- 0 6873 177"/>
                            <a:gd name="T83" fmla="*/ 6873 h 16661"/>
                            <a:gd name="T84" fmla="+- 0 6562 4039"/>
                            <a:gd name="T85" fmla="*/ T84 w 7867"/>
                            <a:gd name="T86" fmla="+- 0 13577 177"/>
                            <a:gd name="T87" fmla="*/ 13577 h 16661"/>
                            <a:gd name="T88" fmla="+- 0 6609 4039"/>
                            <a:gd name="T89" fmla="*/ T88 w 7867"/>
                            <a:gd name="T90" fmla="+- 0 177 177"/>
                            <a:gd name="T91" fmla="*/ 177 h 16661"/>
                            <a:gd name="T92" fmla="+- 0 7239 4039"/>
                            <a:gd name="T93" fmla="*/ T92 w 7867"/>
                            <a:gd name="T94" fmla="+- 0 9107 177"/>
                            <a:gd name="T95" fmla="*/ 9107 h 16661"/>
                            <a:gd name="T96" fmla="+- 0 6912 4039"/>
                            <a:gd name="T97" fmla="*/ T96 w 7867"/>
                            <a:gd name="T98" fmla="+- 0 15800 177"/>
                            <a:gd name="T99" fmla="*/ 15800 h 16661"/>
                            <a:gd name="T100" fmla="+- 0 6979 4039"/>
                            <a:gd name="T101" fmla="*/ T100 w 7867"/>
                            <a:gd name="T102" fmla="+- 0 2430 177"/>
                            <a:gd name="T103" fmla="*/ 2430 h 16661"/>
                            <a:gd name="T104" fmla="+- 0 7603 4039"/>
                            <a:gd name="T105" fmla="*/ T104 w 7867"/>
                            <a:gd name="T106" fmla="+- 0 11371 177"/>
                            <a:gd name="T107" fmla="*/ 11371 h 16661"/>
                            <a:gd name="T108" fmla="+- 0 7282 4039"/>
                            <a:gd name="T109" fmla="*/ T108 w 7867"/>
                            <a:gd name="T110" fmla="+- 0 4661 177"/>
                            <a:gd name="T111" fmla="*/ 4661 h 16661"/>
                            <a:gd name="T112" fmla="+- 0 8057 4039"/>
                            <a:gd name="T113" fmla="*/ T112 w 7867"/>
                            <a:gd name="T114" fmla="+- 0 13603 177"/>
                            <a:gd name="T115" fmla="*/ 13603 h 16661"/>
                            <a:gd name="T116" fmla="+- 0 8039 4039"/>
                            <a:gd name="T117" fmla="*/ T116 w 7867"/>
                            <a:gd name="T118" fmla="+- 0 198 177"/>
                            <a:gd name="T119" fmla="*/ 198 h 16661"/>
                            <a:gd name="T120" fmla="+- 0 7565 4039"/>
                            <a:gd name="T121" fmla="*/ T120 w 7867"/>
                            <a:gd name="T122" fmla="+- 0 6882 177"/>
                            <a:gd name="T123" fmla="*/ 6882 h 16661"/>
                            <a:gd name="T124" fmla="+- 0 8360 4039"/>
                            <a:gd name="T125" fmla="*/ T124 w 7867"/>
                            <a:gd name="T126" fmla="+- 0 2444 177"/>
                            <a:gd name="T127" fmla="*/ 2444 h 16661"/>
                            <a:gd name="T128" fmla="+- 0 7888 4039"/>
                            <a:gd name="T129" fmla="*/ T128 w 7867"/>
                            <a:gd name="T130" fmla="+- 0 9125 177"/>
                            <a:gd name="T131" fmla="*/ 9125 h 16661"/>
                            <a:gd name="T132" fmla="+- 0 8663 4039"/>
                            <a:gd name="T133" fmla="*/ T132 w 7867"/>
                            <a:gd name="T134" fmla="+- 0 4676 177"/>
                            <a:gd name="T135" fmla="*/ 4676 h 16661"/>
                            <a:gd name="T136" fmla="+- 0 8191 4039"/>
                            <a:gd name="T137" fmla="*/ T136 w 7867"/>
                            <a:gd name="T138" fmla="+- 0 11357 177"/>
                            <a:gd name="T139" fmla="*/ 11357 h 16661"/>
                            <a:gd name="T140" fmla="+- 0 8966 4039"/>
                            <a:gd name="T141" fmla="*/ T140 w 7867"/>
                            <a:gd name="T142" fmla="+- 0 6908 177"/>
                            <a:gd name="T143" fmla="*/ 6908 h 16661"/>
                            <a:gd name="T144" fmla="+- 0 8645 4039"/>
                            <a:gd name="T145" fmla="*/ T144 w 7867"/>
                            <a:gd name="T146" fmla="+- 0 13588 177"/>
                            <a:gd name="T147" fmla="*/ 13588 h 16661"/>
                            <a:gd name="T148" fmla="+- 0 8663 4039"/>
                            <a:gd name="T149" fmla="*/ T148 w 7867"/>
                            <a:gd name="T150" fmla="+- 0 213 177"/>
                            <a:gd name="T151" fmla="*/ 213 h 16661"/>
                            <a:gd name="T152" fmla="+- 0 9668 4039"/>
                            <a:gd name="T153" fmla="*/ T152 w 7867"/>
                            <a:gd name="T154" fmla="+- 0 9539 177"/>
                            <a:gd name="T155" fmla="*/ 9539 h 16661"/>
                            <a:gd name="T156" fmla="+- 0 8966 4039"/>
                            <a:gd name="T157" fmla="*/ T156 w 7867"/>
                            <a:gd name="T158" fmla="+- 0 15835 177"/>
                            <a:gd name="T159" fmla="*/ 15835 h 16661"/>
                            <a:gd name="T160" fmla="+- 0 9363 4039"/>
                            <a:gd name="T161" fmla="*/ T160 w 7867"/>
                            <a:gd name="T162" fmla="+- 0 16838 177"/>
                            <a:gd name="T163" fmla="*/ 16838 h 16661"/>
                            <a:gd name="T164" fmla="+- 0 8948 4039"/>
                            <a:gd name="T165" fmla="*/ T164 w 7867"/>
                            <a:gd name="T166" fmla="+- 0 4469 177"/>
                            <a:gd name="T167" fmla="*/ 4469 h 16661"/>
                            <a:gd name="T168" fmla="+- 0 9971 4039"/>
                            <a:gd name="T169" fmla="*/ T168 w 7867"/>
                            <a:gd name="T170" fmla="+- 0 12982 177"/>
                            <a:gd name="T171" fmla="*/ 12982 h 16661"/>
                            <a:gd name="T172" fmla="+- 0 9251 4039"/>
                            <a:gd name="T173" fmla="*/ T172 w 7867"/>
                            <a:gd name="T174" fmla="+- 0 6700 177"/>
                            <a:gd name="T175" fmla="*/ 6700 h 16661"/>
                            <a:gd name="T176" fmla="+- 0 10426 4039"/>
                            <a:gd name="T177" fmla="*/ T176 w 7867"/>
                            <a:gd name="T178" fmla="+- 0 15214 177"/>
                            <a:gd name="T179" fmla="*/ 15214 h 16661"/>
                            <a:gd name="T180" fmla="+- 0 10426 4039"/>
                            <a:gd name="T181" fmla="*/ T180 w 7867"/>
                            <a:gd name="T182" fmla="+- 0 612 177"/>
                            <a:gd name="T183" fmla="*/ 612 h 16661"/>
                            <a:gd name="T184" fmla="+- 0 9572 4039"/>
                            <a:gd name="T185" fmla="*/ T184 w 7867"/>
                            <a:gd name="T186" fmla="+- 0 8917 177"/>
                            <a:gd name="T187" fmla="*/ 8917 h 16661"/>
                            <a:gd name="T188" fmla="+- 0 10158 4039"/>
                            <a:gd name="T189" fmla="*/ T188 w 7867"/>
                            <a:gd name="T190" fmla="+- 0 2445 177"/>
                            <a:gd name="T191" fmla="*/ 2445 h 16661"/>
                            <a:gd name="T192" fmla="+- 0 9678 4039"/>
                            <a:gd name="T193" fmla="*/ T192 w 7867"/>
                            <a:gd name="T194" fmla="+- 0 9178 177"/>
                            <a:gd name="T195" fmla="*/ 9178 h 16661"/>
                            <a:gd name="T196" fmla="+- 0 10461 4039"/>
                            <a:gd name="T197" fmla="*/ T196 w 7867"/>
                            <a:gd name="T198" fmla="+- 0 4676 177"/>
                            <a:gd name="T199" fmla="*/ 4676 h 16661"/>
                            <a:gd name="T200" fmla="+- 0 9980 4039"/>
                            <a:gd name="T201" fmla="*/ T200 w 7867"/>
                            <a:gd name="T202" fmla="+- 0 11410 177"/>
                            <a:gd name="T203" fmla="*/ 11410 h 16661"/>
                            <a:gd name="T204" fmla="+- 0 10764 4039"/>
                            <a:gd name="T205" fmla="*/ T204 w 7867"/>
                            <a:gd name="T206" fmla="+- 0 6908 177"/>
                            <a:gd name="T207" fmla="*/ 6908 h 16661"/>
                            <a:gd name="T208" fmla="+- 0 10435 4039"/>
                            <a:gd name="T209" fmla="*/ T208 w 7867"/>
                            <a:gd name="T210" fmla="+- 0 13642 177"/>
                            <a:gd name="T211" fmla="*/ 13642 h 16661"/>
                            <a:gd name="T212" fmla="+- 0 10461 4039"/>
                            <a:gd name="T213" fmla="*/ T212 w 7867"/>
                            <a:gd name="T214" fmla="+- 0 213 177"/>
                            <a:gd name="T215" fmla="*/ 213 h 16661"/>
                            <a:gd name="T216" fmla="+- 0 11105 4039"/>
                            <a:gd name="T217" fmla="*/ T216 w 7867"/>
                            <a:gd name="T218" fmla="+- 0 9114 177"/>
                            <a:gd name="T219" fmla="*/ 9114 h 16661"/>
                            <a:gd name="T220" fmla="+- 0 11824 4039"/>
                            <a:gd name="T221" fmla="*/ T220 w 7867"/>
                            <a:gd name="T222" fmla="+- 0 15612 177"/>
                            <a:gd name="T223" fmla="*/ 15612 h 16661"/>
                            <a:gd name="T224" fmla="+- 0 11542 4039"/>
                            <a:gd name="T225" fmla="*/ T224 w 7867"/>
                            <a:gd name="T226" fmla="+- 0 13380 177"/>
                            <a:gd name="T227" fmla="*/ 13380 h 16661"/>
                            <a:gd name="T228" fmla="+- 0 11408 4039"/>
                            <a:gd name="T229" fmla="*/ T228 w 7867"/>
                            <a:gd name="T230" fmla="+- 0 6882 177"/>
                            <a:gd name="T231" fmla="*/ 6882 h 16661"/>
                            <a:gd name="T232" fmla="+- 0 11041 4039"/>
                            <a:gd name="T233" fmla="*/ T232 w 7867"/>
                            <a:gd name="T234" fmla="+- 0 6647 177"/>
                            <a:gd name="T235" fmla="*/ 6647 h 16661"/>
                            <a:gd name="T236" fmla="+- 0 10728 4039"/>
                            <a:gd name="T237" fmla="*/ T236 w 7867"/>
                            <a:gd name="T238" fmla="+- 0 4055 177"/>
                            <a:gd name="T239" fmla="*/ 4055 h 16661"/>
                            <a:gd name="T240" fmla="+- 0 11905 4039"/>
                            <a:gd name="T241" fmla="*/ T240 w 7867"/>
                            <a:gd name="T242" fmla="+- 0 178 177"/>
                            <a:gd name="T243" fmla="*/ 178 h 16661"/>
                            <a:gd name="T244" fmla="+- 0 11647 4039"/>
                            <a:gd name="T245" fmla="*/ T244 w 7867"/>
                            <a:gd name="T246" fmla="+- 0 9178 177"/>
                            <a:gd name="T247" fmla="*/ 9178 h 16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7867" h="16661">
                              <a:moveTo>
                                <a:pt x="23" y="16661"/>
                              </a:moveTo>
                              <a:lnTo>
                                <a:pt x="0" y="16638"/>
                              </a:lnTo>
                              <a:lnTo>
                                <a:pt x="0" y="16661"/>
                              </a:lnTo>
                              <a:lnTo>
                                <a:pt x="23" y="16661"/>
                              </a:lnTo>
                              <a:close/>
                              <a:moveTo>
                                <a:pt x="25" y="3272"/>
                              </a:moveTo>
                              <a:lnTo>
                                <a:pt x="0" y="3247"/>
                              </a:lnTo>
                              <a:lnTo>
                                <a:pt x="0" y="3297"/>
                              </a:lnTo>
                              <a:lnTo>
                                <a:pt x="25" y="3272"/>
                              </a:lnTo>
                              <a:close/>
                              <a:moveTo>
                                <a:pt x="25" y="11593"/>
                              </a:moveTo>
                              <a:lnTo>
                                <a:pt x="0" y="11569"/>
                              </a:lnTo>
                              <a:lnTo>
                                <a:pt x="0" y="12830"/>
                              </a:lnTo>
                              <a:lnTo>
                                <a:pt x="25" y="12805"/>
                              </a:lnTo>
                              <a:lnTo>
                                <a:pt x="25" y="11593"/>
                              </a:lnTo>
                              <a:close/>
                              <a:moveTo>
                                <a:pt x="328" y="5504"/>
                              </a:moveTo>
                              <a:lnTo>
                                <a:pt x="0" y="5176"/>
                              </a:lnTo>
                              <a:lnTo>
                                <a:pt x="0" y="5831"/>
                              </a:lnTo>
                              <a:lnTo>
                                <a:pt x="328" y="5504"/>
                              </a:lnTo>
                              <a:close/>
                              <a:moveTo>
                                <a:pt x="480" y="13825"/>
                              </a:moveTo>
                              <a:lnTo>
                                <a:pt x="80" y="13426"/>
                              </a:lnTo>
                              <a:lnTo>
                                <a:pt x="62" y="13411"/>
                              </a:lnTo>
                              <a:lnTo>
                                <a:pt x="42" y="13400"/>
                              </a:lnTo>
                              <a:lnTo>
                                <a:pt x="19" y="13393"/>
                              </a:lnTo>
                              <a:lnTo>
                                <a:pt x="0" y="13391"/>
                              </a:lnTo>
                              <a:lnTo>
                                <a:pt x="0" y="15470"/>
                              </a:lnTo>
                              <a:lnTo>
                                <a:pt x="20" y="15468"/>
                              </a:lnTo>
                              <a:lnTo>
                                <a:pt x="43" y="15461"/>
                              </a:lnTo>
                              <a:lnTo>
                                <a:pt x="63" y="15450"/>
                              </a:lnTo>
                              <a:lnTo>
                                <a:pt x="81" y="15435"/>
                              </a:lnTo>
                              <a:lnTo>
                                <a:pt x="480" y="15037"/>
                              </a:lnTo>
                              <a:lnTo>
                                <a:pt x="480" y="13825"/>
                              </a:lnTo>
                              <a:close/>
                              <a:moveTo>
                                <a:pt x="480" y="435"/>
                              </a:moveTo>
                              <a:lnTo>
                                <a:pt x="80" y="35"/>
                              </a:lnTo>
                              <a:lnTo>
                                <a:pt x="62" y="21"/>
                              </a:lnTo>
                              <a:lnTo>
                                <a:pt x="42" y="10"/>
                              </a:lnTo>
                              <a:lnTo>
                                <a:pt x="19" y="3"/>
                              </a:lnTo>
                              <a:lnTo>
                                <a:pt x="0" y="1"/>
                              </a:lnTo>
                              <a:lnTo>
                                <a:pt x="0" y="2080"/>
                              </a:lnTo>
                              <a:lnTo>
                                <a:pt x="20" y="2078"/>
                              </a:lnTo>
                              <a:lnTo>
                                <a:pt x="43" y="2071"/>
                              </a:lnTo>
                              <a:lnTo>
                                <a:pt x="63" y="2059"/>
                              </a:lnTo>
                              <a:lnTo>
                                <a:pt x="81" y="2044"/>
                              </a:lnTo>
                              <a:lnTo>
                                <a:pt x="480" y="1646"/>
                              </a:lnTo>
                              <a:lnTo>
                                <a:pt x="480" y="435"/>
                              </a:lnTo>
                              <a:close/>
                              <a:moveTo>
                                <a:pt x="631" y="7736"/>
                              </a:moveTo>
                              <a:lnTo>
                                <a:pt x="0" y="7105"/>
                              </a:lnTo>
                              <a:lnTo>
                                <a:pt x="0" y="7711"/>
                              </a:lnTo>
                              <a:lnTo>
                                <a:pt x="25" y="7736"/>
                              </a:lnTo>
                              <a:lnTo>
                                <a:pt x="0" y="7760"/>
                              </a:lnTo>
                              <a:lnTo>
                                <a:pt x="0" y="8366"/>
                              </a:lnTo>
                              <a:lnTo>
                                <a:pt x="631" y="7736"/>
                              </a:lnTo>
                              <a:close/>
                              <a:moveTo>
                                <a:pt x="783" y="2666"/>
                              </a:moveTo>
                              <a:lnTo>
                                <a:pt x="383" y="2267"/>
                              </a:lnTo>
                              <a:lnTo>
                                <a:pt x="365" y="2253"/>
                              </a:lnTo>
                              <a:lnTo>
                                <a:pt x="345" y="2242"/>
                              </a:lnTo>
                              <a:lnTo>
                                <a:pt x="322" y="2235"/>
                              </a:lnTo>
                              <a:lnTo>
                                <a:pt x="298" y="2232"/>
                              </a:lnTo>
                              <a:lnTo>
                                <a:pt x="251" y="2242"/>
                              </a:lnTo>
                              <a:lnTo>
                                <a:pt x="212" y="2268"/>
                              </a:lnTo>
                              <a:lnTo>
                                <a:pt x="186" y="2306"/>
                              </a:lnTo>
                              <a:lnTo>
                                <a:pt x="177" y="2353"/>
                              </a:lnTo>
                              <a:lnTo>
                                <a:pt x="177" y="4191"/>
                              </a:lnTo>
                              <a:lnTo>
                                <a:pt x="186" y="4238"/>
                              </a:lnTo>
                              <a:lnTo>
                                <a:pt x="212" y="4276"/>
                              </a:lnTo>
                              <a:lnTo>
                                <a:pt x="251" y="4303"/>
                              </a:lnTo>
                              <a:lnTo>
                                <a:pt x="298" y="4312"/>
                              </a:lnTo>
                              <a:lnTo>
                                <a:pt x="323" y="4310"/>
                              </a:lnTo>
                              <a:lnTo>
                                <a:pt x="346" y="4303"/>
                              </a:lnTo>
                              <a:lnTo>
                                <a:pt x="366" y="4291"/>
                              </a:lnTo>
                              <a:lnTo>
                                <a:pt x="384" y="4276"/>
                              </a:lnTo>
                              <a:lnTo>
                                <a:pt x="783" y="3878"/>
                              </a:lnTo>
                              <a:lnTo>
                                <a:pt x="783" y="2666"/>
                              </a:lnTo>
                              <a:close/>
                              <a:moveTo>
                                <a:pt x="934" y="9967"/>
                              </a:moveTo>
                              <a:lnTo>
                                <a:pt x="0" y="9034"/>
                              </a:lnTo>
                              <a:lnTo>
                                <a:pt x="0" y="9640"/>
                              </a:lnTo>
                              <a:lnTo>
                                <a:pt x="328" y="9967"/>
                              </a:lnTo>
                              <a:lnTo>
                                <a:pt x="0" y="10295"/>
                              </a:lnTo>
                              <a:lnTo>
                                <a:pt x="0" y="10901"/>
                              </a:lnTo>
                              <a:lnTo>
                                <a:pt x="934" y="9967"/>
                              </a:lnTo>
                              <a:close/>
                              <a:moveTo>
                                <a:pt x="1085" y="4898"/>
                              </a:moveTo>
                              <a:lnTo>
                                <a:pt x="686" y="4499"/>
                              </a:lnTo>
                              <a:lnTo>
                                <a:pt x="668" y="4484"/>
                              </a:lnTo>
                              <a:lnTo>
                                <a:pt x="648" y="4473"/>
                              </a:lnTo>
                              <a:lnTo>
                                <a:pt x="625" y="4466"/>
                              </a:lnTo>
                              <a:lnTo>
                                <a:pt x="601" y="4464"/>
                              </a:lnTo>
                              <a:lnTo>
                                <a:pt x="554" y="4473"/>
                              </a:lnTo>
                              <a:lnTo>
                                <a:pt x="515" y="4499"/>
                              </a:lnTo>
                              <a:lnTo>
                                <a:pt x="489" y="4538"/>
                              </a:lnTo>
                              <a:lnTo>
                                <a:pt x="480" y="4585"/>
                              </a:lnTo>
                              <a:lnTo>
                                <a:pt x="480" y="6422"/>
                              </a:lnTo>
                              <a:lnTo>
                                <a:pt x="489" y="6470"/>
                              </a:lnTo>
                              <a:lnTo>
                                <a:pt x="515" y="6508"/>
                              </a:lnTo>
                              <a:lnTo>
                                <a:pt x="554" y="6534"/>
                              </a:lnTo>
                              <a:lnTo>
                                <a:pt x="601" y="6544"/>
                              </a:lnTo>
                              <a:lnTo>
                                <a:pt x="626" y="6541"/>
                              </a:lnTo>
                              <a:lnTo>
                                <a:pt x="648" y="6534"/>
                              </a:lnTo>
                              <a:lnTo>
                                <a:pt x="669" y="6523"/>
                              </a:lnTo>
                              <a:lnTo>
                                <a:pt x="687" y="6508"/>
                              </a:lnTo>
                              <a:lnTo>
                                <a:pt x="1085" y="6110"/>
                              </a:lnTo>
                              <a:lnTo>
                                <a:pt x="1085" y="4898"/>
                              </a:lnTo>
                              <a:close/>
                              <a:moveTo>
                                <a:pt x="1237" y="12199"/>
                              </a:moveTo>
                              <a:lnTo>
                                <a:pt x="232" y="11194"/>
                              </a:lnTo>
                              <a:lnTo>
                                <a:pt x="214" y="11180"/>
                              </a:lnTo>
                              <a:lnTo>
                                <a:pt x="193" y="11169"/>
                              </a:lnTo>
                              <a:lnTo>
                                <a:pt x="171" y="11162"/>
                              </a:lnTo>
                              <a:lnTo>
                                <a:pt x="146" y="11159"/>
                              </a:lnTo>
                              <a:lnTo>
                                <a:pt x="99" y="11169"/>
                              </a:lnTo>
                              <a:lnTo>
                                <a:pt x="61" y="11195"/>
                              </a:lnTo>
                              <a:lnTo>
                                <a:pt x="35" y="11233"/>
                              </a:lnTo>
                              <a:lnTo>
                                <a:pt x="25" y="11280"/>
                              </a:lnTo>
                              <a:lnTo>
                                <a:pt x="25" y="11593"/>
                              </a:lnTo>
                              <a:lnTo>
                                <a:pt x="631" y="12199"/>
                              </a:lnTo>
                              <a:lnTo>
                                <a:pt x="25" y="12805"/>
                              </a:lnTo>
                              <a:lnTo>
                                <a:pt x="25" y="13118"/>
                              </a:lnTo>
                              <a:lnTo>
                                <a:pt x="35" y="13165"/>
                              </a:lnTo>
                              <a:lnTo>
                                <a:pt x="61" y="13204"/>
                              </a:lnTo>
                              <a:lnTo>
                                <a:pt x="99" y="13230"/>
                              </a:lnTo>
                              <a:lnTo>
                                <a:pt x="146" y="13239"/>
                              </a:lnTo>
                              <a:lnTo>
                                <a:pt x="171" y="13237"/>
                              </a:lnTo>
                              <a:lnTo>
                                <a:pt x="193" y="13230"/>
                              </a:lnTo>
                              <a:lnTo>
                                <a:pt x="214" y="13219"/>
                              </a:lnTo>
                              <a:lnTo>
                                <a:pt x="232" y="13204"/>
                              </a:lnTo>
                              <a:lnTo>
                                <a:pt x="1237" y="12199"/>
                              </a:lnTo>
                              <a:close/>
                              <a:moveTo>
                                <a:pt x="1388" y="7130"/>
                              </a:moveTo>
                              <a:lnTo>
                                <a:pt x="989" y="6731"/>
                              </a:lnTo>
                              <a:lnTo>
                                <a:pt x="971" y="6716"/>
                              </a:lnTo>
                              <a:lnTo>
                                <a:pt x="951" y="6705"/>
                              </a:lnTo>
                              <a:lnTo>
                                <a:pt x="928" y="6698"/>
                              </a:lnTo>
                              <a:lnTo>
                                <a:pt x="904" y="6696"/>
                              </a:lnTo>
                              <a:lnTo>
                                <a:pt x="857" y="6705"/>
                              </a:lnTo>
                              <a:lnTo>
                                <a:pt x="818" y="6731"/>
                              </a:lnTo>
                              <a:lnTo>
                                <a:pt x="792" y="6770"/>
                              </a:lnTo>
                              <a:lnTo>
                                <a:pt x="783" y="6817"/>
                              </a:lnTo>
                              <a:lnTo>
                                <a:pt x="783" y="8654"/>
                              </a:lnTo>
                              <a:lnTo>
                                <a:pt x="792" y="8701"/>
                              </a:lnTo>
                              <a:lnTo>
                                <a:pt x="818" y="8740"/>
                              </a:lnTo>
                              <a:lnTo>
                                <a:pt x="857" y="8766"/>
                              </a:lnTo>
                              <a:lnTo>
                                <a:pt x="904" y="8776"/>
                              </a:lnTo>
                              <a:lnTo>
                                <a:pt x="928" y="8773"/>
                              </a:lnTo>
                              <a:lnTo>
                                <a:pt x="951" y="8766"/>
                              </a:lnTo>
                              <a:lnTo>
                                <a:pt x="972" y="8755"/>
                              </a:lnTo>
                              <a:lnTo>
                                <a:pt x="990" y="8740"/>
                              </a:lnTo>
                              <a:lnTo>
                                <a:pt x="1388" y="8341"/>
                              </a:lnTo>
                              <a:lnTo>
                                <a:pt x="1388" y="7130"/>
                              </a:lnTo>
                              <a:close/>
                              <a:moveTo>
                                <a:pt x="1691" y="14431"/>
                              </a:moveTo>
                              <a:lnTo>
                                <a:pt x="686" y="13426"/>
                              </a:lnTo>
                              <a:lnTo>
                                <a:pt x="669" y="13411"/>
                              </a:lnTo>
                              <a:lnTo>
                                <a:pt x="648" y="13400"/>
                              </a:lnTo>
                              <a:lnTo>
                                <a:pt x="625" y="13393"/>
                              </a:lnTo>
                              <a:lnTo>
                                <a:pt x="601" y="13391"/>
                              </a:lnTo>
                              <a:lnTo>
                                <a:pt x="554" y="13400"/>
                              </a:lnTo>
                              <a:lnTo>
                                <a:pt x="515" y="13426"/>
                              </a:lnTo>
                              <a:lnTo>
                                <a:pt x="489" y="13465"/>
                              </a:lnTo>
                              <a:lnTo>
                                <a:pt x="480" y="13512"/>
                              </a:lnTo>
                              <a:lnTo>
                                <a:pt x="480" y="13825"/>
                              </a:lnTo>
                              <a:lnTo>
                                <a:pt x="1085" y="14431"/>
                              </a:lnTo>
                              <a:lnTo>
                                <a:pt x="480" y="15037"/>
                              </a:lnTo>
                              <a:lnTo>
                                <a:pt x="480" y="15350"/>
                              </a:lnTo>
                              <a:lnTo>
                                <a:pt x="489" y="15397"/>
                              </a:lnTo>
                              <a:lnTo>
                                <a:pt x="515" y="15435"/>
                              </a:lnTo>
                              <a:lnTo>
                                <a:pt x="554" y="15461"/>
                              </a:lnTo>
                              <a:lnTo>
                                <a:pt x="601" y="15471"/>
                              </a:lnTo>
                              <a:lnTo>
                                <a:pt x="625" y="15468"/>
                              </a:lnTo>
                              <a:lnTo>
                                <a:pt x="648" y="15461"/>
                              </a:lnTo>
                              <a:lnTo>
                                <a:pt x="668" y="15450"/>
                              </a:lnTo>
                              <a:lnTo>
                                <a:pt x="686" y="15436"/>
                              </a:lnTo>
                              <a:lnTo>
                                <a:pt x="1691" y="14431"/>
                              </a:lnTo>
                              <a:close/>
                              <a:moveTo>
                                <a:pt x="1691" y="1040"/>
                              </a:moveTo>
                              <a:lnTo>
                                <a:pt x="686" y="36"/>
                              </a:lnTo>
                              <a:lnTo>
                                <a:pt x="669" y="21"/>
                              </a:lnTo>
                              <a:lnTo>
                                <a:pt x="648" y="10"/>
                              </a:lnTo>
                              <a:lnTo>
                                <a:pt x="625" y="3"/>
                              </a:lnTo>
                              <a:lnTo>
                                <a:pt x="601" y="0"/>
                              </a:lnTo>
                              <a:lnTo>
                                <a:pt x="554" y="10"/>
                              </a:lnTo>
                              <a:lnTo>
                                <a:pt x="515" y="36"/>
                              </a:lnTo>
                              <a:lnTo>
                                <a:pt x="489" y="74"/>
                              </a:lnTo>
                              <a:lnTo>
                                <a:pt x="480" y="121"/>
                              </a:lnTo>
                              <a:lnTo>
                                <a:pt x="480" y="435"/>
                              </a:lnTo>
                              <a:lnTo>
                                <a:pt x="1085" y="1040"/>
                              </a:lnTo>
                              <a:lnTo>
                                <a:pt x="480" y="1646"/>
                              </a:lnTo>
                              <a:lnTo>
                                <a:pt x="480" y="1959"/>
                              </a:lnTo>
                              <a:lnTo>
                                <a:pt x="489" y="2007"/>
                              </a:lnTo>
                              <a:lnTo>
                                <a:pt x="515" y="2045"/>
                              </a:lnTo>
                              <a:lnTo>
                                <a:pt x="554" y="2071"/>
                              </a:lnTo>
                              <a:lnTo>
                                <a:pt x="601" y="2080"/>
                              </a:lnTo>
                              <a:lnTo>
                                <a:pt x="625" y="2078"/>
                              </a:lnTo>
                              <a:lnTo>
                                <a:pt x="648" y="2071"/>
                              </a:lnTo>
                              <a:lnTo>
                                <a:pt x="668" y="2060"/>
                              </a:lnTo>
                              <a:lnTo>
                                <a:pt x="686" y="2045"/>
                              </a:lnTo>
                              <a:lnTo>
                                <a:pt x="1691" y="1040"/>
                              </a:lnTo>
                              <a:close/>
                              <a:moveTo>
                                <a:pt x="1691" y="9362"/>
                              </a:moveTo>
                              <a:lnTo>
                                <a:pt x="1292" y="8962"/>
                              </a:lnTo>
                              <a:lnTo>
                                <a:pt x="1274" y="8948"/>
                              </a:lnTo>
                              <a:lnTo>
                                <a:pt x="1254" y="8937"/>
                              </a:lnTo>
                              <a:lnTo>
                                <a:pt x="1231" y="8930"/>
                              </a:lnTo>
                              <a:lnTo>
                                <a:pt x="1207" y="8927"/>
                              </a:lnTo>
                              <a:lnTo>
                                <a:pt x="1160" y="8937"/>
                              </a:lnTo>
                              <a:lnTo>
                                <a:pt x="1121" y="8963"/>
                              </a:lnTo>
                              <a:lnTo>
                                <a:pt x="1095" y="9001"/>
                              </a:lnTo>
                              <a:lnTo>
                                <a:pt x="1085" y="9048"/>
                              </a:lnTo>
                              <a:lnTo>
                                <a:pt x="1085" y="10886"/>
                              </a:lnTo>
                              <a:lnTo>
                                <a:pt x="1095" y="10933"/>
                              </a:lnTo>
                              <a:lnTo>
                                <a:pt x="1121" y="10972"/>
                              </a:lnTo>
                              <a:lnTo>
                                <a:pt x="1160" y="10998"/>
                              </a:lnTo>
                              <a:lnTo>
                                <a:pt x="1207" y="11007"/>
                              </a:lnTo>
                              <a:lnTo>
                                <a:pt x="1231" y="11005"/>
                              </a:lnTo>
                              <a:lnTo>
                                <a:pt x="1254" y="10998"/>
                              </a:lnTo>
                              <a:lnTo>
                                <a:pt x="1275" y="10986"/>
                              </a:lnTo>
                              <a:lnTo>
                                <a:pt x="1293" y="10971"/>
                              </a:lnTo>
                              <a:lnTo>
                                <a:pt x="1691" y="10573"/>
                              </a:lnTo>
                              <a:lnTo>
                                <a:pt x="1691" y="9362"/>
                              </a:lnTo>
                              <a:close/>
                              <a:moveTo>
                                <a:pt x="1992" y="16661"/>
                              </a:moveTo>
                              <a:lnTo>
                                <a:pt x="989" y="15658"/>
                              </a:lnTo>
                              <a:lnTo>
                                <a:pt x="971" y="15643"/>
                              </a:lnTo>
                              <a:lnTo>
                                <a:pt x="951" y="15632"/>
                              </a:lnTo>
                              <a:lnTo>
                                <a:pt x="928" y="15625"/>
                              </a:lnTo>
                              <a:lnTo>
                                <a:pt x="904" y="15623"/>
                              </a:lnTo>
                              <a:lnTo>
                                <a:pt x="857" y="15632"/>
                              </a:lnTo>
                              <a:lnTo>
                                <a:pt x="818" y="15658"/>
                              </a:lnTo>
                              <a:lnTo>
                                <a:pt x="792" y="15697"/>
                              </a:lnTo>
                              <a:lnTo>
                                <a:pt x="783" y="15744"/>
                              </a:lnTo>
                              <a:lnTo>
                                <a:pt x="783" y="16057"/>
                              </a:lnTo>
                              <a:lnTo>
                                <a:pt x="383" y="15658"/>
                              </a:lnTo>
                              <a:lnTo>
                                <a:pt x="365" y="15643"/>
                              </a:lnTo>
                              <a:lnTo>
                                <a:pt x="345" y="15632"/>
                              </a:lnTo>
                              <a:lnTo>
                                <a:pt x="322" y="15625"/>
                              </a:lnTo>
                              <a:lnTo>
                                <a:pt x="298" y="15623"/>
                              </a:lnTo>
                              <a:lnTo>
                                <a:pt x="251" y="15632"/>
                              </a:lnTo>
                              <a:lnTo>
                                <a:pt x="212" y="15658"/>
                              </a:lnTo>
                              <a:lnTo>
                                <a:pt x="186" y="15697"/>
                              </a:lnTo>
                              <a:lnTo>
                                <a:pt x="177" y="15744"/>
                              </a:lnTo>
                              <a:lnTo>
                                <a:pt x="177" y="16661"/>
                              </a:lnTo>
                              <a:lnTo>
                                <a:pt x="783" y="16661"/>
                              </a:lnTo>
                              <a:lnTo>
                                <a:pt x="783" y="16057"/>
                              </a:lnTo>
                              <a:lnTo>
                                <a:pt x="1386" y="16661"/>
                              </a:lnTo>
                              <a:lnTo>
                                <a:pt x="1992" y="16661"/>
                              </a:lnTo>
                              <a:close/>
                              <a:moveTo>
                                <a:pt x="1994" y="3272"/>
                              </a:moveTo>
                              <a:lnTo>
                                <a:pt x="989" y="2267"/>
                              </a:lnTo>
                              <a:lnTo>
                                <a:pt x="971" y="2253"/>
                              </a:lnTo>
                              <a:lnTo>
                                <a:pt x="951" y="2242"/>
                              </a:lnTo>
                              <a:lnTo>
                                <a:pt x="928" y="2235"/>
                              </a:lnTo>
                              <a:lnTo>
                                <a:pt x="904" y="2232"/>
                              </a:lnTo>
                              <a:lnTo>
                                <a:pt x="857" y="2242"/>
                              </a:lnTo>
                              <a:lnTo>
                                <a:pt x="818" y="2268"/>
                              </a:lnTo>
                              <a:lnTo>
                                <a:pt x="792" y="2306"/>
                              </a:lnTo>
                              <a:lnTo>
                                <a:pt x="783" y="2353"/>
                              </a:lnTo>
                              <a:lnTo>
                                <a:pt x="783" y="2666"/>
                              </a:lnTo>
                              <a:lnTo>
                                <a:pt x="1388" y="3272"/>
                              </a:lnTo>
                              <a:lnTo>
                                <a:pt x="783" y="3878"/>
                              </a:lnTo>
                              <a:lnTo>
                                <a:pt x="783" y="4191"/>
                              </a:lnTo>
                              <a:lnTo>
                                <a:pt x="792" y="4238"/>
                              </a:lnTo>
                              <a:lnTo>
                                <a:pt x="818" y="4277"/>
                              </a:lnTo>
                              <a:lnTo>
                                <a:pt x="857" y="4303"/>
                              </a:lnTo>
                              <a:lnTo>
                                <a:pt x="904" y="4312"/>
                              </a:lnTo>
                              <a:lnTo>
                                <a:pt x="928" y="4310"/>
                              </a:lnTo>
                              <a:lnTo>
                                <a:pt x="951" y="4303"/>
                              </a:lnTo>
                              <a:lnTo>
                                <a:pt x="971" y="4292"/>
                              </a:lnTo>
                              <a:lnTo>
                                <a:pt x="989" y="4277"/>
                              </a:lnTo>
                              <a:lnTo>
                                <a:pt x="1994" y="3272"/>
                              </a:lnTo>
                              <a:close/>
                              <a:moveTo>
                                <a:pt x="1994" y="11593"/>
                              </a:moveTo>
                              <a:lnTo>
                                <a:pt x="1595" y="11194"/>
                              </a:lnTo>
                              <a:lnTo>
                                <a:pt x="1577" y="11180"/>
                              </a:lnTo>
                              <a:lnTo>
                                <a:pt x="1556" y="11169"/>
                              </a:lnTo>
                              <a:lnTo>
                                <a:pt x="1534" y="11162"/>
                              </a:lnTo>
                              <a:lnTo>
                                <a:pt x="1510" y="11159"/>
                              </a:lnTo>
                              <a:lnTo>
                                <a:pt x="1462" y="11169"/>
                              </a:lnTo>
                              <a:lnTo>
                                <a:pt x="1424" y="11195"/>
                              </a:lnTo>
                              <a:lnTo>
                                <a:pt x="1398" y="11233"/>
                              </a:lnTo>
                              <a:lnTo>
                                <a:pt x="1388" y="11280"/>
                              </a:lnTo>
                              <a:lnTo>
                                <a:pt x="1388" y="13118"/>
                              </a:lnTo>
                              <a:lnTo>
                                <a:pt x="1398" y="13165"/>
                              </a:lnTo>
                              <a:lnTo>
                                <a:pt x="1424" y="13203"/>
                              </a:lnTo>
                              <a:lnTo>
                                <a:pt x="1462" y="13230"/>
                              </a:lnTo>
                              <a:lnTo>
                                <a:pt x="1510" y="13239"/>
                              </a:lnTo>
                              <a:lnTo>
                                <a:pt x="1534" y="13237"/>
                              </a:lnTo>
                              <a:lnTo>
                                <a:pt x="1557" y="13229"/>
                              </a:lnTo>
                              <a:lnTo>
                                <a:pt x="1578" y="13218"/>
                              </a:lnTo>
                              <a:lnTo>
                                <a:pt x="1596" y="13203"/>
                              </a:lnTo>
                              <a:lnTo>
                                <a:pt x="1994" y="12805"/>
                              </a:lnTo>
                              <a:lnTo>
                                <a:pt x="1994" y="11593"/>
                              </a:lnTo>
                              <a:close/>
                              <a:moveTo>
                                <a:pt x="2297" y="5504"/>
                              </a:moveTo>
                              <a:lnTo>
                                <a:pt x="1292" y="4499"/>
                              </a:lnTo>
                              <a:lnTo>
                                <a:pt x="1274" y="4484"/>
                              </a:lnTo>
                              <a:lnTo>
                                <a:pt x="1254" y="4473"/>
                              </a:lnTo>
                              <a:lnTo>
                                <a:pt x="1231" y="4466"/>
                              </a:lnTo>
                              <a:lnTo>
                                <a:pt x="1207" y="4464"/>
                              </a:lnTo>
                              <a:lnTo>
                                <a:pt x="1159" y="4473"/>
                              </a:lnTo>
                              <a:lnTo>
                                <a:pt x="1121" y="4499"/>
                              </a:lnTo>
                              <a:lnTo>
                                <a:pt x="1095" y="4538"/>
                              </a:lnTo>
                              <a:lnTo>
                                <a:pt x="1085" y="4585"/>
                              </a:lnTo>
                              <a:lnTo>
                                <a:pt x="1085" y="4898"/>
                              </a:lnTo>
                              <a:lnTo>
                                <a:pt x="1691" y="5504"/>
                              </a:lnTo>
                              <a:lnTo>
                                <a:pt x="1085" y="6110"/>
                              </a:lnTo>
                              <a:lnTo>
                                <a:pt x="1085" y="6423"/>
                              </a:lnTo>
                              <a:lnTo>
                                <a:pt x="1095" y="6470"/>
                              </a:lnTo>
                              <a:lnTo>
                                <a:pt x="1121" y="6508"/>
                              </a:lnTo>
                              <a:lnTo>
                                <a:pt x="1159" y="6534"/>
                              </a:lnTo>
                              <a:lnTo>
                                <a:pt x="1207" y="6544"/>
                              </a:lnTo>
                              <a:lnTo>
                                <a:pt x="1231" y="6541"/>
                              </a:lnTo>
                              <a:lnTo>
                                <a:pt x="1253" y="6534"/>
                              </a:lnTo>
                              <a:lnTo>
                                <a:pt x="1274" y="6523"/>
                              </a:lnTo>
                              <a:lnTo>
                                <a:pt x="1292" y="6509"/>
                              </a:lnTo>
                              <a:lnTo>
                                <a:pt x="2297" y="5504"/>
                              </a:lnTo>
                              <a:close/>
                              <a:moveTo>
                                <a:pt x="2449" y="13825"/>
                              </a:moveTo>
                              <a:lnTo>
                                <a:pt x="2049" y="13426"/>
                              </a:lnTo>
                              <a:lnTo>
                                <a:pt x="2031" y="13411"/>
                              </a:lnTo>
                              <a:lnTo>
                                <a:pt x="2011" y="13400"/>
                              </a:lnTo>
                              <a:lnTo>
                                <a:pt x="1988" y="13393"/>
                              </a:lnTo>
                              <a:lnTo>
                                <a:pt x="1964" y="13391"/>
                              </a:lnTo>
                              <a:lnTo>
                                <a:pt x="1917" y="13400"/>
                              </a:lnTo>
                              <a:lnTo>
                                <a:pt x="1878" y="13426"/>
                              </a:lnTo>
                              <a:lnTo>
                                <a:pt x="1852" y="13465"/>
                              </a:lnTo>
                              <a:lnTo>
                                <a:pt x="1843" y="13512"/>
                              </a:lnTo>
                              <a:lnTo>
                                <a:pt x="1843" y="15349"/>
                              </a:lnTo>
                              <a:lnTo>
                                <a:pt x="1852" y="15397"/>
                              </a:lnTo>
                              <a:lnTo>
                                <a:pt x="1878" y="15435"/>
                              </a:lnTo>
                              <a:lnTo>
                                <a:pt x="1917" y="15461"/>
                              </a:lnTo>
                              <a:lnTo>
                                <a:pt x="1964" y="15471"/>
                              </a:lnTo>
                              <a:lnTo>
                                <a:pt x="1989" y="15468"/>
                              </a:lnTo>
                              <a:lnTo>
                                <a:pt x="2012" y="15461"/>
                              </a:lnTo>
                              <a:lnTo>
                                <a:pt x="2032" y="15450"/>
                              </a:lnTo>
                              <a:lnTo>
                                <a:pt x="2050" y="15435"/>
                              </a:lnTo>
                              <a:lnTo>
                                <a:pt x="2449" y="15037"/>
                              </a:lnTo>
                              <a:lnTo>
                                <a:pt x="2449" y="13825"/>
                              </a:lnTo>
                              <a:close/>
                              <a:moveTo>
                                <a:pt x="2449" y="435"/>
                              </a:moveTo>
                              <a:lnTo>
                                <a:pt x="2049" y="35"/>
                              </a:lnTo>
                              <a:lnTo>
                                <a:pt x="2031" y="21"/>
                              </a:lnTo>
                              <a:lnTo>
                                <a:pt x="2011" y="10"/>
                              </a:lnTo>
                              <a:lnTo>
                                <a:pt x="1988" y="3"/>
                              </a:lnTo>
                              <a:lnTo>
                                <a:pt x="1964" y="0"/>
                              </a:lnTo>
                              <a:lnTo>
                                <a:pt x="1917" y="10"/>
                              </a:lnTo>
                              <a:lnTo>
                                <a:pt x="1878" y="36"/>
                              </a:lnTo>
                              <a:lnTo>
                                <a:pt x="1852" y="74"/>
                              </a:lnTo>
                              <a:lnTo>
                                <a:pt x="1843" y="121"/>
                              </a:lnTo>
                              <a:lnTo>
                                <a:pt x="1843" y="1959"/>
                              </a:lnTo>
                              <a:lnTo>
                                <a:pt x="1852" y="2006"/>
                              </a:lnTo>
                              <a:lnTo>
                                <a:pt x="1878" y="2045"/>
                              </a:lnTo>
                              <a:lnTo>
                                <a:pt x="1917" y="2071"/>
                              </a:lnTo>
                              <a:lnTo>
                                <a:pt x="1964" y="2080"/>
                              </a:lnTo>
                              <a:lnTo>
                                <a:pt x="1989" y="2078"/>
                              </a:lnTo>
                              <a:lnTo>
                                <a:pt x="2012" y="2071"/>
                              </a:lnTo>
                              <a:lnTo>
                                <a:pt x="2032" y="2059"/>
                              </a:lnTo>
                              <a:lnTo>
                                <a:pt x="2050" y="2044"/>
                              </a:lnTo>
                              <a:lnTo>
                                <a:pt x="2449" y="1646"/>
                              </a:lnTo>
                              <a:lnTo>
                                <a:pt x="2449" y="435"/>
                              </a:lnTo>
                              <a:close/>
                              <a:moveTo>
                                <a:pt x="2600" y="7736"/>
                              </a:moveTo>
                              <a:lnTo>
                                <a:pt x="1595" y="6731"/>
                              </a:lnTo>
                              <a:lnTo>
                                <a:pt x="1577" y="6716"/>
                              </a:lnTo>
                              <a:lnTo>
                                <a:pt x="1557" y="6705"/>
                              </a:lnTo>
                              <a:lnTo>
                                <a:pt x="1534" y="6698"/>
                              </a:lnTo>
                              <a:lnTo>
                                <a:pt x="1509" y="6696"/>
                              </a:lnTo>
                              <a:lnTo>
                                <a:pt x="1462" y="6705"/>
                              </a:lnTo>
                              <a:lnTo>
                                <a:pt x="1424" y="6731"/>
                              </a:lnTo>
                              <a:lnTo>
                                <a:pt x="1398" y="6770"/>
                              </a:lnTo>
                              <a:lnTo>
                                <a:pt x="1388" y="6817"/>
                              </a:lnTo>
                              <a:lnTo>
                                <a:pt x="1388" y="7130"/>
                              </a:lnTo>
                              <a:lnTo>
                                <a:pt x="1994" y="7736"/>
                              </a:lnTo>
                              <a:lnTo>
                                <a:pt x="1388" y="8341"/>
                              </a:lnTo>
                              <a:lnTo>
                                <a:pt x="1388" y="8655"/>
                              </a:lnTo>
                              <a:lnTo>
                                <a:pt x="1398" y="8702"/>
                              </a:lnTo>
                              <a:lnTo>
                                <a:pt x="1424" y="8740"/>
                              </a:lnTo>
                              <a:lnTo>
                                <a:pt x="1462" y="8766"/>
                              </a:lnTo>
                              <a:lnTo>
                                <a:pt x="1509" y="8776"/>
                              </a:lnTo>
                              <a:lnTo>
                                <a:pt x="1534" y="8773"/>
                              </a:lnTo>
                              <a:lnTo>
                                <a:pt x="1556" y="8766"/>
                              </a:lnTo>
                              <a:lnTo>
                                <a:pt x="1577" y="8755"/>
                              </a:lnTo>
                              <a:lnTo>
                                <a:pt x="1595" y="8740"/>
                              </a:lnTo>
                              <a:lnTo>
                                <a:pt x="2600" y="7736"/>
                              </a:lnTo>
                              <a:close/>
                              <a:moveTo>
                                <a:pt x="2752" y="2666"/>
                              </a:moveTo>
                              <a:lnTo>
                                <a:pt x="2352" y="2267"/>
                              </a:lnTo>
                              <a:lnTo>
                                <a:pt x="2334" y="2253"/>
                              </a:lnTo>
                              <a:lnTo>
                                <a:pt x="2314" y="2242"/>
                              </a:lnTo>
                              <a:lnTo>
                                <a:pt x="2291" y="2235"/>
                              </a:lnTo>
                              <a:lnTo>
                                <a:pt x="2267" y="2232"/>
                              </a:lnTo>
                              <a:lnTo>
                                <a:pt x="2220" y="2242"/>
                              </a:lnTo>
                              <a:lnTo>
                                <a:pt x="2181" y="2268"/>
                              </a:lnTo>
                              <a:lnTo>
                                <a:pt x="2155" y="2306"/>
                              </a:lnTo>
                              <a:lnTo>
                                <a:pt x="2146" y="2353"/>
                              </a:lnTo>
                              <a:lnTo>
                                <a:pt x="2146" y="4191"/>
                              </a:lnTo>
                              <a:lnTo>
                                <a:pt x="2155" y="4238"/>
                              </a:lnTo>
                              <a:lnTo>
                                <a:pt x="2181" y="4276"/>
                              </a:lnTo>
                              <a:lnTo>
                                <a:pt x="2220" y="4303"/>
                              </a:lnTo>
                              <a:lnTo>
                                <a:pt x="2267" y="4312"/>
                              </a:lnTo>
                              <a:lnTo>
                                <a:pt x="2292" y="4310"/>
                              </a:lnTo>
                              <a:lnTo>
                                <a:pt x="2314" y="4303"/>
                              </a:lnTo>
                              <a:lnTo>
                                <a:pt x="2335" y="4291"/>
                              </a:lnTo>
                              <a:lnTo>
                                <a:pt x="2353" y="4276"/>
                              </a:lnTo>
                              <a:lnTo>
                                <a:pt x="2752" y="3878"/>
                              </a:lnTo>
                              <a:lnTo>
                                <a:pt x="2752" y="2666"/>
                              </a:lnTo>
                              <a:close/>
                              <a:moveTo>
                                <a:pt x="2903" y="9967"/>
                              </a:moveTo>
                              <a:lnTo>
                                <a:pt x="1898" y="8963"/>
                              </a:lnTo>
                              <a:lnTo>
                                <a:pt x="1880" y="8948"/>
                              </a:lnTo>
                              <a:lnTo>
                                <a:pt x="1859" y="8937"/>
                              </a:lnTo>
                              <a:lnTo>
                                <a:pt x="1837" y="8930"/>
                              </a:lnTo>
                              <a:lnTo>
                                <a:pt x="1812" y="8927"/>
                              </a:lnTo>
                              <a:lnTo>
                                <a:pt x="1765" y="8937"/>
                              </a:lnTo>
                              <a:lnTo>
                                <a:pt x="1727" y="8963"/>
                              </a:lnTo>
                              <a:lnTo>
                                <a:pt x="1701" y="9001"/>
                              </a:lnTo>
                              <a:lnTo>
                                <a:pt x="1691" y="9048"/>
                              </a:lnTo>
                              <a:lnTo>
                                <a:pt x="1691" y="9362"/>
                              </a:lnTo>
                              <a:lnTo>
                                <a:pt x="2297" y="9967"/>
                              </a:lnTo>
                              <a:lnTo>
                                <a:pt x="1691" y="10573"/>
                              </a:lnTo>
                              <a:lnTo>
                                <a:pt x="1691" y="10886"/>
                              </a:lnTo>
                              <a:lnTo>
                                <a:pt x="1701" y="10934"/>
                              </a:lnTo>
                              <a:lnTo>
                                <a:pt x="1727" y="10972"/>
                              </a:lnTo>
                              <a:lnTo>
                                <a:pt x="1765" y="10998"/>
                              </a:lnTo>
                              <a:lnTo>
                                <a:pt x="1812" y="11007"/>
                              </a:lnTo>
                              <a:lnTo>
                                <a:pt x="1837" y="11005"/>
                              </a:lnTo>
                              <a:lnTo>
                                <a:pt x="1859" y="10998"/>
                              </a:lnTo>
                              <a:lnTo>
                                <a:pt x="1880" y="10987"/>
                              </a:lnTo>
                              <a:lnTo>
                                <a:pt x="1898" y="10972"/>
                              </a:lnTo>
                              <a:lnTo>
                                <a:pt x="2903" y="9967"/>
                              </a:lnTo>
                              <a:close/>
                              <a:moveTo>
                                <a:pt x="3054" y="4898"/>
                              </a:moveTo>
                              <a:lnTo>
                                <a:pt x="2655" y="4499"/>
                              </a:lnTo>
                              <a:lnTo>
                                <a:pt x="2637" y="4484"/>
                              </a:lnTo>
                              <a:lnTo>
                                <a:pt x="2617" y="4473"/>
                              </a:lnTo>
                              <a:lnTo>
                                <a:pt x="2594" y="4466"/>
                              </a:lnTo>
                              <a:lnTo>
                                <a:pt x="2570" y="4464"/>
                              </a:lnTo>
                              <a:lnTo>
                                <a:pt x="2523" y="4473"/>
                              </a:lnTo>
                              <a:lnTo>
                                <a:pt x="2484" y="4499"/>
                              </a:lnTo>
                              <a:lnTo>
                                <a:pt x="2458" y="4538"/>
                              </a:lnTo>
                              <a:lnTo>
                                <a:pt x="2449" y="4585"/>
                              </a:lnTo>
                              <a:lnTo>
                                <a:pt x="2449" y="6422"/>
                              </a:lnTo>
                              <a:lnTo>
                                <a:pt x="2458" y="6470"/>
                              </a:lnTo>
                              <a:lnTo>
                                <a:pt x="2484" y="6508"/>
                              </a:lnTo>
                              <a:lnTo>
                                <a:pt x="2523" y="6534"/>
                              </a:lnTo>
                              <a:lnTo>
                                <a:pt x="2570" y="6544"/>
                              </a:lnTo>
                              <a:lnTo>
                                <a:pt x="2594" y="6541"/>
                              </a:lnTo>
                              <a:lnTo>
                                <a:pt x="2617" y="6534"/>
                              </a:lnTo>
                              <a:lnTo>
                                <a:pt x="2638" y="6523"/>
                              </a:lnTo>
                              <a:lnTo>
                                <a:pt x="2656" y="6508"/>
                              </a:lnTo>
                              <a:lnTo>
                                <a:pt x="3054" y="6110"/>
                              </a:lnTo>
                              <a:lnTo>
                                <a:pt x="3054" y="4898"/>
                              </a:lnTo>
                              <a:close/>
                              <a:moveTo>
                                <a:pt x="3206" y="12199"/>
                              </a:moveTo>
                              <a:lnTo>
                                <a:pt x="2201" y="11194"/>
                              </a:lnTo>
                              <a:lnTo>
                                <a:pt x="2183" y="11180"/>
                              </a:lnTo>
                              <a:lnTo>
                                <a:pt x="2162" y="11169"/>
                              </a:lnTo>
                              <a:lnTo>
                                <a:pt x="2140" y="11162"/>
                              </a:lnTo>
                              <a:lnTo>
                                <a:pt x="2115" y="11159"/>
                              </a:lnTo>
                              <a:lnTo>
                                <a:pt x="2068" y="11169"/>
                              </a:lnTo>
                              <a:lnTo>
                                <a:pt x="2030" y="11195"/>
                              </a:lnTo>
                              <a:lnTo>
                                <a:pt x="2004" y="11233"/>
                              </a:lnTo>
                              <a:lnTo>
                                <a:pt x="1994" y="11280"/>
                              </a:lnTo>
                              <a:lnTo>
                                <a:pt x="1994" y="11593"/>
                              </a:lnTo>
                              <a:lnTo>
                                <a:pt x="2600" y="12199"/>
                              </a:lnTo>
                              <a:lnTo>
                                <a:pt x="1994" y="12805"/>
                              </a:lnTo>
                              <a:lnTo>
                                <a:pt x="1994" y="13118"/>
                              </a:lnTo>
                              <a:lnTo>
                                <a:pt x="2004" y="13165"/>
                              </a:lnTo>
                              <a:lnTo>
                                <a:pt x="2030" y="13204"/>
                              </a:lnTo>
                              <a:lnTo>
                                <a:pt x="2068" y="13230"/>
                              </a:lnTo>
                              <a:lnTo>
                                <a:pt x="2115" y="13239"/>
                              </a:lnTo>
                              <a:lnTo>
                                <a:pt x="2139" y="13237"/>
                              </a:lnTo>
                              <a:lnTo>
                                <a:pt x="2162" y="13230"/>
                              </a:lnTo>
                              <a:lnTo>
                                <a:pt x="2183" y="13219"/>
                              </a:lnTo>
                              <a:lnTo>
                                <a:pt x="2200" y="13204"/>
                              </a:lnTo>
                              <a:lnTo>
                                <a:pt x="3206" y="12199"/>
                              </a:lnTo>
                              <a:close/>
                              <a:moveTo>
                                <a:pt x="3357" y="7130"/>
                              </a:moveTo>
                              <a:lnTo>
                                <a:pt x="2958" y="6731"/>
                              </a:lnTo>
                              <a:lnTo>
                                <a:pt x="2940" y="6716"/>
                              </a:lnTo>
                              <a:lnTo>
                                <a:pt x="2920" y="6705"/>
                              </a:lnTo>
                              <a:lnTo>
                                <a:pt x="2897" y="6698"/>
                              </a:lnTo>
                              <a:lnTo>
                                <a:pt x="2873" y="6696"/>
                              </a:lnTo>
                              <a:lnTo>
                                <a:pt x="2826" y="6705"/>
                              </a:lnTo>
                              <a:lnTo>
                                <a:pt x="2787" y="6731"/>
                              </a:lnTo>
                              <a:lnTo>
                                <a:pt x="2761" y="6770"/>
                              </a:lnTo>
                              <a:lnTo>
                                <a:pt x="2751" y="6817"/>
                              </a:lnTo>
                              <a:lnTo>
                                <a:pt x="2751" y="8654"/>
                              </a:lnTo>
                              <a:lnTo>
                                <a:pt x="2761" y="8701"/>
                              </a:lnTo>
                              <a:lnTo>
                                <a:pt x="2787" y="8740"/>
                              </a:lnTo>
                              <a:lnTo>
                                <a:pt x="2826" y="8766"/>
                              </a:lnTo>
                              <a:lnTo>
                                <a:pt x="2873" y="8776"/>
                              </a:lnTo>
                              <a:lnTo>
                                <a:pt x="2897" y="8773"/>
                              </a:lnTo>
                              <a:lnTo>
                                <a:pt x="2920" y="8766"/>
                              </a:lnTo>
                              <a:lnTo>
                                <a:pt x="2941" y="8755"/>
                              </a:lnTo>
                              <a:lnTo>
                                <a:pt x="2959" y="8740"/>
                              </a:lnTo>
                              <a:lnTo>
                                <a:pt x="3357" y="8341"/>
                              </a:lnTo>
                              <a:lnTo>
                                <a:pt x="3357" y="7130"/>
                              </a:lnTo>
                              <a:close/>
                              <a:moveTo>
                                <a:pt x="3660" y="14431"/>
                              </a:moveTo>
                              <a:lnTo>
                                <a:pt x="2655" y="13426"/>
                              </a:lnTo>
                              <a:lnTo>
                                <a:pt x="2637" y="13411"/>
                              </a:lnTo>
                              <a:lnTo>
                                <a:pt x="2617" y="13400"/>
                              </a:lnTo>
                              <a:lnTo>
                                <a:pt x="2594" y="13393"/>
                              </a:lnTo>
                              <a:lnTo>
                                <a:pt x="2570" y="13391"/>
                              </a:lnTo>
                              <a:lnTo>
                                <a:pt x="2523" y="13400"/>
                              </a:lnTo>
                              <a:lnTo>
                                <a:pt x="2484" y="13426"/>
                              </a:lnTo>
                              <a:lnTo>
                                <a:pt x="2458" y="13465"/>
                              </a:lnTo>
                              <a:lnTo>
                                <a:pt x="2449" y="13512"/>
                              </a:lnTo>
                              <a:lnTo>
                                <a:pt x="2449" y="13825"/>
                              </a:lnTo>
                              <a:lnTo>
                                <a:pt x="3054" y="14431"/>
                              </a:lnTo>
                              <a:lnTo>
                                <a:pt x="2449" y="15037"/>
                              </a:lnTo>
                              <a:lnTo>
                                <a:pt x="2449" y="15350"/>
                              </a:lnTo>
                              <a:lnTo>
                                <a:pt x="2458" y="15397"/>
                              </a:lnTo>
                              <a:lnTo>
                                <a:pt x="2484" y="15435"/>
                              </a:lnTo>
                              <a:lnTo>
                                <a:pt x="2523" y="15461"/>
                              </a:lnTo>
                              <a:lnTo>
                                <a:pt x="2570" y="15471"/>
                              </a:lnTo>
                              <a:lnTo>
                                <a:pt x="2594" y="15468"/>
                              </a:lnTo>
                              <a:lnTo>
                                <a:pt x="2617" y="15461"/>
                              </a:lnTo>
                              <a:lnTo>
                                <a:pt x="2637" y="15450"/>
                              </a:lnTo>
                              <a:lnTo>
                                <a:pt x="2655" y="15436"/>
                              </a:lnTo>
                              <a:lnTo>
                                <a:pt x="3660" y="14431"/>
                              </a:lnTo>
                              <a:close/>
                              <a:moveTo>
                                <a:pt x="3660" y="1040"/>
                              </a:moveTo>
                              <a:lnTo>
                                <a:pt x="2655" y="36"/>
                              </a:lnTo>
                              <a:lnTo>
                                <a:pt x="2637" y="21"/>
                              </a:lnTo>
                              <a:lnTo>
                                <a:pt x="2617" y="10"/>
                              </a:lnTo>
                              <a:lnTo>
                                <a:pt x="2594" y="3"/>
                              </a:lnTo>
                              <a:lnTo>
                                <a:pt x="2570" y="0"/>
                              </a:lnTo>
                              <a:lnTo>
                                <a:pt x="2523" y="10"/>
                              </a:lnTo>
                              <a:lnTo>
                                <a:pt x="2484" y="36"/>
                              </a:lnTo>
                              <a:lnTo>
                                <a:pt x="2458" y="74"/>
                              </a:lnTo>
                              <a:lnTo>
                                <a:pt x="2449" y="121"/>
                              </a:lnTo>
                              <a:lnTo>
                                <a:pt x="2449" y="435"/>
                              </a:lnTo>
                              <a:lnTo>
                                <a:pt x="3054" y="1040"/>
                              </a:lnTo>
                              <a:lnTo>
                                <a:pt x="2449" y="1646"/>
                              </a:lnTo>
                              <a:lnTo>
                                <a:pt x="2449" y="1959"/>
                              </a:lnTo>
                              <a:lnTo>
                                <a:pt x="2458" y="2007"/>
                              </a:lnTo>
                              <a:lnTo>
                                <a:pt x="2484" y="2045"/>
                              </a:lnTo>
                              <a:lnTo>
                                <a:pt x="2523" y="2071"/>
                              </a:lnTo>
                              <a:lnTo>
                                <a:pt x="2570" y="2080"/>
                              </a:lnTo>
                              <a:lnTo>
                                <a:pt x="2594" y="2078"/>
                              </a:lnTo>
                              <a:lnTo>
                                <a:pt x="2617" y="2071"/>
                              </a:lnTo>
                              <a:lnTo>
                                <a:pt x="2637" y="2060"/>
                              </a:lnTo>
                              <a:lnTo>
                                <a:pt x="2655" y="2045"/>
                              </a:lnTo>
                              <a:lnTo>
                                <a:pt x="3660" y="1040"/>
                              </a:lnTo>
                              <a:close/>
                              <a:moveTo>
                                <a:pt x="3660" y="9362"/>
                              </a:moveTo>
                              <a:lnTo>
                                <a:pt x="3261" y="8962"/>
                              </a:lnTo>
                              <a:lnTo>
                                <a:pt x="3243" y="8948"/>
                              </a:lnTo>
                              <a:lnTo>
                                <a:pt x="3222" y="8937"/>
                              </a:lnTo>
                              <a:lnTo>
                                <a:pt x="3200" y="8930"/>
                              </a:lnTo>
                              <a:lnTo>
                                <a:pt x="3176" y="8927"/>
                              </a:lnTo>
                              <a:lnTo>
                                <a:pt x="3129" y="8937"/>
                              </a:lnTo>
                              <a:lnTo>
                                <a:pt x="3090" y="8963"/>
                              </a:lnTo>
                              <a:lnTo>
                                <a:pt x="3064" y="9001"/>
                              </a:lnTo>
                              <a:lnTo>
                                <a:pt x="3054" y="9048"/>
                              </a:lnTo>
                              <a:lnTo>
                                <a:pt x="3054" y="10886"/>
                              </a:lnTo>
                              <a:lnTo>
                                <a:pt x="3064" y="10933"/>
                              </a:lnTo>
                              <a:lnTo>
                                <a:pt x="3090" y="10972"/>
                              </a:lnTo>
                              <a:lnTo>
                                <a:pt x="3129" y="10998"/>
                              </a:lnTo>
                              <a:lnTo>
                                <a:pt x="3176" y="11007"/>
                              </a:lnTo>
                              <a:lnTo>
                                <a:pt x="3200" y="11005"/>
                              </a:lnTo>
                              <a:lnTo>
                                <a:pt x="3223" y="10998"/>
                              </a:lnTo>
                              <a:lnTo>
                                <a:pt x="3244" y="10986"/>
                              </a:lnTo>
                              <a:lnTo>
                                <a:pt x="3262" y="10971"/>
                              </a:lnTo>
                              <a:lnTo>
                                <a:pt x="3660" y="10573"/>
                              </a:lnTo>
                              <a:lnTo>
                                <a:pt x="3660" y="9362"/>
                              </a:lnTo>
                              <a:close/>
                              <a:moveTo>
                                <a:pt x="3961" y="16661"/>
                              </a:moveTo>
                              <a:lnTo>
                                <a:pt x="2958" y="15658"/>
                              </a:lnTo>
                              <a:lnTo>
                                <a:pt x="2940" y="15643"/>
                              </a:lnTo>
                              <a:lnTo>
                                <a:pt x="2920" y="15632"/>
                              </a:lnTo>
                              <a:lnTo>
                                <a:pt x="2897" y="15625"/>
                              </a:lnTo>
                              <a:lnTo>
                                <a:pt x="2873" y="15623"/>
                              </a:lnTo>
                              <a:lnTo>
                                <a:pt x="2825" y="15632"/>
                              </a:lnTo>
                              <a:lnTo>
                                <a:pt x="2787" y="15658"/>
                              </a:lnTo>
                              <a:lnTo>
                                <a:pt x="2761" y="15697"/>
                              </a:lnTo>
                              <a:lnTo>
                                <a:pt x="2752" y="15744"/>
                              </a:lnTo>
                              <a:lnTo>
                                <a:pt x="2752" y="16057"/>
                              </a:lnTo>
                              <a:lnTo>
                                <a:pt x="2352" y="15658"/>
                              </a:lnTo>
                              <a:lnTo>
                                <a:pt x="2334" y="15643"/>
                              </a:lnTo>
                              <a:lnTo>
                                <a:pt x="2314" y="15632"/>
                              </a:lnTo>
                              <a:lnTo>
                                <a:pt x="2291" y="15625"/>
                              </a:lnTo>
                              <a:lnTo>
                                <a:pt x="2267" y="15623"/>
                              </a:lnTo>
                              <a:lnTo>
                                <a:pt x="2220" y="15632"/>
                              </a:lnTo>
                              <a:lnTo>
                                <a:pt x="2181" y="15658"/>
                              </a:lnTo>
                              <a:lnTo>
                                <a:pt x="2155" y="15697"/>
                              </a:lnTo>
                              <a:lnTo>
                                <a:pt x="2146" y="15744"/>
                              </a:lnTo>
                              <a:lnTo>
                                <a:pt x="2146" y="16661"/>
                              </a:lnTo>
                              <a:lnTo>
                                <a:pt x="2752" y="16661"/>
                              </a:lnTo>
                              <a:lnTo>
                                <a:pt x="2752" y="16057"/>
                              </a:lnTo>
                              <a:lnTo>
                                <a:pt x="3355" y="16661"/>
                              </a:lnTo>
                              <a:lnTo>
                                <a:pt x="3961" y="16661"/>
                              </a:lnTo>
                              <a:close/>
                              <a:moveTo>
                                <a:pt x="3963" y="3272"/>
                              </a:moveTo>
                              <a:lnTo>
                                <a:pt x="2958" y="2267"/>
                              </a:lnTo>
                              <a:lnTo>
                                <a:pt x="2940" y="2253"/>
                              </a:lnTo>
                              <a:lnTo>
                                <a:pt x="2920" y="2242"/>
                              </a:lnTo>
                              <a:lnTo>
                                <a:pt x="2897" y="2235"/>
                              </a:lnTo>
                              <a:lnTo>
                                <a:pt x="2873" y="2232"/>
                              </a:lnTo>
                              <a:lnTo>
                                <a:pt x="2825" y="2242"/>
                              </a:lnTo>
                              <a:lnTo>
                                <a:pt x="2787" y="2268"/>
                              </a:lnTo>
                              <a:lnTo>
                                <a:pt x="2761" y="2306"/>
                              </a:lnTo>
                              <a:lnTo>
                                <a:pt x="2752" y="2353"/>
                              </a:lnTo>
                              <a:lnTo>
                                <a:pt x="2752" y="2666"/>
                              </a:lnTo>
                              <a:lnTo>
                                <a:pt x="3357" y="3272"/>
                              </a:lnTo>
                              <a:lnTo>
                                <a:pt x="2752" y="3878"/>
                              </a:lnTo>
                              <a:lnTo>
                                <a:pt x="2752" y="4191"/>
                              </a:lnTo>
                              <a:lnTo>
                                <a:pt x="2761" y="4238"/>
                              </a:lnTo>
                              <a:lnTo>
                                <a:pt x="2787" y="4277"/>
                              </a:lnTo>
                              <a:lnTo>
                                <a:pt x="2825" y="4303"/>
                              </a:lnTo>
                              <a:lnTo>
                                <a:pt x="2873" y="4312"/>
                              </a:lnTo>
                              <a:lnTo>
                                <a:pt x="2897" y="4310"/>
                              </a:lnTo>
                              <a:lnTo>
                                <a:pt x="2920" y="4303"/>
                              </a:lnTo>
                              <a:lnTo>
                                <a:pt x="2940" y="4292"/>
                              </a:lnTo>
                              <a:lnTo>
                                <a:pt x="2958" y="4277"/>
                              </a:lnTo>
                              <a:lnTo>
                                <a:pt x="3963" y="3272"/>
                              </a:lnTo>
                              <a:close/>
                              <a:moveTo>
                                <a:pt x="3963" y="11593"/>
                              </a:moveTo>
                              <a:lnTo>
                                <a:pt x="3564" y="11194"/>
                              </a:lnTo>
                              <a:lnTo>
                                <a:pt x="3546" y="11180"/>
                              </a:lnTo>
                              <a:lnTo>
                                <a:pt x="3525" y="11169"/>
                              </a:lnTo>
                              <a:lnTo>
                                <a:pt x="3503" y="11162"/>
                              </a:lnTo>
                              <a:lnTo>
                                <a:pt x="3479" y="11159"/>
                              </a:lnTo>
                              <a:lnTo>
                                <a:pt x="3431" y="11169"/>
                              </a:lnTo>
                              <a:lnTo>
                                <a:pt x="3393" y="11195"/>
                              </a:lnTo>
                              <a:lnTo>
                                <a:pt x="3367" y="11233"/>
                              </a:lnTo>
                              <a:lnTo>
                                <a:pt x="3357" y="11280"/>
                              </a:lnTo>
                              <a:lnTo>
                                <a:pt x="3357" y="13118"/>
                              </a:lnTo>
                              <a:lnTo>
                                <a:pt x="3367" y="13165"/>
                              </a:lnTo>
                              <a:lnTo>
                                <a:pt x="3393" y="13203"/>
                              </a:lnTo>
                              <a:lnTo>
                                <a:pt x="3431" y="13230"/>
                              </a:lnTo>
                              <a:lnTo>
                                <a:pt x="3479" y="13239"/>
                              </a:lnTo>
                              <a:lnTo>
                                <a:pt x="3503" y="13237"/>
                              </a:lnTo>
                              <a:lnTo>
                                <a:pt x="3526" y="13229"/>
                              </a:lnTo>
                              <a:lnTo>
                                <a:pt x="3547" y="13218"/>
                              </a:lnTo>
                              <a:lnTo>
                                <a:pt x="3565" y="13203"/>
                              </a:lnTo>
                              <a:lnTo>
                                <a:pt x="3963" y="12805"/>
                              </a:lnTo>
                              <a:lnTo>
                                <a:pt x="3963" y="11593"/>
                              </a:lnTo>
                              <a:close/>
                              <a:moveTo>
                                <a:pt x="4266" y="5504"/>
                              </a:moveTo>
                              <a:lnTo>
                                <a:pt x="3261" y="4499"/>
                              </a:lnTo>
                              <a:lnTo>
                                <a:pt x="3243" y="4484"/>
                              </a:lnTo>
                              <a:lnTo>
                                <a:pt x="3223" y="4473"/>
                              </a:lnTo>
                              <a:lnTo>
                                <a:pt x="3200" y="4466"/>
                              </a:lnTo>
                              <a:lnTo>
                                <a:pt x="3175" y="4464"/>
                              </a:lnTo>
                              <a:lnTo>
                                <a:pt x="3128" y="4473"/>
                              </a:lnTo>
                              <a:lnTo>
                                <a:pt x="3090" y="4499"/>
                              </a:lnTo>
                              <a:lnTo>
                                <a:pt x="3064" y="4538"/>
                              </a:lnTo>
                              <a:lnTo>
                                <a:pt x="3054" y="4585"/>
                              </a:lnTo>
                              <a:lnTo>
                                <a:pt x="3054" y="4898"/>
                              </a:lnTo>
                              <a:lnTo>
                                <a:pt x="3660" y="5504"/>
                              </a:lnTo>
                              <a:lnTo>
                                <a:pt x="3054" y="6110"/>
                              </a:lnTo>
                              <a:lnTo>
                                <a:pt x="3054" y="6423"/>
                              </a:lnTo>
                              <a:lnTo>
                                <a:pt x="3064" y="6470"/>
                              </a:lnTo>
                              <a:lnTo>
                                <a:pt x="3090" y="6508"/>
                              </a:lnTo>
                              <a:lnTo>
                                <a:pt x="3128" y="6534"/>
                              </a:lnTo>
                              <a:lnTo>
                                <a:pt x="3175" y="6544"/>
                              </a:lnTo>
                              <a:lnTo>
                                <a:pt x="3200" y="6541"/>
                              </a:lnTo>
                              <a:lnTo>
                                <a:pt x="3222" y="6534"/>
                              </a:lnTo>
                              <a:lnTo>
                                <a:pt x="3243" y="6523"/>
                              </a:lnTo>
                              <a:lnTo>
                                <a:pt x="3261" y="6509"/>
                              </a:lnTo>
                              <a:lnTo>
                                <a:pt x="4266" y="5504"/>
                              </a:lnTo>
                              <a:close/>
                              <a:moveTo>
                                <a:pt x="4418" y="13825"/>
                              </a:moveTo>
                              <a:lnTo>
                                <a:pt x="4018" y="13426"/>
                              </a:lnTo>
                              <a:lnTo>
                                <a:pt x="4000" y="13411"/>
                              </a:lnTo>
                              <a:lnTo>
                                <a:pt x="3980" y="13400"/>
                              </a:lnTo>
                              <a:lnTo>
                                <a:pt x="3957" y="13393"/>
                              </a:lnTo>
                              <a:lnTo>
                                <a:pt x="3933" y="13391"/>
                              </a:lnTo>
                              <a:lnTo>
                                <a:pt x="3886" y="13400"/>
                              </a:lnTo>
                              <a:lnTo>
                                <a:pt x="3847" y="13426"/>
                              </a:lnTo>
                              <a:lnTo>
                                <a:pt x="3821" y="13465"/>
                              </a:lnTo>
                              <a:lnTo>
                                <a:pt x="3812" y="13512"/>
                              </a:lnTo>
                              <a:lnTo>
                                <a:pt x="3812" y="15349"/>
                              </a:lnTo>
                              <a:lnTo>
                                <a:pt x="3821" y="15397"/>
                              </a:lnTo>
                              <a:lnTo>
                                <a:pt x="3847" y="15435"/>
                              </a:lnTo>
                              <a:lnTo>
                                <a:pt x="3886" y="15461"/>
                              </a:lnTo>
                              <a:lnTo>
                                <a:pt x="3933" y="15471"/>
                              </a:lnTo>
                              <a:lnTo>
                                <a:pt x="3958" y="15468"/>
                              </a:lnTo>
                              <a:lnTo>
                                <a:pt x="3981" y="15461"/>
                              </a:lnTo>
                              <a:lnTo>
                                <a:pt x="4001" y="15450"/>
                              </a:lnTo>
                              <a:lnTo>
                                <a:pt x="4019" y="15435"/>
                              </a:lnTo>
                              <a:lnTo>
                                <a:pt x="4418" y="15037"/>
                              </a:lnTo>
                              <a:lnTo>
                                <a:pt x="4418" y="13825"/>
                              </a:lnTo>
                              <a:close/>
                              <a:moveTo>
                                <a:pt x="4418" y="435"/>
                              </a:moveTo>
                              <a:lnTo>
                                <a:pt x="4018" y="35"/>
                              </a:lnTo>
                              <a:lnTo>
                                <a:pt x="4000" y="21"/>
                              </a:lnTo>
                              <a:lnTo>
                                <a:pt x="3980" y="10"/>
                              </a:lnTo>
                              <a:lnTo>
                                <a:pt x="3957" y="3"/>
                              </a:lnTo>
                              <a:lnTo>
                                <a:pt x="3933" y="0"/>
                              </a:lnTo>
                              <a:lnTo>
                                <a:pt x="3886" y="10"/>
                              </a:lnTo>
                              <a:lnTo>
                                <a:pt x="3847" y="36"/>
                              </a:lnTo>
                              <a:lnTo>
                                <a:pt x="3821" y="74"/>
                              </a:lnTo>
                              <a:lnTo>
                                <a:pt x="3812" y="121"/>
                              </a:lnTo>
                              <a:lnTo>
                                <a:pt x="3812" y="1959"/>
                              </a:lnTo>
                              <a:lnTo>
                                <a:pt x="3821" y="2006"/>
                              </a:lnTo>
                              <a:lnTo>
                                <a:pt x="3847" y="2045"/>
                              </a:lnTo>
                              <a:lnTo>
                                <a:pt x="3886" y="2071"/>
                              </a:lnTo>
                              <a:lnTo>
                                <a:pt x="3933" y="2080"/>
                              </a:lnTo>
                              <a:lnTo>
                                <a:pt x="3958" y="2078"/>
                              </a:lnTo>
                              <a:lnTo>
                                <a:pt x="3981" y="2071"/>
                              </a:lnTo>
                              <a:lnTo>
                                <a:pt x="4001" y="2059"/>
                              </a:lnTo>
                              <a:lnTo>
                                <a:pt x="4019" y="2044"/>
                              </a:lnTo>
                              <a:lnTo>
                                <a:pt x="4418" y="1646"/>
                              </a:lnTo>
                              <a:lnTo>
                                <a:pt x="4418" y="435"/>
                              </a:lnTo>
                              <a:close/>
                              <a:moveTo>
                                <a:pt x="4569" y="7736"/>
                              </a:moveTo>
                              <a:lnTo>
                                <a:pt x="3564" y="6731"/>
                              </a:lnTo>
                              <a:lnTo>
                                <a:pt x="3546" y="6716"/>
                              </a:lnTo>
                              <a:lnTo>
                                <a:pt x="3526" y="6705"/>
                              </a:lnTo>
                              <a:lnTo>
                                <a:pt x="3503" y="6698"/>
                              </a:lnTo>
                              <a:lnTo>
                                <a:pt x="3478" y="6696"/>
                              </a:lnTo>
                              <a:lnTo>
                                <a:pt x="3431" y="6705"/>
                              </a:lnTo>
                              <a:lnTo>
                                <a:pt x="3393" y="6731"/>
                              </a:lnTo>
                              <a:lnTo>
                                <a:pt x="3367" y="6770"/>
                              </a:lnTo>
                              <a:lnTo>
                                <a:pt x="3357" y="6817"/>
                              </a:lnTo>
                              <a:lnTo>
                                <a:pt x="3357" y="7130"/>
                              </a:lnTo>
                              <a:lnTo>
                                <a:pt x="3963" y="7736"/>
                              </a:lnTo>
                              <a:lnTo>
                                <a:pt x="3357" y="8341"/>
                              </a:lnTo>
                              <a:lnTo>
                                <a:pt x="3357" y="8655"/>
                              </a:lnTo>
                              <a:lnTo>
                                <a:pt x="3367" y="8702"/>
                              </a:lnTo>
                              <a:lnTo>
                                <a:pt x="3393" y="8740"/>
                              </a:lnTo>
                              <a:lnTo>
                                <a:pt x="3431" y="8766"/>
                              </a:lnTo>
                              <a:lnTo>
                                <a:pt x="3478" y="8776"/>
                              </a:lnTo>
                              <a:lnTo>
                                <a:pt x="3503" y="8773"/>
                              </a:lnTo>
                              <a:lnTo>
                                <a:pt x="3525" y="8766"/>
                              </a:lnTo>
                              <a:lnTo>
                                <a:pt x="3546" y="8755"/>
                              </a:lnTo>
                              <a:lnTo>
                                <a:pt x="3564" y="8740"/>
                              </a:lnTo>
                              <a:lnTo>
                                <a:pt x="4569" y="7736"/>
                              </a:lnTo>
                              <a:close/>
                              <a:moveTo>
                                <a:pt x="4720" y="2666"/>
                              </a:moveTo>
                              <a:lnTo>
                                <a:pt x="4321" y="2267"/>
                              </a:lnTo>
                              <a:lnTo>
                                <a:pt x="4303" y="2253"/>
                              </a:lnTo>
                              <a:lnTo>
                                <a:pt x="4283" y="2242"/>
                              </a:lnTo>
                              <a:lnTo>
                                <a:pt x="4260" y="2235"/>
                              </a:lnTo>
                              <a:lnTo>
                                <a:pt x="4236" y="2232"/>
                              </a:lnTo>
                              <a:lnTo>
                                <a:pt x="4189" y="2242"/>
                              </a:lnTo>
                              <a:lnTo>
                                <a:pt x="4150" y="2268"/>
                              </a:lnTo>
                              <a:lnTo>
                                <a:pt x="4124" y="2306"/>
                              </a:lnTo>
                              <a:lnTo>
                                <a:pt x="4115" y="2353"/>
                              </a:lnTo>
                              <a:lnTo>
                                <a:pt x="4115" y="4191"/>
                              </a:lnTo>
                              <a:lnTo>
                                <a:pt x="4124" y="4238"/>
                              </a:lnTo>
                              <a:lnTo>
                                <a:pt x="4150" y="4276"/>
                              </a:lnTo>
                              <a:lnTo>
                                <a:pt x="4189" y="4303"/>
                              </a:lnTo>
                              <a:lnTo>
                                <a:pt x="4236" y="4312"/>
                              </a:lnTo>
                              <a:lnTo>
                                <a:pt x="4261" y="4310"/>
                              </a:lnTo>
                              <a:lnTo>
                                <a:pt x="4283" y="4303"/>
                              </a:lnTo>
                              <a:lnTo>
                                <a:pt x="4304" y="4291"/>
                              </a:lnTo>
                              <a:lnTo>
                                <a:pt x="4322" y="4276"/>
                              </a:lnTo>
                              <a:lnTo>
                                <a:pt x="4720" y="3878"/>
                              </a:lnTo>
                              <a:lnTo>
                                <a:pt x="4720" y="2666"/>
                              </a:lnTo>
                              <a:close/>
                              <a:moveTo>
                                <a:pt x="4872" y="9967"/>
                              </a:moveTo>
                              <a:lnTo>
                                <a:pt x="3867" y="8963"/>
                              </a:lnTo>
                              <a:lnTo>
                                <a:pt x="3849" y="8948"/>
                              </a:lnTo>
                              <a:lnTo>
                                <a:pt x="3828" y="8937"/>
                              </a:lnTo>
                              <a:lnTo>
                                <a:pt x="3806" y="8930"/>
                              </a:lnTo>
                              <a:lnTo>
                                <a:pt x="3781" y="8927"/>
                              </a:lnTo>
                              <a:lnTo>
                                <a:pt x="3734" y="8937"/>
                              </a:lnTo>
                              <a:lnTo>
                                <a:pt x="3696" y="8963"/>
                              </a:lnTo>
                              <a:lnTo>
                                <a:pt x="3670" y="9001"/>
                              </a:lnTo>
                              <a:lnTo>
                                <a:pt x="3660" y="9048"/>
                              </a:lnTo>
                              <a:lnTo>
                                <a:pt x="3660" y="9362"/>
                              </a:lnTo>
                              <a:lnTo>
                                <a:pt x="4266" y="9967"/>
                              </a:lnTo>
                              <a:lnTo>
                                <a:pt x="3660" y="10573"/>
                              </a:lnTo>
                              <a:lnTo>
                                <a:pt x="3660" y="10886"/>
                              </a:lnTo>
                              <a:lnTo>
                                <a:pt x="3670" y="10934"/>
                              </a:lnTo>
                              <a:lnTo>
                                <a:pt x="3696" y="10972"/>
                              </a:lnTo>
                              <a:lnTo>
                                <a:pt x="3734" y="10998"/>
                              </a:lnTo>
                              <a:lnTo>
                                <a:pt x="3781" y="11007"/>
                              </a:lnTo>
                              <a:lnTo>
                                <a:pt x="3806" y="11005"/>
                              </a:lnTo>
                              <a:lnTo>
                                <a:pt x="3828" y="10998"/>
                              </a:lnTo>
                              <a:lnTo>
                                <a:pt x="3849" y="10987"/>
                              </a:lnTo>
                              <a:lnTo>
                                <a:pt x="3867" y="10972"/>
                              </a:lnTo>
                              <a:lnTo>
                                <a:pt x="4872" y="9967"/>
                              </a:lnTo>
                              <a:close/>
                              <a:moveTo>
                                <a:pt x="5023" y="4898"/>
                              </a:moveTo>
                              <a:lnTo>
                                <a:pt x="4624" y="4499"/>
                              </a:lnTo>
                              <a:lnTo>
                                <a:pt x="4606" y="4484"/>
                              </a:lnTo>
                              <a:lnTo>
                                <a:pt x="4586" y="4473"/>
                              </a:lnTo>
                              <a:lnTo>
                                <a:pt x="4563" y="4466"/>
                              </a:lnTo>
                              <a:lnTo>
                                <a:pt x="4539" y="4464"/>
                              </a:lnTo>
                              <a:lnTo>
                                <a:pt x="4492" y="4473"/>
                              </a:lnTo>
                              <a:lnTo>
                                <a:pt x="4453" y="4499"/>
                              </a:lnTo>
                              <a:lnTo>
                                <a:pt x="4427" y="4538"/>
                              </a:lnTo>
                              <a:lnTo>
                                <a:pt x="4418" y="4585"/>
                              </a:lnTo>
                              <a:lnTo>
                                <a:pt x="4418" y="6422"/>
                              </a:lnTo>
                              <a:lnTo>
                                <a:pt x="4427" y="6470"/>
                              </a:lnTo>
                              <a:lnTo>
                                <a:pt x="4453" y="6508"/>
                              </a:lnTo>
                              <a:lnTo>
                                <a:pt x="4492" y="6534"/>
                              </a:lnTo>
                              <a:lnTo>
                                <a:pt x="4539" y="6544"/>
                              </a:lnTo>
                              <a:lnTo>
                                <a:pt x="4563" y="6541"/>
                              </a:lnTo>
                              <a:lnTo>
                                <a:pt x="4586" y="6534"/>
                              </a:lnTo>
                              <a:lnTo>
                                <a:pt x="4607" y="6523"/>
                              </a:lnTo>
                              <a:lnTo>
                                <a:pt x="4625" y="6508"/>
                              </a:lnTo>
                              <a:lnTo>
                                <a:pt x="5023" y="6110"/>
                              </a:lnTo>
                              <a:lnTo>
                                <a:pt x="5023" y="4898"/>
                              </a:lnTo>
                              <a:close/>
                              <a:moveTo>
                                <a:pt x="5174" y="12199"/>
                              </a:moveTo>
                              <a:lnTo>
                                <a:pt x="4170" y="11194"/>
                              </a:lnTo>
                              <a:lnTo>
                                <a:pt x="4152" y="11180"/>
                              </a:lnTo>
                              <a:lnTo>
                                <a:pt x="4131" y="11169"/>
                              </a:lnTo>
                              <a:lnTo>
                                <a:pt x="4109" y="11162"/>
                              </a:lnTo>
                              <a:lnTo>
                                <a:pt x="4084" y="11159"/>
                              </a:lnTo>
                              <a:lnTo>
                                <a:pt x="4037" y="11169"/>
                              </a:lnTo>
                              <a:lnTo>
                                <a:pt x="3999" y="11195"/>
                              </a:lnTo>
                              <a:lnTo>
                                <a:pt x="3973" y="11233"/>
                              </a:lnTo>
                              <a:lnTo>
                                <a:pt x="3963" y="11280"/>
                              </a:lnTo>
                              <a:lnTo>
                                <a:pt x="3963" y="11593"/>
                              </a:lnTo>
                              <a:lnTo>
                                <a:pt x="4569" y="12199"/>
                              </a:lnTo>
                              <a:lnTo>
                                <a:pt x="3963" y="12805"/>
                              </a:lnTo>
                              <a:lnTo>
                                <a:pt x="3963" y="13118"/>
                              </a:lnTo>
                              <a:lnTo>
                                <a:pt x="3973" y="13165"/>
                              </a:lnTo>
                              <a:lnTo>
                                <a:pt x="3999" y="13204"/>
                              </a:lnTo>
                              <a:lnTo>
                                <a:pt x="4037" y="13230"/>
                              </a:lnTo>
                              <a:lnTo>
                                <a:pt x="4084" y="13239"/>
                              </a:lnTo>
                              <a:lnTo>
                                <a:pt x="4108" y="13237"/>
                              </a:lnTo>
                              <a:lnTo>
                                <a:pt x="4131" y="13230"/>
                              </a:lnTo>
                              <a:lnTo>
                                <a:pt x="4152" y="13219"/>
                              </a:lnTo>
                              <a:lnTo>
                                <a:pt x="4169" y="13204"/>
                              </a:lnTo>
                              <a:lnTo>
                                <a:pt x="5174" y="12199"/>
                              </a:lnTo>
                              <a:close/>
                              <a:moveTo>
                                <a:pt x="5326" y="7130"/>
                              </a:moveTo>
                              <a:lnTo>
                                <a:pt x="4927" y="6731"/>
                              </a:lnTo>
                              <a:lnTo>
                                <a:pt x="4909" y="6716"/>
                              </a:lnTo>
                              <a:lnTo>
                                <a:pt x="4889" y="6705"/>
                              </a:lnTo>
                              <a:lnTo>
                                <a:pt x="4866" y="6698"/>
                              </a:lnTo>
                              <a:lnTo>
                                <a:pt x="4842" y="6696"/>
                              </a:lnTo>
                              <a:lnTo>
                                <a:pt x="4795" y="6705"/>
                              </a:lnTo>
                              <a:lnTo>
                                <a:pt x="4756" y="6731"/>
                              </a:lnTo>
                              <a:lnTo>
                                <a:pt x="4730" y="6770"/>
                              </a:lnTo>
                              <a:lnTo>
                                <a:pt x="4720" y="6817"/>
                              </a:lnTo>
                              <a:lnTo>
                                <a:pt x="4720" y="8654"/>
                              </a:lnTo>
                              <a:lnTo>
                                <a:pt x="4730" y="8701"/>
                              </a:lnTo>
                              <a:lnTo>
                                <a:pt x="4756" y="8740"/>
                              </a:lnTo>
                              <a:lnTo>
                                <a:pt x="4795" y="8766"/>
                              </a:lnTo>
                              <a:lnTo>
                                <a:pt x="4842" y="8776"/>
                              </a:lnTo>
                              <a:lnTo>
                                <a:pt x="4866" y="8773"/>
                              </a:lnTo>
                              <a:lnTo>
                                <a:pt x="4889" y="8766"/>
                              </a:lnTo>
                              <a:lnTo>
                                <a:pt x="4910" y="8755"/>
                              </a:lnTo>
                              <a:lnTo>
                                <a:pt x="4928" y="8740"/>
                              </a:lnTo>
                              <a:lnTo>
                                <a:pt x="5326" y="8341"/>
                              </a:lnTo>
                              <a:lnTo>
                                <a:pt x="5326" y="7130"/>
                              </a:lnTo>
                              <a:close/>
                              <a:moveTo>
                                <a:pt x="5629" y="14431"/>
                              </a:moveTo>
                              <a:lnTo>
                                <a:pt x="4624" y="13426"/>
                              </a:lnTo>
                              <a:lnTo>
                                <a:pt x="4606" y="13411"/>
                              </a:lnTo>
                              <a:lnTo>
                                <a:pt x="4586" y="13400"/>
                              </a:lnTo>
                              <a:lnTo>
                                <a:pt x="4563" y="13393"/>
                              </a:lnTo>
                              <a:lnTo>
                                <a:pt x="4539" y="13391"/>
                              </a:lnTo>
                              <a:lnTo>
                                <a:pt x="4492" y="13400"/>
                              </a:lnTo>
                              <a:lnTo>
                                <a:pt x="4453" y="13426"/>
                              </a:lnTo>
                              <a:lnTo>
                                <a:pt x="4427" y="13465"/>
                              </a:lnTo>
                              <a:lnTo>
                                <a:pt x="4418" y="13512"/>
                              </a:lnTo>
                              <a:lnTo>
                                <a:pt x="4418" y="13825"/>
                              </a:lnTo>
                              <a:lnTo>
                                <a:pt x="5023" y="14431"/>
                              </a:lnTo>
                              <a:lnTo>
                                <a:pt x="4418" y="15037"/>
                              </a:lnTo>
                              <a:lnTo>
                                <a:pt x="4418" y="15350"/>
                              </a:lnTo>
                              <a:lnTo>
                                <a:pt x="4427" y="15397"/>
                              </a:lnTo>
                              <a:lnTo>
                                <a:pt x="4453" y="15435"/>
                              </a:lnTo>
                              <a:lnTo>
                                <a:pt x="4492" y="15461"/>
                              </a:lnTo>
                              <a:lnTo>
                                <a:pt x="4539" y="15471"/>
                              </a:lnTo>
                              <a:lnTo>
                                <a:pt x="4563" y="15468"/>
                              </a:lnTo>
                              <a:lnTo>
                                <a:pt x="4586" y="15461"/>
                              </a:lnTo>
                              <a:lnTo>
                                <a:pt x="4606" y="15450"/>
                              </a:lnTo>
                              <a:lnTo>
                                <a:pt x="4624" y="15436"/>
                              </a:lnTo>
                              <a:lnTo>
                                <a:pt x="5629" y="14431"/>
                              </a:lnTo>
                              <a:close/>
                              <a:moveTo>
                                <a:pt x="5629" y="1040"/>
                              </a:moveTo>
                              <a:lnTo>
                                <a:pt x="4624" y="36"/>
                              </a:lnTo>
                              <a:lnTo>
                                <a:pt x="4606" y="21"/>
                              </a:lnTo>
                              <a:lnTo>
                                <a:pt x="4586" y="10"/>
                              </a:lnTo>
                              <a:lnTo>
                                <a:pt x="4563" y="3"/>
                              </a:lnTo>
                              <a:lnTo>
                                <a:pt x="4539" y="0"/>
                              </a:lnTo>
                              <a:lnTo>
                                <a:pt x="4492" y="10"/>
                              </a:lnTo>
                              <a:lnTo>
                                <a:pt x="4453" y="36"/>
                              </a:lnTo>
                              <a:lnTo>
                                <a:pt x="4427" y="74"/>
                              </a:lnTo>
                              <a:lnTo>
                                <a:pt x="4418" y="121"/>
                              </a:lnTo>
                              <a:lnTo>
                                <a:pt x="4418" y="435"/>
                              </a:lnTo>
                              <a:lnTo>
                                <a:pt x="5023" y="1040"/>
                              </a:lnTo>
                              <a:lnTo>
                                <a:pt x="4418" y="1646"/>
                              </a:lnTo>
                              <a:lnTo>
                                <a:pt x="4418" y="1959"/>
                              </a:lnTo>
                              <a:lnTo>
                                <a:pt x="4427" y="2007"/>
                              </a:lnTo>
                              <a:lnTo>
                                <a:pt x="4453" y="2045"/>
                              </a:lnTo>
                              <a:lnTo>
                                <a:pt x="4492" y="2071"/>
                              </a:lnTo>
                              <a:lnTo>
                                <a:pt x="4539" y="2080"/>
                              </a:lnTo>
                              <a:lnTo>
                                <a:pt x="4563" y="2078"/>
                              </a:lnTo>
                              <a:lnTo>
                                <a:pt x="4586" y="2071"/>
                              </a:lnTo>
                              <a:lnTo>
                                <a:pt x="4606" y="2060"/>
                              </a:lnTo>
                              <a:lnTo>
                                <a:pt x="4624" y="2045"/>
                              </a:lnTo>
                              <a:lnTo>
                                <a:pt x="5629" y="1040"/>
                              </a:lnTo>
                              <a:close/>
                              <a:moveTo>
                                <a:pt x="5629" y="9362"/>
                              </a:moveTo>
                              <a:lnTo>
                                <a:pt x="5230" y="8962"/>
                              </a:lnTo>
                              <a:lnTo>
                                <a:pt x="5212" y="8948"/>
                              </a:lnTo>
                              <a:lnTo>
                                <a:pt x="5191" y="8937"/>
                              </a:lnTo>
                              <a:lnTo>
                                <a:pt x="5169" y="8930"/>
                              </a:lnTo>
                              <a:lnTo>
                                <a:pt x="5145" y="8927"/>
                              </a:lnTo>
                              <a:lnTo>
                                <a:pt x="5097" y="8937"/>
                              </a:lnTo>
                              <a:lnTo>
                                <a:pt x="5059" y="8963"/>
                              </a:lnTo>
                              <a:lnTo>
                                <a:pt x="5033" y="9001"/>
                              </a:lnTo>
                              <a:lnTo>
                                <a:pt x="5023" y="9048"/>
                              </a:lnTo>
                              <a:lnTo>
                                <a:pt x="5023" y="10886"/>
                              </a:lnTo>
                              <a:lnTo>
                                <a:pt x="5033" y="10933"/>
                              </a:lnTo>
                              <a:lnTo>
                                <a:pt x="5059" y="10972"/>
                              </a:lnTo>
                              <a:lnTo>
                                <a:pt x="5097" y="10998"/>
                              </a:lnTo>
                              <a:lnTo>
                                <a:pt x="5145" y="11007"/>
                              </a:lnTo>
                              <a:lnTo>
                                <a:pt x="5169" y="11005"/>
                              </a:lnTo>
                              <a:lnTo>
                                <a:pt x="5192" y="10998"/>
                              </a:lnTo>
                              <a:lnTo>
                                <a:pt x="5213" y="10986"/>
                              </a:lnTo>
                              <a:lnTo>
                                <a:pt x="5231" y="10971"/>
                              </a:lnTo>
                              <a:lnTo>
                                <a:pt x="5629" y="10573"/>
                              </a:lnTo>
                              <a:lnTo>
                                <a:pt x="5629" y="9362"/>
                              </a:lnTo>
                              <a:close/>
                              <a:moveTo>
                                <a:pt x="5930" y="16661"/>
                              </a:moveTo>
                              <a:lnTo>
                                <a:pt x="4927" y="15658"/>
                              </a:lnTo>
                              <a:lnTo>
                                <a:pt x="4909" y="15643"/>
                              </a:lnTo>
                              <a:lnTo>
                                <a:pt x="4889" y="15632"/>
                              </a:lnTo>
                              <a:lnTo>
                                <a:pt x="4866" y="15625"/>
                              </a:lnTo>
                              <a:lnTo>
                                <a:pt x="4842" y="15623"/>
                              </a:lnTo>
                              <a:lnTo>
                                <a:pt x="4794" y="15632"/>
                              </a:lnTo>
                              <a:lnTo>
                                <a:pt x="4756" y="15658"/>
                              </a:lnTo>
                              <a:lnTo>
                                <a:pt x="4730" y="15697"/>
                              </a:lnTo>
                              <a:lnTo>
                                <a:pt x="4720" y="15744"/>
                              </a:lnTo>
                              <a:lnTo>
                                <a:pt x="4720" y="16057"/>
                              </a:lnTo>
                              <a:lnTo>
                                <a:pt x="4321" y="15658"/>
                              </a:lnTo>
                              <a:lnTo>
                                <a:pt x="4303" y="15643"/>
                              </a:lnTo>
                              <a:lnTo>
                                <a:pt x="4283" y="15632"/>
                              </a:lnTo>
                              <a:lnTo>
                                <a:pt x="4260" y="15625"/>
                              </a:lnTo>
                              <a:lnTo>
                                <a:pt x="4236" y="15623"/>
                              </a:lnTo>
                              <a:lnTo>
                                <a:pt x="4189" y="15632"/>
                              </a:lnTo>
                              <a:lnTo>
                                <a:pt x="4150" y="15658"/>
                              </a:lnTo>
                              <a:lnTo>
                                <a:pt x="4124" y="15697"/>
                              </a:lnTo>
                              <a:lnTo>
                                <a:pt x="4115" y="15744"/>
                              </a:lnTo>
                              <a:lnTo>
                                <a:pt x="4115" y="16661"/>
                              </a:lnTo>
                              <a:lnTo>
                                <a:pt x="4720" y="16661"/>
                              </a:lnTo>
                              <a:lnTo>
                                <a:pt x="4720" y="16057"/>
                              </a:lnTo>
                              <a:lnTo>
                                <a:pt x="5324" y="16661"/>
                              </a:lnTo>
                              <a:lnTo>
                                <a:pt x="5930" y="16661"/>
                              </a:lnTo>
                              <a:close/>
                              <a:moveTo>
                                <a:pt x="5932" y="3272"/>
                              </a:moveTo>
                              <a:lnTo>
                                <a:pt x="4927" y="2267"/>
                              </a:lnTo>
                              <a:lnTo>
                                <a:pt x="4909" y="2253"/>
                              </a:lnTo>
                              <a:lnTo>
                                <a:pt x="4889" y="2242"/>
                              </a:lnTo>
                              <a:lnTo>
                                <a:pt x="4866" y="2235"/>
                              </a:lnTo>
                              <a:lnTo>
                                <a:pt x="4842" y="2232"/>
                              </a:lnTo>
                              <a:lnTo>
                                <a:pt x="4794" y="2242"/>
                              </a:lnTo>
                              <a:lnTo>
                                <a:pt x="4756" y="2268"/>
                              </a:lnTo>
                              <a:lnTo>
                                <a:pt x="4730" y="2306"/>
                              </a:lnTo>
                              <a:lnTo>
                                <a:pt x="4720" y="2353"/>
                              </a:lnTo>
                              <a:lnTo>
                                <a:pt x="4720" y="2666"/>
                              </a:lnTo>
                              <a:lnTo>
                                <a:pt x="5326" y="3272"/>
                              </a:lnTo>
                              <a:lnTo>
                                <a:pt x="4720" y="3878"/>
                              </a:lnTo>
                              <a:lnTo>
                                <a:pt x="4720" y="4191"/>
                              </a:lnTo>
                              <a:lnTo>
                                <a:pt x="4730" y="4238"/>
                              </a:lnTo>
                              <a:lnTo>
                                <a:pt x="4756" y="4277"/>
                              </a:lnTo>
                              <a:lnTo>
                                <a:pt x="4794" y="4303"/>
                              </a:lnTo>
                              <a:lnTo>
                                <a:pt x="4842" y="4312"/>
                              </a:lnTo>
                              <a:lnTo>
                                <a:pt x="4866" y="4310"/>
                              </a:lnTo>
                              <a:lnTo>
                                <a:pt x="4888" y="4303"/>
                              </a:lnTo>
                              <a:lnTo>
                                <a:pt x="4909" y="4292"/>
                              </a:lnTo>
                              <a:lnTo>
                                <a:pt x="4927" y="4277"/>
                              </a:lnTo>
                              <a:lnTo>
                                <a:pt x="5932" y="3272"/>
                              </a:lnTo>
                              <a:close/>
                              <a:moveTo>
                                <a:pt x="5932" y="11593"/>
                              </a:moveTo>
                              <a:lnTo>
                                <a:pt x="5533" y="11194"/>
                              </a:lnTo>
                              <a:lnTo>
                                <a:pt x="5515" y="11180"/>
                              </a:lnTo>
                              <a:lnTo>
                                <a:pt x="5494" y="11169"/>
                              </a:lnTo>
                              <a:lnTo>
                                <a:pt x="5472" y="11162"/>
                              </a:lnTo>
                              <a:lnTo>
                                <a:pt x="5448" y="11159"/>
                              </a:lnTo>
                              <a:lnTo>
                                <a:pt x="5400" y="11169"/>
                              </a:lnTo>
                              <a:lnTo>
                                <a:pt x="5362" y="11195"/>
                              </a:lnTo>
                              <a:lnTo>
                                <a:pt x="5336" y="11233"/>
                              </a:lnTo>
                              <a:lnTo>
                                <a:pt x="5326" y="11280"/>
                              </a:lnTo>
                              <a:lnTo>
                                <a:pt x="5326" y="13118"/>
                              </a:lnTo>
                              <a:lnTo>
                                <a:pt x="5336" y="13165"/>
                              </a:lnTo>
                              <a:lnTo>
                                <a:pt x="5362" y="13203"/>
                              </a:lnTo>
                              <a:lnTo>
                                <a:pt x="5400" y="13230"/>
                              </a:lnTo>
                              <a:lnTo>
                                <a:pt x="5448" y="13239"/>
                              </a:lnTo>
                              <a:lnTo>
                                <a:pt x="5472" y="13237"/>
                              </a:lnTo>
                              <a:lnTo>
                                <a:pt x="5495" y="13229"/>
                              </a:lnTo>
                              <a:lnTo>
                                <a:pt x="5516" y="13218"/>
                              </a:lnTo>
                              <a:lnTo>
                                <a:pt x="5534" y="13203"/>
                              </a:lnTo>
                              <a:lnTo>
                                <a:pt x="5932" y="12805"/>
                              </a:lnTo>
                              <a:lnTo>
                                <a:pt x="5932" y="11593"/>
                              </a:lnTo>
                              <a:close/>
                              <a:moveTo>
                                <a:pt x="6235" y="5504"/>
                              </a:moveTo>
                              <a:lnTo>
                                <a:pt x="5230" y="4499"/>
                              </a:lnTo>
                              <a:lnTo>
                                <a:pt x="5212" y="4484"/>
                              </a:lnTo>
                              <a:lnTo>
                                <a:pt x="5192" y="4473"/>
                              </a:lnTo>
                              <a:lnTo>
                                <a:pt x="5169" y="4466"/>
                              </a:lnTo>
                              <a:lnTo>
                                <a:pt x="5144" y="4464"/>
                              </a:lnTo>
                              <a:lnTo>
                                <a:pt x="5097" y="4473"/>
                              </a:lnTo>
                              <a:lnTo>
                                <a:pt x="5059" y="4499"/>
                              </a:lnTo>
                              <a:lnTo>
                                <a:pt x="5033" y="4538"/>
                              </a:lnTo>
                              <a:lnTo>
                                <a:pt x="5023" y="4585"/>
                              </a:lnTo>
                              <a:lnTo>
                                <a:pt x="5023" y="4898"/>
                              </a:lnTo>
                              <a:lnTo>
                                <a:pt x="5629" y="5504"/>
                              </a:lnTo>
                              <a:lnTo>
                                <a:pt x="5023" y="6110"/>
                              </a:lnTo>
                              <a:lnTo>
                                <a:pt x="5023" y="6423"/>
                              </a:lnTo>
                              <a:lnTo>
                                <a:pt x="5033" y="6470"/>
                              </a:lnTo>
                              <a:lnTo>
                                <a:pt x="5059" y="6508"/>
                              </a:lnTo>
                              <a:lnTo>
                                <a:pt x="5097" y="6534"/>
                              </a:lnTo>
                              <a:lnTo>
                                <a:pt x="5144" y="6544"/>
                              </a:lnTo>
                              <a:lnTo>
                                <a:pt x="5169" y="6541"/>
                              </a:lnTo>
                              <a:lnTo>
                                <a:pt x="5191" y="6534"/>
                              </a:lnTo>
                              <a:lnTo>
                                <a:pt x="5212" y="6523"/>
                              </a:lnTo>
                              <a:lnTo>
                                <a:pt x="5230" y="6509"/>
                              </a:lnTo>
                              <a:lnTo>
                                <a:pt x="6235" y="5504"/>
                              </a:lnTo>
                              <a:close/>
                              <a:moveTo>
                                <a:pt x="6387" y="13825"/>
                              </a:moveTo>
                              <a:lnTo>
                                <a:pt x="5987" y="13426"/>
                              </a:lnTo>
                              <a:lnTo>
                                <a:pt x="5969" y="13411"/>
                              </a:lnTo>
                              <a:lnTo>
                                <a:pt x="5949" y="13400"/>
                              </a:lnTo>
                              <a:lnTo>
                                <a:pt x="5926" y="13393"/>
                              </a:lnTo>
                              <a:lnTo>
                                <a:pt x="5902" y="13391"/>
                              </a:lnTo>
                              <a:lnTo>
                                <a:pt x="5855" y="13400"/>
                              </a:lnTo>
                              <a:lnTo>
                                <a:pt x="5816" y="13426"/>
                              </a:lnTo>
                              <a:lnTo>
                                <a:pt x="5790" y="13465"/>
                              </a:lnTo>
                              <a:lnTo>
                                <a:pt x="5781" y="13512"/>
                              </a:lnTo>
                              <a:lnTo>
                                <a:pt x="5781" y="15349"/>
                              </a:lnTo>
                              <a:lnTo>
                                <a:pt x="5790" y="15397"/>
                              </a:lnTo>
                              <a:lnTo>
                                <a:pt x="5816" y="15435"/>
                              </a:lnTo>
                              <a:lnTo>
                                <a:pt x="5855" y="15461"/>
                              </a:lnTo>
                              <a:lnTo>
                                <a:pt x="5902" y="15471"/>
                              </a:lnTo>
                              <a:lnTo>
                                <a:pt x="5927" y="15468"/>
                              </a:lnTo>
                              <a:lnTo>
                                <a:pt x="5949" y="15461"/>
                              </a:lnTo>
                              <a:lnTo>
                                <a:pt x="5970" y="15450"/>
                              </a:lnTo>
                              <a:lnTo>
                                <a:pt x="5988" y="15435"/>
                              </a:lnTo>
                              <a:lnTo>
                                <a:pt x="6387" y="15037"/>
                              </a:lnTo>
                              <a:lnTo>
                                <a:pt x="6387" y="13825"/>
                              </a:lnTo>
                              <a:close/>
                              <a:moveTo>
                                <a:pt x="6387" y="435"/>
                              </a:moveTo>
                              <a:lnTo>
                                <a:pt x="5987" y="35"/>
                              </a:lnTo>
                              <a:lnTo>
                                <a:pt x="5969" y="21"/>
                              </a:lnTo>
                              <a:lnTo>
                                <a:pt x="5949" y="10"/>
                              </a:lnTo>
                              <a:lnTo>
                                <a:pt x="5926" y="3"/>
                              </a:lnTo>
                              <a:lnTo>
                                <a:pt x="5902" y="0"/>
                              </a:lnTo>
                              <a:lnTo>
                                <a:pt x="5855" y="10"/>
                              </a:lnTo>
                              <a:lnTo>
                                <a:pt x="5816" y="36"/>
                              </a:lnTo>
                              <a:lnTo>
                                <a:pt x="5790" y="74"/>
                              </a:lnTo>
                              <a:lnTo>
                                <a:pt x="5781" y="121"/>
                              </a:lnTo>
                              <a:lnTo>
                                <a:pt x="5781" y="1959"/>
                              </a:lnTo>
                              <a:lnTo>
                                <a:pt x="5790" y="2006"/>
                              </a:lnTo>
                              <a:lnTo>
                                <a:pt x="5816" y="2045"/>
                              </a:lnTo>
                              <a:lnTo>
                                <a:pt x="5855" y="2071"/>
                              </a:lnTo>
                              <a:lnTo>
                                <a:pt x="5902" y="2080"/>
                              </a:lnTo>
                              <a:lnTo>
                                <a:pt x="5927" y="2078"/>
                              </a:lnTo>
                              <a:lnTo>
                                <a:pt x="5949" y="2071"/>
                              </a:lnTo>
                              <a:lnTo>
                                <a:pt x="5970" y="2059"/>
                              </a:lnTo>
                              <a:lnTo>
                                <a:pt x="5988" y="2044"/>
                              </a:lnTo>
                              <a:lnTo>
                                <a:pt x="6387" y="1646"/>
                              </a:lnTo>
                              <a:lnTo>
                                <a:pt x="6387" y="435"/>
                              </a:lnTo>
                              <a:close/>
                              <a:moveTo>
                                <a:pt x="6538" y="7736"/>
                              </a:moveTo>
                              <a:lnTo>
                                <a:pt x="5533" y="6731"/>
                              </a:lnTo>
                              <a:lnTo>
                                <a:pt x="5515" y="6716"/>
                              </a:lnTo>
                              <a:lnTo>
                                <a:pt x="5494" y="6705"/>
                              </a:lnTo>
                              <a:lnTo>
                                <a:pt x="5472" y="6698"/>
                              </a:lnTo>
                              <a:lnTo>
                                <a:pt x="5447" y="6696"/>
                              </a:lnTo>
                              <a:lnTo>
                                <a:pt x="5400" y="6705"/>
                              </a:lnTo>
                              <a:lnTo>
                                <a:pt x="5362" y="6731"/>
                              </a:lnTo>
                              <a:lnTo>
                                <a:pt x="5336" y="6770"/>
                              </a:lnTo>
                              <a:lnTo>
                                <a:pt x="5326" y="6817"/>
                              </a:lnTo>
                              <a:lnTo>
                                <a:pt x="5326" y="7130"/>
                              </a:lnTo>
                              <a:lnTo>
                                <a:pt x="5932" y="7736"/>
                              </a:lnTo>
                              <a:lnTo>
                                <a:pt x="5326" y="8341"/>
                              </a:lnTo>
                              <a:lnTo>
                                <a:pt x="5326" y="8655"/>
                              </a:lnTo>
                              <a:lnTo>
                                <a:pt x="5336" y="8702"/>
                              </a:lnTo>
                              <a:lnTo>
                                <a:pt x="5362" y="8740"/>
                              </a:lnTo>
                              <a:lnTo>
                                <a:pt x="5400" y="8766"/>
                              </a:lnTo>
                              <a:lnTo>
                                <a:pt x="5447" y="8776"/>
                              </a:lnTo>
                              <a:lnTo>
                                <a:pt x="5472" y="8773"/>
                              </a:lnTo>
                              <a:lnTo>
                                <a:pt x="5494" y="8766"/>
                              </a:lnTo>
                              <a:lnTo>
                                <a:pt x="5515" y="8755"/>
                              </a:lnTo>
                              <a:lnTo>
                                <a:pt x="5533" y="8740"/>
                              </a:lnTo>
                              <a:lnTo>
                                <a:pt x="6538" y="7736"/>
                              </a:lnTo>
                              <a:close/>
                              <a:moveTo>
                                <a:pt x="6689" y="16057"/>
                              </a:moveTo>
                              <a:lnTo>
                                <a:pt x="6290" y="15658"/>
                              </a:lnTo>
                              <a:lnTo>
                                <a:pt x="6272" y="15643"/>
                              </a:lnTo>
                              <a:lnTo>
                                <a:pt x="6252" y="15632"/>
                              </a:lnTo>
                              <a:lnTo>
                                <a:pt x="6229" y="15625"/>
                              </a:lnTo>
                              <a:lnTo>
                                <a:pt x="6205" y="15623"/>
                              </a:lnTo>
                              <a:lnTo>
                                <a:pt x="6158" y="15632"/>
                              </a:lnTo>
                              <a:lnTo>
                                <a:pt x="6119" y="15658"/>
                              </a:lnTo>
                              <a:lnTo>
                                <a:pt x="6093" y="15697"/>
                              </a:lnTo>
                              <a:lnTo>
                                <a:pt x="6084" y="15744"/>
                              </a:lnTo>
                              <a:lnTo>
                                <a:pt x="6084" y="16661"/>
                              </a:lnTo>
                              <a:lnTo>
                                <a:pt x="6689" y="16661"/>
                              </a:lnTo>
                              <a:lnTo>
                                <a:pt x="6689" y="16057"/>
                              </a:lnTo>
                              <a:close/>
                              <a:moveTo>
                                <a:pt x="6689" y="2666"/>
                              </a:moveTo>
                              <a:lnTo>
                                <a:pt x="6290" y="2267"/>
                              </a:lnTo>
                              <a:lnTo>
                                <a:pt x="6272" y="2253"/>
                              </a:lnTo>
                              <a:lnTo>
                                <a:pt x="6252" y="2242"/>
                              </a:lnTo>
                              <a:lnTo>
                                <a:pt x="6229" y="2235"/>
                              </a:lnTo>
                              <a:lnTo>
                                <a:pt x="6205" y="2232"/>
                              </a:lnTo>
                              <a:lnTo>
                                <a:pt x="6158" y="2242"/>
                              </a:lnTo>
                              <a:lnTo>
                                <a:pt x="6119" y="2268"/>
                              </a:lnTo>
                              <a:lnTo>
                                <a:pt x="6093" y="2306"/>
                              </a:lnTo>
                              <a:lnTo>
                                <a:pt x="6084" y="2353"/>
                              </a:lnTo>
                              <a:lnTo>
                                <a:pt x="6084" y="4191"/>
                              </a:lnTo>
                              <a:lnTo>
                                <a:pt x="6093" y="4238"/>
                              </a:lnTo>
                              <a:lnTo>
                                <a:pt x="6119" y="4276"/>
                              </a:lnTo>
                              <a:lnTo>
                                <a:pt x="6158" y="4303"/>
                              </a:lnTo>
                              <a:lnTo>
                                <a:pt x="6205" y="4312"/>
                              </a:lnTo>
                              <a:lnTo>
                                <a:pt x="6229" y="4310"/>
                              </a:lnTo>
                              <a:lnTo>
                                <a:pt x="6252" y="4303"/>
                              </a:lnTo>
                              <a:lnTo>
                                <a:pt x="6273" y="4291"/>
                              </a:lnTo>
                              <a:lnTo>
                                <a:pt x="6291" y="4276"/>
                              </a:lnTo>
                              <a:lnTo>
                                <a:pt x="6689" y="3878"/>
                              </a:lnTo>
                              <a:lnTo>
                                <a:pt x="6689" y="2666"/>
                              </a:lnTo>
                              <a:close/>
                              <a:moveTo>
                                <a:pt x="6841" y="9967"/>
                              </a:moveTo>
                              <a:lnTo>
                                <a:pt x="5836" y="8963"/>
                              </a:lnTo>
                              <a:lnTo>
                                <a:pt x="5818" y="8948"/>
                              </a:lnTo>
                              <a:lnTo>
                                <a:pt x="5797" y="8937"/>
                              </a:lnTo>
                              <a:lnTo>
                                <a:pt x="5775" y="8930"/>
                              </a:lnTo>
                              <a:lnTo>
                                <a:pt x="5750" y="8927"/>
                              </a:lnTo>
                              <a:lnTo>
                                <a:pt x="5703" y="8937"/>
                              </a:lnTo>
                              <a:lnTo>
                                <a:pt x="5665" y="8963"/>
                              </a:lnTo>
                              <a:lnTo>
                                <a:pt x="5639" y="9001"/>
                              </a:lnTo>
                              <a:lnTo>
                                <a:pt x="5629" y="9048"/>
                              </a:lnTo>
                              <a:lnTo>
                                <a:pt x="5629" y="9362"/>
                              </a:lnTo>
                              <a:lnTo>
                                <a:pt x="6235" y="9967"/>
                              </a:lnTo>
                              <a:lnTo>
                                <a:pt x="5629" y="10573"/>
                              </a:lnTo>
                              <a:lnTo>
                                <a:pt x="5629" y="10886"/>
                              </a:lnTo>
                              <a:lnTo>
                                <a:pt x="5639" y="10934"/>
                              </a:lnTo>
                              <a:lnTo>
                                <a:pt x="5665" y="10972"/>
                              </a:lnTo>
                              <a:lnTo>
                                <a:pt x="5703" y="10998"/>
                              </a:lnTo>
                              <a:lnTo>
                                <a:pt x="5750" y="11007"/>
                              </a:lnTo>
                              <a:lnTo>
                                <a:pt x="5774" y="11005"/>
                              </a:lnTo>
                              <a:lnTo>
                                <a:pt x="5797" y="10998"/>
                              </a:lnTo>
                              <a:lnTo>
                                <a:pt x="5818" y="10987"/>
                              </a:lnTo>
                              <a:lnTo>
                                <a:pt x="5835" y="10972"/>
                              </a:lnTo>
                              <a:lnTo>
                                <a:pt x="6841" y="9967"/>
                              </a:lnTo>
                              <a:close/>
                              <a:moveTo>
                                <a:pt x="6992" y="4898"/>
                              </a:moveTo>
                              <a:lnTo>
                                <a:pt x="6593" y="4499"/>
                              </a:lnTo>
                              <a:lnTo>
                                <a:pt x="6575" y="4484"/>
                              </a:lnTo>
                              <a:lnTo>
                                <a:pt x="6555" y="4473"/>
                              </a:lnTo>
                              <a:lnTo>
                                <a:pt x="6532" y="4466"/>
                              </a:lnTo>
                              <a:lnTo>
                                <a:pt x="6508" y="4464"/>
                              </a:lnTo>
                              <a:lnTo>
                                <a:pt x="6461" y="4473"/>
                              </a:lnTo>
                              <a:lnTo>
                                <a:pt x="6422" y="4499"/>
                              </a:lnTo>
                              <a:lnTo>
                                <a:pt x="6396" y="4538"/>
                              </a:lnTo>
                              <a:lnTo>
                                <a:pt x="6387" y="4585"/>
                              </a:lnTo>
                              <a:lnTo>
                                <a:pt x="6387" y="6422"/>
                              </a:lnTo>
                              <a:lnTo>
                                <a:pt x="6396" y="6470"/>
                              </a:lnTo>
                              <a:lnTo>
                                <a:pt x="6422" y="6508"/>
                              </a:lnTo>
                              <a:lnTo>
                                <a:pt x="6461" y="6534"/>
                              </a:lnTo>
                              <a:lnTo>
                                <a:pt x="6508" y="6544"/>
                              </a:lnTo>
                              <a:lnTo>
                                <a:pt x="6532" y="6541"/>
                              </a:lnTo>
                              <a:lnTo>
                                <a:pt x="6555" y="6534"/>
                              </a:lnTo>
                              <a:lnTo>
                                <a:pt x="6576" y="6523"/>
                              </a:lnTo>
                              <a:lnTo>
                                <a:pt x="6594" y="6508"/>
                              </a:lnTo>
                              <a:lnTo>
                                <a:pt x="6992" y="6110"/>
                              </a:lnTo>
                              <a:lnTo>
                                <a:pt x="6992" y="4898"/>
                              </a:lnTo>
                              <a:close/>
                              <a:moveTo>
                                <a:pt x="7143" y="12199"/>
                              </a:moveTo>
                              <a:lnTo>
                                <a:pt x="6139" y="11194"/>
                              </a:lnTo>
                              <a:lnTo>
                                <a:pt x="6121" y="11180"/>
                              </a:lnTo>
                              <a:lnTo>
                                <a:pt x="6100" y="11169"/>
                              </a:lnTo>
                              <a:lnTo>
                                <a:pt x="6077" y="11162"/>
                              </a:lnTo>
                              <a:lnTo>
                                <a:pt x="6053" y="11159"/>
                              </a:lnTo>
                              <a:lnTo>
                                <a:pt x="6006" y="11169"/>
                              </a:lnTo>
                              <a:lnTo>
                                <a:pt x="5967" y="11195"/>
                              </a:lnTo>
                              <a:lnTo>
                                <a:pt x="5941" y="11233"/>
                              </a:lnTo>
                              <a:lnTo>
                                <a:pt x="5932" y="11280"/>
                              </a:lnTo>
                              <a:lnTo>
                                <a:pt x="5932" y="11593"/>
                              </a:lnTo>
                              <a:lnTo>
                                <a:pt x="6538" y="12199"/>
                              </a:lnTo>
                              <a:lnTo>
                                <a:pt x="5932" y="12805"/>
                              </a:lnTo>
                              <a:lnTo>
                                <a:pt x="5932" y="13118"/>
                              </a:lnTo>
                              <a:lnTo>
                                <a:pt x="5941" y="13165"/>
                              </a:lnTo>
                              <a:lnTo>
                                <a:pt x="5967" y="13204"/>
                              </a:lnTo>
                              <a:lnTo>
                                <a:pt x="6006" y="13230"/>
                              </a:lnTo>
                              <a:lnTo>
                                <a:pt x="6053" y="13239"/>
                              </a:lnTo>
                              <a:lnTo>
                                <a:pt x="6077" y="13237"/>
                              </a:lnTo>
                              <a:lnTo>
                                <a:pt x="6100" y="13230"/>
                              </a:lnTo>
                              <a:lnTo>
                                <a:pt x="6120" y="13219"/>
                              </a:lnTo>
                              <a:lnTo>
                                <a:pt x="6138" y="13204"/>
                              </a:lnTo>
                              <a:lnTo>
                                <a:pt x="7143" y="12199"/>
                              </a:lnTo>
                              <a:close/>
                              <a:moveTo>
                                <a:pt x="7295" y="7130"/>
                              </a:moveTo>
                              <a:lnTo>
                                <a:pt x="6896" y="6731"/>
                              </a:lnTo>
                              <a:lnTo>
                                <a:pt x="6878" y="6716"/>
                              </a:lnTo>
                              <a:lnTo>
                                <a:pt x="6857" y="6705"/>
                              </a:lnTo>
                              <a:lnTo>
                                <a:pt x="6835" y="6698"/>
                              </a:lnTo>
                              <a:lnTo>
                                <a:pt x="6811" y="6696"/>
                              </a:lnTo>
                              <a:lnTo>
                                <a:pt x="6764" y="6705"/>
                              </a:lnTo>
                              <a:lnTo>
                                <a:pt x="6725" y="6731"/>
                              </a:lnTo>
                              <a:lnTo>
                                <a:pt x="6699" y="6770"/>
                              </a:lnTo>
                              <a:lnTo>
                                <a:pt x="6689" y="6817"/>
                              </a:lnTo>
                              <a:lnTo>
                                <a:pt x="6689" y="8654"/>
                              </a:lnTo>
                              <a:lnTo>
                                <a:pt x="6699" y="8701"/>
                              </a:lnTo>
                              <a:lnTo>
                                <a:pt x="6725" y="8740"/>
                              </a:lnTo>
                              <a:lnTo>
                                <a:pt x="6764" y="8766"/>
                              </a:lnTo>
                              <a:lnTo>
                                <a:pt x="6811" y="8776"/>
                              </a:lnTo>
                              <a:lnTo>
                                <a:pt x="6835" y="8773"/>
                              </a:lnTo>
                              <a:lnTo>
                                <a:pt x="6858" y="8766"/>
                              </a:lnTo>
                              <a:lnTo>
                                <a:pt x="6879" y="8755"/>
                              </a:lnTo>
                              <a:lnTo>
                                <a:pt x="6897" y="8740"/>
                              </a:lnTo>
                              <a:lnTo>
                                <a:pt x="7295" y="8341"/>
                              </a:lnTo>
                              <a:lnTo>
                                <a:pt x="7295" y="7130"/>
                              </a:lnTo>
                              <a:close/>
                              <a:moveTo>
                                <a:pt x="7598" y="14431"/>
                              </a:moveTo>
                              <a:lnTo>
                                <a:pt x="6593" y="13426"/>
                              </a:lnTo>
                              <a:lnTo>
                                <a:pt x="6575" y="13411"/>
                              </a:lnTo>
                              <a:lnTo>
                                <a:pt x="6555" y="13400"/>
                              </a:lnTo>
                              <a:lnTo>
                                <a:pt x="6532" y="13393"/>
                              </a:lnTo>
                              <a:lnTo>
                                <a:pt x="6508" y="13391"/>
                              </a:lnTo>
                              <a:lnTo>
                                <a:pt x="6460" y="13400"/>
                              </a:lnTo>
                              <a:lnTo>
                                <a:pt x="6422" y="13426"/>
                              </a:lnTo>
                              <a:lnTo>
                                <a:pt x="6396" y="13465"/>
                              </a:lnTo>
                              <a:lnTo>
                                <a:pt x="6387" y="13512"/>
                              </a:lnTo>
                              <a:lnTo>
                                <a:pt x="6387" y="13825"/>
                              </a:lnTo>
                              <a:lnTo>
                                <a:pt x="6992" y="14431"/>
                              </a:lnTo>
                              <a:lnTo>
                                <a:pt x="6387" y="15037"/>
                              </a:lnTo>
                              <a:lnTo>
                                <a:pt x="6387" y="15350"/>
                              </a:lnTo>
                              <a:lnTo>
                                <a:pt x="6396" y="15397"/>
                              </a:lnTo>
                              <a:lnTo>
                                <a:pt x="6422" y="15435"/>
                              </a:lnTo>
                              <a:lnTo>
                                <a:pt x="6460" y="15461"/>
                              </a:lnTo>
                              <a:lnTo>
                                <a:pt x="6508" y="15471"/>
                              </a:lnTo>
                              <a:lnTo>
                                <a:pt x="6532" y="15468"/>
                              </a:lnTo>
                              <a:lnTo>
                                <a:pt x="6555" y="15461"/>
                              </a:lnTo>
                              <a:lnTo>
                                <a:pt x="6575" y="15450"/>
                              </a:lnTo>
                              <a:lnTo>
                                <a:pt x="6593" y="15436"/>
                              </a:lnTo>
                              <a:lnTo>
                                <a:pt x="7598" y="14431"/>
                              </a:lnTo>
                              <a:close/>
                              <a:moveTo>
                                <a:pt x="7598" y="1040"/>
                              </a:moveTo>
                              <a:lnTo>
                                <a:pt x="6593" y="36"/>
                              </a:lnTo>
                              <a:lnTo>
                                <a:pt x="6575" y="21"/>
                              </a:lnTo>
                              <a:lnTo>
                                <a:pt x="6555" y="10"/>
                              </a:lnTo>
                              <a:lnTo>
                                <a:pt x="6532" y="3"/>
                              </a:lnTo>
                              <a:lnTo>
                                <a:pt x="6508" y="0"/>
                              </a:lnTo>
                              <a:lnTo>
                                <a:pt x="6460" y="10"/>
                              </a:lnTo>
                              <a:lnTo>
                                <a:pt x="6422" y="36"/>
                              </a:lnTo>
                              <a:lnTo>
                                <a:pt x="6396" y="74"/>
                              </a:lnTo>
                              <a:lnTo>
                                <a:pt x="6387" y="121"/>
                              </a:lnTo>
                              <a:lnTo>
                                <a:pt x="6387" y="435"/>
                              </a:lnTo>
                              <a:lnTo>
                                <a:pt x="6992" y="1040"/>
                              </a:lnTo>
                              <a:lnTo>
                                <a:pt x="6387" y="1646"/>
                              </a:lnTo>
                              <a:lnTo>
                                <a:pt x="6387" y="1959"/>
                              </a:lnTo>
                              <a:lnTo>
                                <a:pt x="6396" y="2007"/>
                              </a:lnTo>
                              <a:lnTo>
                                <a:pt x="6422" y="2045"/>
                              </a:lnTo>
                              <a:lnTo>
                                <a:pt x="6460" y="2071"/>
                              </a:lnTo>
                              <a:lnTo>
                                <a:pt x="6508" y="2080"/>
                              </a:lnTo>
                              <a:lnTo>
                                <a:pt x="6532" y="2078"/>
                              </a:lnTo>
                              <a:lnTo>
                                <a:pt x="6555" y="2071"/>
                              </a:lnTo>
                              <a:lnTo>
                                <a:pt x="6575" y="2060"/>
                              </a:lnTo>
                              <a:lnTo>
                                <a:pt x="6593" y="2045"/>
                              </a:lnTo>
                              <a:lnTo>
                                <a:pt x="7598" y="1040"/>
                              </a:lnTo>
                              <a:close/>
                              <a:moveTo>
                                <a:pt x="7598" y="9362"/>
                              </a:moveTo>
                              <a:lnTo>
                                <a:pt x="7199" y="8962"/>
                              </a:lnTo>
                              <a:lnTo>
                                <a:pt x="7181" y="8948"/>
                              </a:lnTo>
                              <a:lnTo>
                                <a:pt x="7160" y="8937"/>
                              </a:lnTo>
                              <a:lnTo>
                                <a:pt x="7138" y="8930"/>
                              </a:lnTo>
                              <a:lnTo>
                                <a:pt x="7114" y="8927"/>
                              </a:lnTo>
                              <a:lnTo>
                                <a:pt x="7066" y="8937"/>
                              </a:lnTo>
                              <a:lnTo>
                                <a:pt x="7028" y="8963"/>
                              </a:lnTo>
                              <a:lnTo>
                                <a:pt x="7002" y="9001"/>
                              </a:lnTo>
                              <a:lnTo>
                                <a:pt x="6992" y="9048"/>
                              </a:lnTo>
                              <a:lnTo>
                                <a:pt x="6992" y="10886"/>
                              </a:lnTo>
                              <a:lnTo>
                                <a:pt x="7002" y="10933"/>
                              </a:lnTo>
                              <a:lnTo>
                                <a:pt x="7028" y="10972"/>
                              </a:lnTo>
                              <a:lnTo>
                                <a:pt x="7066" y="10998"/>
                              </a:lnTo>
                              <a:lnTo>
                                <a:pt x="7114" y="11007"/>
                              </a:lnTo>
                              <a:lnTo>
                                <a:pt x="7138" y="11005"/>
                              </a:lnTo>
                              <a:lnTo>
                                <a:pt x="7161" y="10998"/>
                              </a:lnTo>
                              <a:lnTo>
                                <a:pt x="7182" y="10986"/>
                              </a:lnTo>
                              <a:lnTo>
                                <a:pt x="7200" y="10971"/>
                              </a:lnTo>
                              <a:lnTo>
                                <a:pt x="7598" y="10573"/>
                              </a:lnTo>
                              <a:lnTo>
                                <a:pt x="7598" y="9362"/>
                              </a:lnTo>
                              <a:close/>
                              <a:moveTo>
                                <a:pt x="7866" y="13392"/>
                              </a:moveTo>
                              <a:lnTo>
                                <a:pt x="7824" y="13400"/>
                              </a:lnTo>
                              <a:lnTo>
                                <a:pt x="7785" y="13426"/>
                              </a:lnTo>
                              <a:lnTo>
                                <a:pt x="7759" y="13465"/>
                              </a:lnTo>
                              <a:lnTo>
                                <a:pt x="7750" y="13512"/>
                              </a:lnTo>
                              <a:lnTo>
                                <a:pt x="7750" y="15349"/>
                              </a:lnTo>
                              <a:lnTo>
                                <a:pt x="7759" y="15397"/>
                              </a:lnTo>
                              <a:lnTo>
                                <a:pt x="7785" y="15435"/>
                              </a:lnTo>
                              <a:lnTo>
                                <a:pt x="7824" y="15461"/>
                              </a:lnTo>
                              <a:lnTo>
                                <a:pt x="7866" y="15470"/>
                              </a:lnTo>
                              <a:lnTo>
                                <a:pt x="7866" y="13392"/>
                              </a:lnTo>
                              <a:close/>
                              <a:moveTo>
                                <a:pt x="7866" y="11559"/>
                              </a:moveTo>
                              <a:lnTo>
                                <a:pt x="7502" y="11194"/>
                              </a:lnTo>
                              <a:lnTo>
                                <a:pt x="7484" y="11180"/>
                              </a:lnTo>
                              <a:lnTo>
                                <a:pt x="7463" y="11169"/>
                              </a:lnTo>
                              <a:lnTo>
                                <a:pt x="7441" y="11162"/>
                              </a:lnTo>
                              <a:lnTo>
                                <a:pt x="7416" y="11159"/>
                              </a:lnTo>
                              <a:lnTo>
                                <a:pt x="7369" y="11169"/>
                              </a:lnTo>
                              <a:lnTo>
                                <a:pt x="7331" y="11195"/>
                              </a:lnTo>
                              <a:lnTo>
                                <a:pt x="7305" y="11233"/>
                              </a:lnTo>
                              <a:lnTo>
                                <a:pt x="7295" y="11280"/>
                              </a:lnTo>
                              <a:lnTo>
                                <a:pt x="7295" y="13118"/>
                              </a:lnTo>
                              <a:lnTo>
                                <a:pt x="7305" y="13165"/>
                              </a:lnTo>
                              <a:lnTo>
                                <a:pt x="7331" y="13203"/>
                              </a:lnTo>
                              <a:lnTo>
                                <a:pt x="7369" y="13230"/>
                              </a:lnTo>
                              <a:lnTo>
                                <a:pt x="7416" y="13239"/>
                              </a:lnTo>
                              <a:lnTo>
                                <a:pt x="7441" y="13237"/>
                              </a:lnTo>
                              <a:lnTo>
                                <a:pt x="7464" y="13229"/>
                              </a:lnTo>
                              <a:lnTo>
                                <a:pt x="7485" y="13218"/>
                              </a:lnTo>
                              <a:lnTo>
                                <a:pt x="7503" y="13203"/>
                              </a:lnTo>
                              <a:lnTo>
                                <a:pt x="7866" y="12839"/>
                              </a:lnTo>
                              <a:lnTo>
                                <a:pt x="7866" y="11559"/>
                              </a:lnTo>
                              <a:close/>
                              <a:moveTo>
                                <a:pt x="7866" y="7770"/>
                              </a:moveTo>
                              <a:lnTo>
                                <a:pt x="7295" y="8341"/>
                              </a:lnTo>
                              <a:lnTo>
                                <a:pt x="7295" y="8655"/>
                              </a:lnTo>
                              <a:lnTo>
                                <a:pt x="7305" y="8702"/>
                              </a:lnTo>
                              <a:lnTo>
                                <a:pt x="7331" y="8740"/>
                              </a:lnTo>
                              <a:lnTo>
                                <a:pt x="7369" y="8766"/>
                              </a:lnTo>
                              <a:lnTo>
                                <a:pt x="7416" y="8776"/>
                              </a:lnTo>
                              <a:lnTo>
                                <a:pt x="7441" y="8773"/>
                              </a:lnTo>
                              <a:lnTo>
                                <a:pt x="7463" y="8766"/>
                              </a:lnTo>
                              <a:lnTo>
                                <a:pt x="7484" y="8755"/>
                              </a:lnTo>
                              <a:lnTo>
                                <a:pt x="7502" y="8740"/>
                              </a:lnTo>
                              <a:lnTo>
                                <a:pt x="7866" y="8376"/>
                              </a:lnTo>
                              <a:lnTo>
                                <a:pt x="7866" y="7770"/>
                              </a:lnTo>
                              <a:close/>
                              <a:moveTo>
                                <a:pt x="7866" y="7096"/>
                              </a:moveTo>
                              <a:lnTo>
                                <a:pt x="7502" y="6731"/>
                              </a:lnTo>
                              <a:lnTo>
                                <a:pt x="7484" y="6716"/>
                              </a:lnTo>
                              <a:lnTo>
                                <a:pt x="7463" y="6705"/>
                              </a:lnTo>
                              <a:lnTo>
                                <a:pt x="7441" y="6698"/>
                              </a:lnTo>
                              <a:lnTo>
                                <a:pt x="7416" y="6696"/>
                              </a:lnTo>
                              <a:lnTo>
                                <a:pt x="7369" y="6705"/>
                              </a:lnTo>
                              <a:lnTo>
                                <a:pt x="7331" y="6731"/>
                              </a:lnTo>
                              <a:lnTo>
                                <a:pt x="7305" y="6770"/>
                              </a:lnTo>
                              <a:lnTo>
                                <a:pt x="7295" y="6817"/>
                              </a:lnTo>
                              <a:lnTo>
                                <a:pt x="7295" y="7130"/>
                              </a:lnTo>
                              <a:lnTo>
                                <a:pt x="7866" y="7701"/>
                              </a:lnTo>
                              <a:lnTo>
                                <a:pt x="7866" y="7096"/>
                              </a:lnTo>
                              <a:close/>
                              <a:moveTo>
                                <a:pt x="7866" y="5167"/>
                              </a:moveTo>
                              <a:lnTo>
                                <a:pt x="7199" y="4499"/>
                              </a:lnTo>
                              <a:lnTo>
                                <a:pt x="7181" y="4484"/>
                              </a:lnTo>
                              <a:lnTo>
                                <a:pt x="7161" y="4473"/>
                              </a:lnTo>
                              <a:lnTo>
                                <a:pt x="7138" y="4466"/>
                              </a:lnTo>
                              <a:lnTo>
                                <a:pt x="7113" y="4464"/>
                              </a:lnTo>
                              <a:lnTo>
                                <a:pt x="7066" y="4473"/>
                              </a:lnTo>
                              <a:lnTo>
                                <a:pt x="7028" y="4499"/>
                              </a:lnTo>
                              <a:lnTo>
                                <a:pt x="7002" y="4538"/>
                              </a:lnTo>
                              <a:lnTo>
                                <a:pt x="6992" y="4585"/>
                              </a:lnTo>
                              <a:lnTo>
                                <a:pt x="6992" y="4898"/>
                              </a:lnTo>
                              <a:lnTo>
                                <a:pt x="7598" y="5504"/>
                              </a:lnTo>
                              <a:lnTo>
                                <a:pt x="6992" y="6110"/>
                              </a:lnTo>
                              <a:lnTo>
                                <a:pt x="6992" y="6423"/>
                              </a:lnTo>
                              <a:lnTo>
                                <a:pt x="7002" y="6470"/>
                              </a:lnTo>
                              <a:lnTo>
                                <a:pt x="7028" y="6508"/>
                              </a:lnTo>
                              <a:lnTo>
                                <a:pt x="7066" y="6534"/>
                              </a:lnTo>
                              <a:lnTo>
                                <a:pt x="7113" y="6544"/>
                              </a:lnTo>
                              <a:lnTo>
                                <a:pt x="7138" y="6541"/>
                              </a:lnTo>
                              <a:lnTo>
                                <a:pt x="7160" y="6534"/>
                              </a:lnTo>
                              <a:lnTo>
                                <a:pt x="7181" y="6523"/>
                              </a:lnTo>
                              <a:lnTo>
                                <a:pt x="7199" y="6509"/>
                              </a:lnTo>
                              <a:lnTo>
                                <a:pt x="7866" y="5841"/>
                              </a:lnTo>
                              <a:lnTo>
                                <a:pt x="7866" y="5167"/>
                              </a:lnTo>
                              <a:close/>
                              <a:moveTo>
                                <a:pt x="7866" y="3238"/>
                              </a:moveTo>
                              <a:lnTo>
                                <a:pt x="6896" y="2267"/>
                              </a:lnTo>
                              <a:lnTo>
                                <a:pt x="6878" y="2253"/>
                              </a:lnTo>
                              <a:lnTo>
                                <a:pt x="6858" y="2242"/>
                              </a:lnTo>
                              <a:lnTo>
                                <a:pt x="6835" y="2235"/>
                              </a:lnTo>
                              <a:lnTo>
                                <a:pt x="6810" y="2232"/>
                              </a:lnTo>
                              <a:lnTo>
                                <a:pt x="6763" y="2242"/>
                              </a:lnTo>
                              <a:lnTo>
                                <a:pt x="6725" y="2268"/>
                              </a:lnTo>
                              <a:lnTo>
                                <a:pt x="6699" y="2306"/>
                              </a:lnTo>
                              <a:lnTo>
                                <a:pt x="6689" y="2353"/>
                              </a:lnTo>
                              <a:lnTo>
                                <a:pt x="6689" y="2666"/>
                              </a:lnTo>
                              <a:lnTo>
                                <a:pt x="7295" y="3272"/>
                              </a:lnTo>
                              <a:lnTo>
                                <a:pt x="6689" y="3878"/>
                              </a:lnTo>
                              <a:lnTo>
                                <a:pt x="6689" y="4191"/>
                              </a:lnTo>
                              <a:lnTo>
                                <a:pt x="6699" y="4238"/>
                              </a:lnTo>
                              <a:lnTo>
                                <a:pt x="6725" y="4277"/>
                              </a:lnTo>
                              <a:lnTo>
                                <a:pt x="6763" y="4303"/>
                              </a:lnTo>
                              <a:lnTo>
                                <a:pt x="6810" y="4312"/>
                              </a:lnTo>
                              <a:lnTo>
                                <a:pt x="6835" y="4310"/>
                              </a:lnTo>
                              <a:lnTo>
                                <a:pt x="6857" y="4303"/>
                              </a:lnTo>
                              <a:lnTo>
                                <a:pt x="6878" y="4292"/>
                              </a:lnTo>
                              <a:lnTo>
                                <a:pt x="6896" y="4277"/>
                              </a:lnTo>
                              <a:lnTo>
                                <a:pt x="7866" y="3306"/>
                              </a:lnTo>
                              <a:lnTo>
                                <a:pt x="7866" y="3238"/>
                              </a:lnTo>
                              <a:close/>
                              <a:moveTo>
                                <a:pt x="7866" y="1"/>
                              </a:moveTo>
                              <a:lnTo>
                                <a:pt x="7824" y="10"/>
                              </a:lnTo>
                              <a:lnTo>
                                <a:pt x="7785" y="36"/>
                              </a:lnTo>
                              <a:lnTo>
                                <a:pt x="7759" y="74"/>
                              </a:lnTo>
                              <a:lnTo>
                                <a:pt x="7750" y="121"/>
                              </a:lnTo>
                              <a:lnTo>
                                <a:pt x="7750" y="1959"/>
                              </a:lnTo>
                              <a:lnTo>
                                <a:pt x="7759" y="2006"/>
                              </a:lnTo>
                              <a:lnTo>
                                <a:pt x="7785" y="2045"/>
                              </a:lnTo>
                              <a:lnTo>
                                <a:pt x="7824" y="2071"/>
                              </a:lnTo>
                              <a:lnTo>
                                <a:pt x="7866" y="2080"/>
                              </a:lnTo>
                              <a:lnTo>
                                <a:pt x="7866" y="1"/>
                              </a:lnTo>
                              <a:close/>
                              <a:moveTo>
                                <a:pt x="7867" y="10305"/>
                              </a:moveTo>
                              <a:lnTo>
                                <a:pt x="7598" y="10573"/>
                              </a:lnTo>
                              <a:lnTo>
                                <a:pt x="7598" y="10886"/>
                              </a:lnTo>
                              <a:lnTo>
                                <a:pt x="7608" y="10934"/>
                              </a:lnTo>
                              <a:lnTo>
                                <a:pt x="7634" y="10972"/>
                              </a:lnTo>
                              <a:lnTo>
                                <a:pt x="7672" y="10998"/>
                              </a:lnTo>
                              <a:lnTo>
                                <a:pt x="7719" y="11007"/>
                              </a:lnTo>
                              <a:lnTo>
                                <a:pt x="7743" y="11005"/>
                              </a:lnTo>
                              <a:lnTo>
                                <a:pt x="7766" y="10998"/>
                              </a:lnTo>
                              <a:lnTo>
                                <a:pt x="7787" y="10987"/>
                              </a:lnTo>
                              <a:lnTo>
                                <a:pt x="7804" y="10972"/>
                              </a:lnTo>
                              <a:lnTo>
                                <a:pt x="7867" y="10910"/>
                              </a:lnTo>
                              <a:lnTo>
                                <a:pt x="7867" y="10305"/>
                              </a:lnTo>
                              <a:close/>
                              <a:moveTo>
                                <a:pt x="7867" y="9024"/>
                              </a:moveTo>
                              <a:lnTo>
                                <a:pt x="7805" y="8963"/>
                              </a:lnTo>
                              <a:lnTo>
                                <a:pt x="7787" y="8948"/>
                              </a:lnTo>
                              <a:lnTo>
                                <a:pt x="7766" y="8937"/>
                              </a:lnTo>
                              <a:lnTo>
                                <a:pt x="7744" y="8930"/>
                              </a:lnTo>
                              <a:lnTo>
                                <a:pt x="7719" y="8927"/>
                              </a:lnTo>
                              <a:lnTo>
                                <a:pt x="7672" y="8937"/>
                              </a:lnTo>
                              <a:lnTo>
                                <a:pt x="7634" y="8963"/>
                              </a:lnTo>
                              <a:lnTo>
                                <a:pt x="7608" y="9001"/>
                              </a:lnTo>
                              <a:lnTo>
                                <a:pt x="7598" y="9048"/>
                              </a:lnTo>
                              <a:lnTo>
                                <a:pt x="7598" y="9362"/>
                              </a:lnTo>
                              <a:lnTo>
                                <a:pt x="7867" y="9630"/>
                              </a:lnTo>
                              <a:lnTo>
                                <a:pt x="7867" y="9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Big Arrow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l="18694" t="16897" r="6843" b="19419"/>
                        <a:stretch/>
                      </pic:blipFill>
                      <pic:spPr bwMode="auto">
                        <a:xfrm>
                          <a:off x="21262" y="19050"/>
                          <a:ext cx="7592060" cy="10688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7BAAB8" id="Group 23" o:spid="_x0000_s1026" style="position:absolute;margin-left:-1.65pt;margin-top:-.8pt;width:597.85pt;height:843pt;z-index:-251539456;mso-position-horizontal-relative:page;mso-position-vertical-relative:page;mso-width-relative:margin;mso-height-relative:margin" coordorigin="212" coordsize="75920,107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">
              <v:shape id="Freeform: Shape 24" o:spid="_x0000_s1027" style="position:absolute;left:25431;width:50549;height:107054;visibility:visible;mso-wrap-style:square;v-text-anchor:top" coordsize="7867,16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" path="m23,16661l,16638r,23l23,16661xm25,3272l,3247r,50l25,3272xm25,11593l,11569r,1261l25,12805r,-1212xm328,5504l,5176r,655l328,5504xm480,13825l80,13426r-18,-15l42,13400r-23,-7l,13391r,2079l20,15468r23,-7l63,15450r18,-15l480,15037r,-1212xm480,435l80,35,62,21,42,10,19,3,,1,,2080r20,-2l43,2071r20,-12l81,2044,480,1646r,-1211xm631,7736l,7105r,606l25,7736,,7760r,606l631,7736xm783,2666l383,2267r-18,-14l345,2242r-23,-7l298,2232r-47,10l212,2268r-26,38l177,2353r,1838l186,4238r26,38l251,4303r47,9l323,4310r23,-7l366,4291r18,-15l783,3878r,-1212xm934,9967l,9034r,606l328,9967,,10295r,606l934,9967xm1085,4898l686,4499r-18,-15l648,4473r-23,-7l601,4464r-47,9l515,4499r-26,39l480,4585r,1837l489,6470r26,38l554,6534r47,10l626,6541r22,-7l669,6523r18,-15l1085,6110r,-1212xm1237,12199l232,11194r-18,-14l193,11169r-22,-7l146,11159r-47,10l61,11195r-26,38l25,11280r,313l631,12199,25,12805r,313l35,13165r26,39l99,13230r47,9l171,13237r22,-7l214,13219r18,-15l1237,12199xm1388,7130l989,6731r-18,-15l951,6705r-23,-7l904,6696r-47,9l818,6731r-26,39l783,6817r,1837l792,8701r26,39l857,8766r47,10l928,8773r23,-7l972,8755r18,-15l1388,8341r,-1211xm1691,14431l686,13426r-17,-15l648,13400r-23,-7l601,13391r-47,9l515,13426r-26,39l480,13512r,313l1085,14431r-605,606l480,15350r9,47l515,15435r39,26l601,15471r24,-3l648,15461r20,-11l686,15436,1691,14431xm1691,1040l686,36,669,21,648,10,625,3,601,,554,10,515,36,489,74r-9,47l480,435r605,605l480,1646r,313l489,2007r26,38l554,2071r47,9l625,2078r23,-7l668,2060r18,-15l1691,1040xm1691,9362l1292,8962r-18,-14l1254,8937r-23,-7l1207,8927r-47,10l1121,8963r-26,38l1085,9048r,1838l1095,10933r26,39l1160,10998r47,9l1231,11005r23,-7l1275,10986r18,-15l1691,10573r,-1211xm1992,16661l989,15658r-18,-15l951,15632r-23,-7l904,15623r-47,9l818,15658r-26,39l783,15744r,313l383,15658r-18,-15l345,15632r-23,-7l298,15623r-47,9l212,15658r-26,39l177,15744r,917l783,16661r,-604l1386,16661r606,xm1994,3272l989,2267r-18,-14l951,2242r-23,-7l904,2232r-47,10l818,2268r-26,38l783,2353r,313l1388,3272,783,3878r,313l792,4238r26,39l857,4303r47,9l928,4310r23,-7l971,4292r18,-15l1994,3272xm1994,11593r-399,-399l1577,11180r-21,-11l1534,11162r-24,-3l1462,11169r-38,26l1398,11233r-10,47l1388,13118r10,47l1424,13203r38,27l1510,13239r24,-2l1557,13229r21,-11l1596,13203r398,-398l1994,11593xm2297,5504l1292,4499r-18,-15l1254,4473r-23,-7l1207,4464r-48,9l1121,4499r-26,39l1085,4585r,313l1691,5504r-606,606l1085,6423r10,47l1121,6508r38,26l1207,6544r24,-3l1253,6534r21,-11l1292,6509,2297,5504xm2449,13825r-400,-399l2031,13411r-20,-11l1988,13393r-24,-2l1917,13400r-39,26l1852,13465r-9,47l1843,15349r9,48l1878,15435r39,26l1964,15471r25,-3l2012,15461r20,-11l2050,15435r399,-398l2449,13825xm2449,435l2049,35,2031,21,2011,10,1988,3,1964,r-47,10l1878,36r-26,38l1843,121r,1838l1852,2006r26,39l1917,2071r47,9l1989,2078r23,-7l2032,2059r18,-15l2449,1646r,-1211xm2600,7736l1595,6731r-18,-15l1557,6705r-23,-7l1509,6696r-47,9l1424,6731r-26,39l1388,6817r,313l1994,7736r-606,605l1388,8655r10,47l1424,8740r38,26l1509,8776r25,-3l1556,8766r21,-11l1595,8740,2600,7736xm2752,2666l2352,2267r-18,-14l2314,2242r-23,-7l2267,2232r-47,10l2181,2268r-26,38l2146,2353r,1838l2155,4238r26,38l2220,4303r47,9l2292,4310r22,-7l2335,4291r18,-15l2752,3878r,-1212xm2903,9967l1898,8963r-18,-15l1859,8937r-22,-7l1812,8927r-47,10l1727,8963r-26,38l1691,9048r,314l2297,9967r-606,606l1691,10886r10,48l1727,10972r38,26l1812,11007r25,-2l1859,10998r21,-11l1898,10972,2903,9967xm3054,4898l2655,4499r-18,-15l2617,4473r-23,-7l2570,4464r-47,9l2484,4499r-26,39l2449,4585r,1837l2458,6470r26,38l2523,6534r47,10l2594,6541r23,-7l2638,6523r18,-15l3054,6110r,-1212xm3206,12199l2201,11194r-18,-14l2162,11169r-22,-7l2115,11159r-47,10l2030,11195r-26,38l1994,11280r,313l2600,12199r-606,606l1994,13118r10,47l2030,13204r38,26l2115,13239r24,-2l2162,13230r21,-11l2200,13204,3206,12199xm3357,7130l2958,6731r-18,-15l2920,6705r-23,-7l2873,6696r-47,9l2787,6731r-26,39l2751,6817r,1837l2761,8701r26,39l2826,8766r47,10l2897,8773r23,-7l2941,8755r18,-15l3357,8341r,-1211xm3660,14431l2655,13426r-18,-15l2617,13400r-23,-7l2570,13391r-47,9l2484,13426r-26,39l2449,13512r,313l3054,14431r-605,606l2449,15350r9,47l2484,15435r39,26l2570,15471r24,-3l2617,15461r20,-11l2655,15436,3660,14431xm3660,1040l2655,36,2637,21,2617,10,2594,3,2570,r-47,10l2484,36r-26,38l2449,121r,314l3054,1040r-605,606l2449,1959r9,48l2484,2045r39,26l2570,2080r24,-2l2617,2071r20,-11l2655,2045,3660,1040xm3660,9362l3261,8962r-18,-14l3222,8937r-22,-7l3176,8927r-47,10l3090,8963r-26,38l3054,9048r,1838l3064,10933r26,39l3129,10998r47,9l3200,11005r23,-7l3244,10986r18,-15l3660,10573r,-1211xm3961,16661l2958,15658r-18,-15l2920,15632r-23,-7l2873,15623r-48,9l2787,15658r-26,39l2752,15744r,313l2352,15658r-18,-15l2314,15632r-23,-7l2267,15623r-47,9l2181,15658r-26,39l2146,15744r,917l2752,16661r,-604l3355,16661r606,xm3963,3272l2958,2267r-18,-14l2920,2242r-23,-7l2873,2232r-48,10l2787,2268r-26,38l2752,2353r,313l3357,3272r-605,606l2752,4191r9,47l2787,4277r38,26l2873,4312r24,-2l2920,4303r20,-11l2958,4277,3963,3272xm3963,11593r-399,-399l3546,11180r-21,-11l3503,11162r-24,-3l3431,11169r-38,26l3367,11233r-10,47l3357,13118r10,47l3393,13203r38,27l3479,13239r24,-2l3526,13229r21,-11l3565,13203r398,-398l3963,11593xm4266,5504l3261,4499r-18,-15l3223,4473r-23,-7l3175,4464r-47,9l3090,4499r-26,39l3054,4585r,313l3660,5504r-606,606l3054,6423r10,47l3090,6508r38,26l3175,6544r25,-3l3222,6534r21,-11l3261,6509,4266,5504xm4418,13825r-400,-399l4000,13411r-20,-11l3957,13393r-24,-2l3886,13400r-39,26l3821,13465r-9,47l3812,15349r9,48l3847,15435r39,26l3933,15471r25,-3l3981,15461r20,-11l4019,15435r399,-398l4418,13825xm4418,435l4018,35,4000,21,3980,10,3957,3,3933,r-47,10l3847,36r-26,38l3812,121r,1838l3821,2006r26,39l3886,2071r47,9l3958,2078r23,-7l4001,2059r18,-15l4418,1646r,-1211xm4569,7736l3564,6731r-18,-15l3526,6705r-23,-7l3478,6696r-47,9l3393,6731r-26,39l3357,6817r,313l3963,7736r-606,605l3357,8655r10,47l3393,8740r38,26l3478,8776r25,-3l3525,8766r21,-11l3564,8740,4569,7736xm4720,2666l4321,2267r-18,-14l4283,2242r-23,-7l4236,2232r-47,10l4150,2268r-26,38l4115,2353r,1838l4124,4238r26,38l4189,4303r47,9l4261,4310r22,-7l4304,4291r18,-15l4720,3878r,-1212xm4872,9967l3867,8963r-18,-15l3828,8937r-22,-7l3781,8927r-47,10l3696,8963r-26,38l3660,9048r,314l4266,9967r-606,606l3660,10886r10,48l3696,10972r38,26l3781,11007r25,-2l3828,10998r21,-11l3867,10972,4872,9967xm5023,4898l4624,4499r-18,-15l4586,4473r-23,-7l4539,4464r-47,9l4453,4499r-26,39l4418,4585r,1837l4427,6470r26,38l4492,6534r47,10l4563,6541r23,-7l4607,6523r18,-15l5023,6110r,-1212xm5174,12199l4170,11194r-18,-14l4131,11169r-22,-7l4084,11159r-47,10l3999,11195r-26,38l3963,11280r,313l4569,12199r-606,606l3963,13118r10,47l3999,13204r38,26l4084,13239r24,-2l4131,13230r21,-11l4169,13204,5174,12199xm5326,7130l4927,6731r-18,-15l4889,6705r-23,-7l4842,6696r-47,9l4756,6731r-26,39l4720,6817r,1837l4730,8701r26,39l4795,8766r47,10l4866,8773r23,-7l4910,8755r18,-15l5326,8341r,-1211xm5629,14431l4624,13426r-18,-15l4586,13400r-23,-7l4539,13391r-47,9l4453,13426r-26,39l4418,13512r,313l5023,14431r-605,606l4418,15350r9,47l4453,15435r39,26l4539,15471r24,-3l4586,15461r20,-11l4624,15436,5629,14431xm5629,1040l4624,36,4606,21,4586,10,4563,3,4539,r-47,10l4453,36r-26,38l4418,121r,314l5023,1040r-605,606l4418,1959r9,48l4453,2045r39,26l4539,2080r24,-2l4586,2071r20,-11l4624,2045,5629,1040xm5629,9362l5230,8962r-18,-14l5191,8937r-22,-7l5145,8927r-48,10l5059,8963r-26,38l5023,9048r,1838l5033,10933r26,39l5097,10998r48,9l5169,11005r23,-7l5213,10986r18,-15l5629,10573r,-1211xm5930,16661l4927,15658r-18,-15l4889,15632r-23,-7l4842,15623r-48,9l4756,15658r-26,39l4720,15744r,313l4321,15658r-18,-15l4283,15632r-23,-7l4236,15623r-47,9l4150,15658r-26,39l4115,15744r,917l4720,16661r,-604l5324,16661r606,xm5932,3272l4927,2267r-18,-14l4889,2242r-23,-7l4842,2232r-48,10l4756,2268r-26,38l4720,2353r,313l5326,3272r-606,606l4720,4191r10,47l4756,4277r38,26l4842,4312r24,-2l4888,4303r21,-11l4927,4277,5932,3272xm5932,11593r-399,-399l5515,11180r-21,-11l5472,11162r-24,-3l5400,11169r-38,26l5336,11233r-10,47l5326,13118r10,47l5362,13203r38,27l5448,13239r24,-2l5495,13229r21,-11l5534,13203r398,-398l5932,11593xm6235,5504l5230,4499r-18,-15l5192,4473r-23,-7l5144,4464r-47,9l5059,4499r-26,39l5023,4585r,313l5629,5504r-606,606l5023,6423r10,47l5059,6508r38,26l5144,6544r25,-3l5191,6534r21,-11l5230,6509,6235,5504xm6387,13825r-400,-399l5969,13411r-20,-11l5926,13393r-24,-2l5855,13400r-39,26l5790,13465r-9,47l5781,15349r9,48l5816,15435r39,26l5902,15471r25,-3l5949,15461r21,-11l5988,15435r399,-398l6387,13825xm6387,435l5987,35,5969,21,5949,10,5926,3,5902,r-47,10l5816,36r-26,38l5781,121r,1838l5790,2006r26,39l5855,2071r47,9l5927,2078r22,-7l5970,2059r18,-15l6387,1646r,-1211xm6538,7736l5533,6731r-18,-15l5494,6705r-22,-7l5447,6696r-47,9l5362,6731r-26,39l5326,6817r,313l5932,7736r-606,605l5326,8655r10,47l5362,8740r38,26l5447,8776r25,-3l5494,8766r21,-11l5533,8740,6538,7736xm6689,16057r-399,-399l6272,15643r-20,-11l6229,15625r-24,-2l6158,15632r-39,26l6093,15697r-9,47l6084,16661r605,l6689,16057xm6689,2666l6290,2267r-18,-14l6252,2242r-23,-7l6205,2232r-47,10l6119,2268r-26,38l6084,2353r,1838l6093,4238r26,38l6158,4303r47,9l6229,4310r23,-7l6273,4291r18,-15l6689,3878r,-1212xm6841,9967l5836,8963r-18,-15l5797,8937r-22,-7l5750,8927r-47,10l5665,8963r-26,38l5629,9048r,314l6235,9967r-606,606l5629,10886r10,48l5665,10972r38,26l5750,11007r24,-2l5797,10998r21,-11l5835,10972,6841,9967xm6992,4898l6593,4499r-18,-15l6555,4473r-23,-7l6508,4464r-47,9l6422,4499r-26,39l6387,4585r,1837l6396,6470r26,38l6461,6534r47,10l6532,6541r23,-7l6576,6523r18,-15l6992,6110r,-1212xm7143,12199l6139,11194r-18,-14l6100,11169r-23,-7l6053,11159r-47,10l5967,11195r-26,38l5932,11280r,313l6538,12199r-606,606l5932,13118r9,47l5967,13204r39,26l6053,13239r24,-2l6100,13230r20,-11l6138,13204,7143,12199xm7295,7130l6896,6731r-18,-15l6857,6705r-22,-7l6811,6696r-47,9l6725,6731r-26,39l6689,6817r,1837l6699,8701r26,39l6764,8766r47,10l6835,8773r23,-7l6879,8755r18,-15l7295,8341r,-1211xm7598,14431l6593,13426r-18,-15l6555,13400r-23,-7l6508,13391r-48,9l6422,13426r-26,39l6387,13512r,313l6992,14431r-605,606l6387,15350r9,47l6422,15435r38,26l6508,15471r24,-3l6555,15461r20,-11l6593,15436,7598,14431xm7598,1040l6593,36,6575,21,6555,10,6532,3,6508,r-48,10l6422,36r-26,38l6387,121r,314l6992,1040r-605,606l6387,1959r9,48l6422,2045r38,26l6508,2080r24,-2l6555,2071r20,-11l6593,2045,7598,1040xm7598,9362l7199,8962r-18,-14l7160,8937r-22,-7l7114,8927r-48,10l7028,8963r-26,38l6992,9048r,1838l7002,10933r26,39l7066,10998r48,9l7138,11005r23,-7l7182,10986r18,-15l7598,10573r,-1211xm7866,13392r-42,8l7785,13426r-26,39l7750,13512r,1837l7759,15397r26,38l7824,15461r42,9l7866,13392xm7866,11559r-364,-365l7484,11180r-21,-11l7441,11162r-25,-3l7369,11169r-38,26l7305,11233r-10,47l7295,13118r10,47l7331,13203r38,27l7416,13239r25,-2l7464,13229r21,-11l7503,13203r363,-364l7866,11559xm7866,7770r-571,571l7295,8655r10,47l7331,8740r38,26l7416,8776r25,-3l7463,8766r21,-11l7502,8740r364,-364l7866,7770xm7866,7096l7502,6731r-18,-15l7463,6705r-22,-7l7416,6696r-47,9l7331,6731r-26,39l7295,6817r,313l7866,7701r,-605xm7866,5167l7199,4499r-18,-15l7161,4473r-23,-7l7113,4464r-47,9l7028,4499r-26,39l6992,4585r,313l7598,5504r-606,606l6992,6423r10,47l7028,6508r38,26l7113,6544r25,-3l7160,6534r21,-11l7199,6509r667,-668l7866,5167xm7866,3238l6896,2267r-18,-14l6858,2242r-23,-7l6810,2232r-47,10l6725,2268r-26,38l6689,2353r,313l7295,3272r-606,606l6689,4191r10,47l6725,4277r38,26l6810,4312r25,-2l6857,4303r21,-11l6896,4277r970,-971l7866,3238xm7866,1r-42,9l7785,36r-26,38l7750,121r,1838l7759,2006r26,39l7824,2071r42,9l7866,1xm7867,10305r-269,268l7598,10886r10,48l7634,10972r38,26l7719,11007r24,-2l7766,10998r21,-11l7804,10972r63,-62l7867,10305xm7867,9024r-62,-61l7787,8948r-21,-11l7744,8930r-25,-3l7672,8937r-38,26l7608,9001r-10,47l7598,9362r269,268l7867,9024xe" stroked="f">
                <v:fill opacity="3855f"/>
                <v:path arrowok="t" o:connecttype="custom" o:connectlocs="12208,8719371;405448,5084479;207543,2883111;308423,3059812;16064,7562786;503115,4493978;308423,8996952;308423,191479;703590,5897302;503115,10230001;550663,1554323;970247,7283920;744713,2987846;1261963,8718086;1231764,120156;914988,4438719;1456655,1547897;1134097,5856179;1651347,2982064;1328788,7290345;1846039,4416230;1621148,8723869;1651347,113731;2056152,5851681;1846039,10152252;1889090,1561391;2290040,7306409;2083782,2994914;2581756,8740575;2570190,127224;2265623,4422013;2776448,1570386;2473166,5863247;2971140,3004553;2667858,7297413;3165832,4438719;2959574,8730937;2971140,136863;3616900,6129262;3165832,10174742;3420923,10819217;3154266,2871545;3811592,8341553;3348958,4305069;4103952,9775720;4103952,393239;3555216,5729597;3931749,1571029;3623326,5897302;4126441,3004553;3817375,7331468;4321133,4438719;4109734,8765635;4126441,136863;4540241,5856179;5002233,10031454;4821035,8597287;4734933,4422013;4499118,4271014;4298001,2605531;5054279,114373;4888502,5897302" o:connectangles="0,0,0,0,0,0,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g Arrow" o:spid="_x0000_s1028" type="#_x0000_t75" style="position:absolute;left:212;top:190;width:75921;height:106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">
                <v:imagedata r:id="rId3" o:title="" croptop="11074f" cropbottom="12726f" cropleft="12251f" cropright="4485f"/>
              </v:shape>
              <w10:wrap anchorx="page" anchory="page"/>
              <w10:anchorlock/>
            </v:group>
          </w:pict>
        </mc:Fallback>
      </mc:AlternateContent>
    </w:r>
    <w:r w:rsidRPr="00446825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776000" behindDoc="1" locked="1" layoutInCell="1" allowOverlap="0" wp14:anchorId="2FB0CF4F" wp14:editId="2D0DDC0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924800" cy="10688400"/>
              <wp:effectExtent l="0" t="0" r="9525" b="0"/>
              <wp:wrapNone/>
              <wp:docPr id="495" name="Background Gradi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4800" cy="106884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BBBCBC"/>
                          </a:gs>
                          <a:gs pos="100000">
                            <a:srgbClr val="75787B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18F532" id="Background Gradient" o:spid="_x0000_s1026" style="position:absolute;margin-left:336.6pt;margin-top:0;width:387.8pt;height:841.6pt;z-index:-251540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" o:allowoverlap="f" fillcolor="#bbbcbc" stroked="f" strokeweight="1pt">
              <v:fill color2="#75787b" angle="90" focus="100%" type="gradient">
                <o:fill v:ext="view" type="gradientUnscaled"/>
              </v:fill>
              <w10:wrap anchorx="page" anchory="page"/>
              <w10:anchorlock/>
            </v:rect>
          </w:pict>
        </mc:Fallback>
      </mc:AlternateContent>
    </w:r>
    <w:r w:rsidRPr="00446825">
      <w:rPr>
        <w:color w:val="000000" w:themeColor="text1"/>
      </w:rPr>
      <w:fldChar w:fldCharType="begin"/>
    </w:r>
    <w:r w:rsidRPr="00446825">
      <w:rPr>
        <w:color w:val="000000" w:themeColor="text1"/>
      </w:rPr>
      <w:instrText xml:space="preserve"> STYLEREF  Ref_Department  \* MERGEFORMAT </w:instrText>
    </w:r>
    <w:r w:rsidRPr="00446825">
      <w:rPr>
        <w:color w:val="000000" w:themeColor="text1"/>
      </w:rPr>
      <w:fldChar w:fldCharType="separate"/>
    </w:r>
    <w:r w:rsidR="00F26EF7">
      <w:rPr>
        <w:noProof/>
        <w:color w:val="000000" w:themeColor="text1"/>
      </w:rPr>
      <w:t>Connection, Identity and Authentication / myGov</w:t>
    </w:r>
    <w:r w:rsidRPr="00446825">
      <w:rPr>
        <w:color w:val="000000" w:themeColor="text1"/>
      </w:rPr>
      <w:fldChar w:fldCharType="end"/>
    </w:r>
  </w:p>
  <w:p w14:paraId="3C8195F2" w14:textId="77777777" w:rsidR="008D7FC9" w:rsidRPr="00446825" w:rsidRDefault="008D7FC9" w:rsidP="007D7911">
    <w:pPr>
      <w:pStyle w:val="Header"/>
      <w:rPr>
        <w:color w:val="000000" w:themeColor="text1"/>
      </w:rPr>
    </w:pPr>
  </w:p>
  <w:p w14:paraId="526233BD" w14:textId="77777777" w:rsidR="008D7FC9" w:rsidRPr="00446825" w:rsidRDefault="008D7FC9" w:rsidP="007D7911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26.25pt" o:bullet="t">
        <v:imagedata r:id="rId1" o:title="Bullet-Peach"/>
      </v:shape>
    </w:pict>
  </w:numPicBullet>
  <w:numPicBullet w:numPicBulletId="1">
    <w:pict>
      <v:shape id="_x0000_i1027" type="#_x0000_t75" style="width:7.5pt;height:23.25pt" o:bullet="t">
        <v:imagedata r:id="rId2" o:title="Bullet-White70p"/>
      </v:shape>
    </w:pict>
  </w:numPicBullet>
  <w:numPicBullet w:numPicBulletId="2">
    <w:pict>
      <v:shape id="_x0000_i1028" type="#_x0000_t75" style="width:7.5pt;height:26.25pt" o:bullet="t">
        <v:imagedata r:id="rId3" o:title="Bullet-Grey"/>
      </v:shape>
    </w:pict>
  </w:numPicBullet>
  <w:numPicBullet w:numPicBulletId="3">
    <w:pict>
      <v:shape id="_x0000_i1029" type="#_x0000_t75" style="width:7.5pt;height:26.25pt" o:bullet="t">
        <v:imagedata r:id="rId4" o:title="Bullet-Navy"/>
      </v:shape>
    </w:pict>
  </w:numPicBullet>
  <w:numPicBullet w:numPicBulletId="4">
    <w:pict>
      <v:shape id="_x0000_i1030" type="#_x0000_t75" style="width:7.5pt;height:26.25pt" o:bullet="t">
        <v:imagedata r:id="rId5" o:title="Bullet-Maroon"/>
      </v:shape>
    </w:pict>
  </w:numPicBullet>
  <w:numPicBullet w:numPicBulletId="5">
    <w:pict>
      <v:shape id="_x0000_i1031" type="#_x0000_t75" style="width:7.5pt;height:26.25pt" o:bullet="t">
        <v:imagedata r:id="rId6" o:title="Bullet-Grape"/>
      </v:shape>
    </w:pict>
  </w:numPicBullet>
  <w:numPicBullet w:numPicBulletId="6">
    <w:pict>
      <v:shape id="_x0000_i1032" type="#_x0000_t75" style="width:7.5pt;height:26.25pt" o:bullet="t">
        <v:imagedata r:id="rId7" o:title="Bullet-Orange"/>
      </v:shape>
    </w:pict>
  </w:numPicBullet>
  <w:numPicBullet w:numPicBulletId="7">
    <w:pict>
      <v:shape id="_x0000_i1033" type="#_x0000_t75" style="width:7.5pt;height:26.25pt" o:bullet="t">
        <v:imagedata r:id="rId8" o:title="Bullet-Orange"/>
      </v:shape>
    </w:pict>
  </w:numPicBullet>
  <w:abstractNum w:abstractNumId="0" w15:restartNumberingAfterBreak="0">
    <w:nsid w:val="02146C35"/>
    <w:multiLevelType w:val="hybridMultilevel"/>
    <w:tmpl w:val="8EE2E86E"/>
    <w:lvl w:ilvl="0" w:tplc="6DD27D8E">
      <w:start w:val="1"/>
      <w:numFmt w:val="bullet"/>
      <w:pStyle w:val="Header-Grey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6BF3"/>
    <w:multiLevelType w:val="hybridMultilevel"/>
    <w:tmpl w:val="1812E9BC"/>
    <w:lvl w:ilvl="0" w:tplc="201C5B6E">
      <w:start w:val="1"/>
      <w:numFmt w:val="bullet"/>
      <w:pStyle w:val="Header-Maroon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3F01"/>
    <w:multiLevelType w:val="hybridMultilevel"/>
    <w:tmpl w:val="D8B4F284"/>
    <w:lvl w:ilvl="0" w:tplc="43C6814E">
      <w:start w:val="1"/>
      <w:numFmt w:val="bullet"/>
      <w:pStyle w:val="Footer-Navy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610EA"/>
    <w:multiLevelType w:val="hybridMultilevel"/>
    <w:tmpl w:val="40C64FBE"/>
    <w:lvl w:ilvl="0" w:tplc="CB1ED5B4">
      <w:start w:val="1"/>
      <w:numFmt w:val="bullet"/>
      <w:pStyle w:val="Footer-Orange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A0C88"/>
    <w:multiLevelType w:val="hybridMultilevel"/>
    <w:tmpl w:val="39AE353C"/>
    <w:lvl w:ilvl="0" w:tplc="FA3A214E">
      <w:start w:val="1"/>
      <w:numFmt w:val="bullet"/>
      <w:lvlText w:val=""/>
      <w:lvlPicBulletId w:val="0"/>
      <w:lvlJc w:val="left"/>
      <w:pPr>
        <w:ind w:left="91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5" w15:restartNumberingAfterBreak="0">
    <w:nsid w:val="1ADD4AAD"/>
    <w:multiLevelType w:val="hybridMultilevel"/>
    <w:tmpl w:val="1E2E4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255DC"/>
    <w:multiLevelType w:val="hybridMultilevel"/>
    <w:tmpl w:val="2E805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00BD4"/>
    <w:multiLevelType w:val="hybridMultilevel"/>
    <w:tmpl w:val="4D623190"/>
    <w:lvl w:ilvl="0" w:tplc="660C5F6C">
      <w:start w:val="1"/>
      <w:numFmt w:val="bullet"/>
      <w:pStyle w:val="Header-Orange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C3C95"/>
    <w:multiLevelType w:val="multilevel"/>
    <w:tmpl w:val="D44A9ABE"/>
    <w:styleLink w:val="Standard"/>
    <w:lvl w:ilvl="0">
      <w:start w:val="1"/>
      <w:numFmt w:val="bullet"/>
      <w:pStyle w:val="ListParagraph"/>
      <w:lvlText w:val=""/>
      <w:lvlJc w:val="left"/>
      <w:pPr>
        <w:ind w:left="244" w:hanging="244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88" w:hanging="2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731" w:hanging="24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9" w15:restartNumberingAfterBreak="0">
    <w:nsid w:val="38DE5D62"/>
    <w:multiLevelType w:val="multilevel"/>
    <w:tmpl w:val="D44A9ABE"/>
    <w:numStyleLink w:val="Standard"/>
  </w:abstractNum>
  <w:abstractNum w:abstractNumId="10" w15:restartNumberingAfterBreak="0">
    <w:nsid w:val="3AF87CE4"/>
    <w:multiLevelType w:val="multilevel"/>
    <w:tmpl w:val="9F6215C2"/>
    <w:lvl w:ilvl="0">
      <w:start w:val="1"/>
      <w:numFmt w:val="bullet"/>
      <w:pStyle w:val="Heading2"/>
      <w:lvlText w:val=""/>
      <w:lvlPicBulletId w:val="0"/>
      <w:lvlJc w:val="left"/>
      <w:pPr>
        <w:ind w:left="244" w:hanging="244"/>
      </w:pPr>
      <w:rPr>
        <w:rFonts w:ascii="Symbol" w:hAnsi="Symbol" w:hint="default"/>
        <w:color w:val="auto"/>
      </w:rPr>
    </w:lvl>
    <w:lvl w:ilvl="1">
      <w:start w:val="1"/>
      <w:numFmt w:val="bullet"/>
      <w:pStyle w:val="Heading3"/>
      <w:lvlText w:val=""/>
      <w:lvlPicBulletId w:val="0"/>
      <w:lvlJc w:val="left"/>
      <w:pPr>
        <w:ind w:left="244" w:hanging="244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ind w:left="488" w:hanging="2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11" w15:restartNumberingAfterBreak="0">
    <w:nsid w:val="3B6670D2"/>
    <w:multiLevelType w:val="hybridMultilevel"/>
    <w:tmpl w:val="12F0E258"/>
    <w:lvl w:ilvl="0" w:tplc="31B2C67A">
      <w:start w:val="1"/>
      <w:numFmt w:val="bullet"/>
      <w:pStyle w:val="Header-Grape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02589"/>
    <w:multiLevelType w:val="hybridMultilevel"/>
    <w:tmpl w:val="04627F6C"/>
    <w:lvl w:ilvl="0" w:tplc="F16A0F6C">
      <w:numFmt w:val="bullet"/>
      <w:lvlText w:val="•"/>
      <w:lvlJc w:val="left"/>
      <w:pPr>
        <w:ind w:left="1080" w:hanging="720"/>
      </w:pPr>
      <w:rPr>
        <w:rFonts w:ascii="Roboto" w:eastAsia="Roboto" w:hAnsi="Roboto" w:cs="Roboto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C3CC4"/>
    <w:multiLevelType w:val="hybridMultilevel"/>
    <w:tmpl w:val="B478EBFC"/>
    <w:lvl w:ilvl="0" w:tplc="6E680690">
      <w:start w:val="1"/>
      <w:numFmt w:val="bullet"/>
      <w:pStyle w:val="Header-Divider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24C80"/>
    <w:multiLevelType w:val="hybridMultilevel"/>
    <w:tmpl w:val="273A3894"/>
    <w:lvl w:ilvl="0" w:tplc="830610CC">
      <w:start w:val="1"/>
      <w:numFmt w:val="bullet"/>
      <w:pStyle w:val="Footer-Grey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D146F"/>
    <w:multiLevelType w:val="multilevel"/>
    <w:tmpl w:val="D44A9ABE"/>
    <w:numStyleLink w:val="Standard"/>
  </w:abstractNum>
  <w:abstractNum w:abstractNumId="16" w15:restartNumberingAfterBreak="0">
    <w:nsid w:val="545747F9"/>
    <w:multiLevelType w:val="hybridMultilevel"/>
    <w:tmpl w:val="635A02BE"/>
    <w:lvl w:ilvl="0" w:tplc="B3C87718">
      <w:start w:val="1"/>
      <w:numFmt w:val="bullet"/>
      <w:pStyle w:val="Header-Navy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1534C"/>
    <w:multiLevelType w:val="hybridMultilevel"/>
    <w:tmpl w:val="2B92EFE0"/>
    <w:lvl w:ilvl="0" w:tplc="D3A02722">
      <w:start w:val="1"/>
      <w:numFmt w:val="bullet"/>
      <w:lvlText w:val=""/>
      <w:lvlPicBulletId w:val="0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64F010D1"/>
    <w:multiLevelType w:val="multilevel"/>
    <w:tmpl w:val="0C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085754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2FF7CBB"/>
    <w:multiLevelType w:val="hybridMultilevel"/>
    <w:tmpl w:val="76BCA658"/>
    <w:lvl w:ilvl="0" w:tplc="EC6C7DF2">
      <w:start w:val="1"/>
      <w:numFmt w:val="bullet"/>
      <w:pStyle w:val="Footer-Divider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64493"/>
    <w:multiLevelType w:val="hybridMultilevel"/>
    <w:tmpl w:val="51102C0A"/>
    <w:lvl w:ilvl="0" w:tplc="CD84D044">
      <w:start w:val="1"/>
      <w:numFmt w:val="bullet"/>
      <w:pStyle w:val="Header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95F1260"/>
    <w:multiLevelType w:val="hybridMultilevel"/>
    <w:tmpl w:val="52365B62"/>
    <w:lvl w:ilvl="0" w:tplc="8D36C116">
      <w:start w:val="1"/>
      <w:numFmt w:val="bullet"/>
      <w:pStyle w:val="Footer-Maroon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53CF5"/>
    <w:multiLevelType w:val="hybridMultilevel"/>
    <w:tmpl w:val="9790F320"/>
    <w:lvl w:ilvl="0" w:tplc="CAC21A64">
      <w:start w:val="1"/>
      <w:numFmt w:val="bullet"/>
      <w:pStyle w:val="Footer-Grape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E1916"/>
    <w:multiLevelType w:val="hybridMultilevel"/>
    <w:tmpl w:val="E21A8E1A"/>
    <w:lvl w:ilvl="0" w:tplc="6558735C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21"/>
  </w:num>
  <w:num w:numId="5">
    <w:abstractNumId w:val="18"/>
  </w:num>
  <w:num w:numId="6">
    <w:abstractNumId w:val="6"/>
  </w:num>
  <w:num w:numId="7">
    <w:abstractNumId w:val="24"/>
  </w:num>
  <w:num w:numId="8">
    <w:abstractNumId w:val="5"/>
  </w:num>
  <w:num w:numId="9">
    <w:abstractNumId w:val="8"/>
  </w:num>
  <w:num w:numId="10">
    <w:abstractNumId w:val="9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2"/>
  </w:num>
  <w:num w:numId="14">
    <w:abstractNumId w:val="19"/>
  </w:num>
  <w:num w:numId="15">
    <w:abstractNumId w:val="13"/>
  </w:num>
  <w:num w:numId="16">
    <w:abstractNumId w:val="20"/>
  </w:num>
  <w:num w:numId="17">
    <w:abstractNumId w:val="0"/>
  </w:num>
  <w:num w:numId="18">
    <w:abstractNumId w:val="14"/>
  </w:num>
  <w:num w:numId="19">
    <w:abstractNumId w:val="16"/>
  </w:num>
  <w:num w:numId="20">
    <w:abstractNumId w:val="2"/>
  </w:num>
  <w:num w:numId="21">
    <w:abstractNumId w:val="1"/>
  </w:num>
  <w:num w:numId="22">
    <w:abstractNumId w:val="22"/>
  </w:num>
  <w:num w:numId="23">
    <w:abstractNumId w:val="11"/>
  </w:num>
  <w:num w:numId="24">
    <w:abstractNumId w:val="23"/>
  </w:num>
  <w:num w:numId="25">
    <w:abstractNumId w:val="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09"/>
    <w:rsid w:val="00004550"/>
    <w:rsid w:val="00071BC1"/>
    <w:rsid w:val="00094C5A"/>
    <w:rsid w:val="000B59FD"/>
    <w:rsid w:val="0013230D"/>
    <w:rsid w:val="0014643D"/>
    <w:rsid w:val="00153CB2"/>
    <w:rsid w:val="001A5533"/>
    <w:rsid w:val="001C3F4E"/>
    <w:rsid w:val="001D1103"/>
    <w:rsid w:val="001F4485"/>
    <w:rsid w:val="0020381F"/>
    <w:rsid w:val="00272EF9"/>
    <w:rsid w:val="002C55D6"/>
    <w:rsid w:val="002D1FA5"/>
    <w:rsid w:val="00320CDC"/>
    <w:rsid w:val="00357C6E"/>
    <w:rsid w:val="0037670F"/>
    <w:rsid w:val="00380728"/>
    <w:rsid w:val="00397FEE"/>
    <w:rsid w:val="003B321F"/>
    <w:rsid w:val="003B562B"/>
    <w:rsid w:val="003D4932"/>
    <w:rsid w:val="003F647E"/>
    <w:rsid w:val="00424113"/>
    <w:rsid w:val="004250E7"/>
    <w:rsid w:val="00446825"/>
    <w:rsid w:val="00451A35"/>
    <w:rsid w:val="00485341"/>
    <w:rsid w:val="00490424"/>
    <w:rsid w:val="004B004C"/>
    <w:rsid w:val="004F1068"/>
    <w:rsid w:val="0050392C"/>
    <w:rsid w:val="00525205"/>
    <w:rsid w:val="005E27E6"/>
    <w:rsid w:val="005F4C33"/>
    <w:rsid w:val="006109A3"/>
    <w:rsid w:val="00622BDE"/>
    <w:rsid w:val="006301DA"/>
    <w:rsid w:val="0063576F"/>
    <w:rsid w:val="00636F4D"/>
    <w:rsid w:val="0066605F"/>
    <w:rsid w:val="006915E9"/>
    <w:rsid w:val="006A09DB"/>
    <w:rsid w:val="006A600E"/>
    <w:rsid w:val="006B26AC"/>
    <w:rsid w:val="006C5CF8"/>
    <w:rsid w:val="006C7B24"/>
    <w:rsid w:val="006D0157"/>
    <w:rsid w:val="006D4B07"/>
    <w:rsid w:val="006D79B2"/>
    <w:rsid w:val="00711E5A"/>
    <w:rsid w:val="00723FE4"/>
    <w:rsid w:val="00725DA8"/>
    <w:rsid w:val="00755885"/>
    <w:rsid w:val="00763509"/>
    <w:rsid w:val="007A14FC"/>
    <w:rsid w:val="007B486A"/>
    <w:rsid w:val="007B7FD9"/>
    <w:rsid w:val="007D18BA"/>
    <w:rsid w:val="007D38B6"/>
    <w:rsid w:val="007D7911"/>
    <w:rsid w:val="00817E70"/>
    <w:rsid w:val="00832AA6"/>
    <w:rsid w:val="0086621D"/>
    <w:rsid w:val="00873FFF"/>
    <w:rsid w:val="008B1FE3"/>
    <w:rsid w:val="008C4F3F"/>
    <w:rsid w:val="008D7FC9"/>
    <w:rsid w:val="008E4497"/>
    <w:rsid w:val="008E7E5E"/>
    <w:rsid w:val="00922A72"/>
    <w:rsid w:val="009452B7"/>
    <w:rsid w:val="0095289D"/>
    <w:rsid w:val="00965CA2"/>
    <w:rsid w:val="009810C2"/>
    <w:rsid w:val="009A7D12"/>
    <w:rsid w:val="009B4795"/>
    <w:rsid w:val="009B47D1"/>
    <w:rsid w:val="00A01D80"/>
    <w:rsid w:val="00AA68FD"/>
    <w:rsid w:val="00AD23E1"/>
    <w:rsid w:val="00AD42CA"/>
    <w:rsid w:val="00B0476D"/>
    <w:rsid w:val="00B155FF"/>
    <w:rsid w:val="00B31B0E"/>
    <w:rsid w:val="00B36A7F"/>
    <w:rsid w:val="00B74858"/>
    <w:rsid w:val="00BB12A0"/>
    <w:rsid w:val="00BC77EC"/>
    <w:rsid w:val="00C55819"/>
    <w:rsid w:val="00C60E60"/>
    <w:rsid w:val="00CB1D12"/>
    <w:rsid w:val="00CE2F38"/>
    <w:rsid w:val="00CF11F4"/>
    <w:rsid w:val="00CF5AB0"/>
    <w:rsid w:val="00D025D7"/>
    <w:rsid w:val="00D03249"/>
    <w:rsid w:val="00D11F6A"/>
    <w:rsid w:val="00D21718"/>
    <w:rsid w:val="00D26543"/>
    <w:rsid w:val="00D53D84"/>
    <w:rsid w:val="00D612B3"/>
    <w:rsid w:val="00DA5B5B"/>
    <w:rsid w:val="00DC3F06"/>
    <w:rsid w:val="00E27DDB"/>
    <w:rsid w:val="00E426BE"/>
    <w:rsid w:val="00E93F46"/>
    <w:rsid w:val="00F05E05"/>
    <w:rsid w:val="00F26EF7"/>
    <w:rsid w:val="00F31798"/>
    <w:rsid w:val="00F36166"/>
    <w:rsid w:val="00F522B1"/>
    <w:rsid w:val="00F57EE9"/>
    <w:rsid w:val="00F81442"/>
    <w:rsid w:val="00F838D0"/>
    <w:rsid w:val="00F83FE3"/>
    <w:rsid w:val="00FB0181"/>
    <w:rsid w:val="00FD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37777"/>
  <w15:chartTrackingRefBased/>
  <w15:docId w15:val="{0A146DAE-2234-409F-B2DA-8968EA15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E3"/>
    <w:pPr>
      <w:widowControl w:val="0"/>
      <w:autoSpaceDE w:val="0"/>
      <w:autoSpaceDN w:val="0"/>
      <w:spacing w:after="170" w:line="260" w:lineRule="exact"/>
    </w:pPr>
    <w:rPr>
      <w:rFonts w:eastAsia="Roboto" w:cs="Roboto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35D"/>
    <w:pPr>
      <w:spacing w:after="340" w:line="640" w:lineRule="exact"/>
      <w:contextualSpacing/>
      <w:outlineLvl w:val="0"/>
    </w:pPr>
    <w:rPr>
      <w:rFonts w:asciiTheme="majorHAnsi" w:hAnsiTheme="majorHAnsi"/>
      <w:sz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35D"/>
    <w:pPr>
      <w:numPr>
        <w:numId w:val="3"/>
      </w:numPr>
      <w:spacing w:before="320" w:line="440" w:lineRule="exact"/>
      <w:outlineLvl w:val="1"/>
    </w:pPr>
    <w:rPr>
      <w:rFonts w:asciiTheme="majorHAnsi" w:hAnsiTheme="majorHAnsi"/>
      <w:b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819"/>
    <w:pPr>
      <w:numPr>
        <w:ilvl w:val="1"/>
        <w:numId w:val="3"/>
      </w:numPr>
      <w:spacing w:before="360" w:after="113" w:line="280" w:lineRule="exact"/>
      <w:outlineLvl w:val="2"/>
    </w:pPr>
    <w:rPr>
      <w:rFonts w:asciiTheme="majorHAnsi" w:hAnsiTheme="majorHAnsi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35D"/>
    <w:pPr>
      <w:spacing w:before="240" w:after="120"/>
      <w:outlineLvl w:val="3"/>
    </w:pPr>
    <w:rPr>
      <w:b/>
      <w:spacing w:val="-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4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5D"/>
    <w:rPr>
      <w:rFonts w:asciiTheme="majorHAnsi" w:eastAsia="Roboto" w:hAnsiTheme="majorHAnsi" w:cs="Roboto"/>
      <w:color w:val="231F20"/>
      <w:sz w:val="56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D735D"/>
    <w:rPr>
      <w:rFonts w:asciiTheme="majorHAnsi" w:eastAsia="Roboto" w:hAnsiTheme="majorHAnsi" w:cs="Roboto"/>
      <w:b/>
      <w:color w:val="231F20"/>
      <w:sz w:val="36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55819"/>
    <w:rPr>
      <w:rFonts w:asciiTheme="majorHAnsi" w:eastAsia="Roboto" w:hAnsiTheme="majorHAnsi" w:cs="Roboto"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D735D"/>
    <w:rPr>
      <w:rFonts w:ascii="Roboto" w:eastAsia="Roboto" w:hAnsi="Roboto" w:cs="Roboto"/>
      <w:b/>
      <w:color w:val="231F20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426BE"/>
    <w:pPr>
      <w:spacing w:before="4" w:after="0" w:line="240" w:lineRule="auto"/>
      <w:ind w:left="20"/>
    </w:pPr>
  </w:style>
  <w:style w:type="character" w:customStyle="1" w:styleId="BodyTextChar">
    <w:name w:val="Body Text Char"/>
    <w:basedOn w:val="DefaultParagraphFont"/>
    <w:link w:val="BodyText"/>
    <w:uiPriority w:val="1"/>
    <w:rsid w:val="00922A72"/>
    <w:rPr>
      <w:rFonts w:eastAsia="Roboto" w:cs="Roboto"/>
      <w:sz w:val="20"/>
      <w:szCs w:val="20"/>
      <w:lang w:val="en-US" w:eastAsia="en-US"/>
    </w:rPr>
  </w:style>
  <w:style w:type="paragraph" w:styleId="Header">
    <w:name w:val="header"/>
    <w:aliases w:val="Salmon Header"/>
    <w:basedOn w:val="Normal"/>
    <w:next w:val="NoSpacing"/>
    <w:link w:val="HeaderChar"/>
    <w:uiPriority w:val="99"/>
    <w:unhideWhenUsed/>
    <w:qFormat/>
    <w:rsid w:val="005E27E6"/>
    <w:pPr>
      <w:numPr>
        <w:numId w:val="4"/>
      </w:numPr>
      <w:pBdr>
        <w:bottom w:val="single" w:sz="8" w:space="10" w:color="FF8674" w:themeColor="accent1"/>
      </w:pBdr>
      <w:spacing w:before="60" w:after="240" w:line="240" w:lineRule="auto"/>
      <w:ind w:left="244" w:hanging="244"/>
      <w:contextualSpacing/>
    </w:pPr>
    <w:rPr>
      <w:caps/>
      <w:szCs w:val="22"/>
    </w:rPr>
  </w:style>
  <w:style w:type="character" w:customStyle="1" w:styleId="HeaderChar">
    <w:name w:val="Header Char"/>
    <w:aliases w:val="Salmon Header Char"/>
    <w:basedOn w:val="DefaultParagraphFont"/>
    <w:link w:val="Header"/>
    <w:uiPriority w:val="99"/>
    <w:rsid w:val="005E27E6"/>
    <w:rPr>
      <w:rFonts w:ascii="Roboto" w:eastAsia="Roboto" w:hAnsi="Roboto" w:cs="Roboto"/>
      <w:caps/>
      <w:color w:val="231F20"/>
      <w:sz w:val="20"/>
      <w:lang w:val="en-US" w:eastAsia="en-US"/>
    </w:rPr>
  </w:style>
  <w:style w:type="paragraph" w:styleId="Footer">
    <w:name w:val="footer"/>
    <w:aliases w:val="Salmon Footer"/>
    <w:basedOn w:val="Header"/>
    <w:link w:val="FooterChar"/>
    <w:uiPriority w:val="99"/>
    <w:rsid w:val="0086621D"/>
    <w:pPr>
      <w:pBdr>
        <w:top w:val="single" w:sz="8" w:space="10" w:color="FF8674" w:themeColor="accent1"/>
        <w:bottom w:val="none" w:sz="0" w:space="0" w:color="auto"/>
      </w:pBdr>
      <w:spacing w:after="120"/>
    </w:pPr>
  </w:style>
  <w:style w:type="character" w:customStyle="1" w:styleId="FooterChar">
    <w:name w:val="Footer Char"/>
    <w:aliases w:val="Salmon Footer Char"/>
    <w:basedOn w:val="DefaultParagraphFont"/>
    <w:link w:val="Footer"/>
    <w:uiPriority w:val="99"/>
    <w:rsid w:val="0086621D"/>
    <w:rPr>
      <w:rFonts w:ascii="Roboto" w:eastAsia="Roboto" w:hAnsi="Roboto" w:cs="Roboto"/>
      <w:caps/>
      <w:color w:val="231F20"/>
      <w:sz w:val="20"/>
      <w:lang w:val="en-US" w:eastAsia="en-US"/>
    </w:rPr>
  </w:style>
  <w:style w:type="paragraph" w:styleId="NoSpacing">
    <w:name w:val="No Spacing"/>
    <w:link w:val="NoSpacingChar"/>
    <w:uiPriority w:val="1"/>
    <w:qFormat/>
    <w:rsid w:val="00B155F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color w:val="231F20"/>
      <w:sz w:val="20"/>
      <w:szCs w:val="20"/>
      <w:lang w:val="en-US" w:eastAsia="en-US"/>
    </w:rPr>
  </w:style>
  <w:style w:type="paragraph" w:customStyle="1" w:styleId="RefDate">
    <w:name w:val="Ref_Date"/>
    <w:basedOn w:val="Normal"/>
    <w:link w:val="RefDateChar"/>
    <w:uiPriority w:val="49"/>
    <w:qFormat/>
    <w:rsid w:val="0086621D"/>
    <w:pPr>
      <w:spacing w:before="20" w:after="0" w:line="240" w:lineRule="auto"/>
      <w:ind w:left="20"/>
    </w:pPr>
    <w:rPr>
      <w:caps/>
      <w:color w:val="FFFFFF"/>
      <w:szCs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86621D"/>
    <w:pPr>
      <w:spacing w:before="480"/>
    </w:pPr>
    <w:rPr>
      <w:bCs/>
      <w:color w:val="FFFFFF" w:themeColor="background1"/>
    </w:rPr>
  </w:style>
  <w:style w:type="character" w:customStyle="1" w:styleId="RefDateChar">
    <w:name w:val="Ref_Date Char"/>
    <w:basedOn w:val="DefaultParagraphFont"/>
    <w:link w:val="RefDate"/>
    <w:uiPriority w:val="49"/>
    <w:rsid w:val="00F31798"/>
    <w:rPr>
      <w:rFonts w:eastAsia="Roboto" w:cs="Roboto"/>
      <w:caps/>
      <w:color w:val="FFFFFF"/>
      <w:sz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6621D"/>
    <w:rPr>
      <w:rFonts w:asciiTheme="majorHAnsi" w:eastAsia="Roboto" w:hAnsiTheme="majorHAnsi" w:cs="Roboto"/>
      <w:bCs/>
      <w:color w:val="FFFFFF" w:themeColor="background1"/>
      <w:sz w:val="56"/>
      <w:szCs w:val="20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1D"/>
    <w:pPr>
      <w:spacing w:before="292" w:after="0" w:line="223" w:lineRule="auto"/>
      <w:ind w:left="20" w:right="33"/>
    </w:pPr>
    <w:rPr>
      <w:rFonts w:asciiTheme="majorHAnsi" w:hAnsiTheme="majorHAnsi"/>
      <w:color w:val="FFFFFF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621D"/>
    <w:rPr>
      <w:rFonts w:asciiTheme="majorHAnsi" w:eastAsia="Roboto" w:hAnsiTheme="majorHAnsi" w:cs="Roboto"/>
      <w:color w:val="FFFFFF"/>
      <w:sz w:val="36"/>
      <w:lang w:val="en-US" w:eastAsia="en-US"/>
    </w:rPr>
  </w:style>
  <w:style w:type="table" w:styleId="TableGrid">
    <w:name w:val="Table Grid"/>
    <w:basedOn w:val="TableNormal"/>
    <w:uiPriority w:val="39"/>
    <w:rsid w:val="0087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verTable">
    <w:name w:val="Cover Table"/>
    <w:basedOn w:val="TableNormal"/>
    <w:uiPriority w:val="99"/>
    <w:rsid w:val="00F81442"/>
    <w:pPr>
      <w:spacing w:after="0" w:line="240" w:lineRule="auto"/>
    </w:pPr>
    <w:rPr>
      <w:sz w:val="44"/>
    </w:rPr>
    <w:tblPr>
      <w:tblCellMar>
        <w:left w:w="0" w:type="dxa"/>
        <w:right w:w="0" w:type="dxa"/>
      </w:tblCellMar>
    </w:tblPr>
    <w:tblStylePr w:type="firstRow">
      <w:pPr>
        <w:wordWrap/>
        <w:spacing w:line="330" w:lineRule="exact"/>
      </w:pPr>
      <w:rPr>
        <w:rFonts w:asciiTheme="majorHAnsi" w:hAnsiTheme="majorHAnsi"/>
        <w:caps/>
        <w:smallCaps w:val="0"/>
        <w:sz w:val="20"/>
      </w:rPr>
      <w:tblPr/>
      <w:tcPr>
        <w:tcMar>
          <w:top w:w="4196" w:type="dxa"/>
          <w:left w:w="0" w:type="nil"/>
          <w:bottom w:w="0" w:type="nil"/>
          <w:right w:w="0" w:type="nil"/>
        </w:tcMar>
        <w:vAlign w:val="bottom"/>
      </w:tcPr>
    </w:tblStylePr>
    <w:tblStylePr w:type="lastRow">
      <w:rPr>
        <w:b/>
        <w:sz w:val="44"/>
      </w:rPr>
    </w:tblStylePr>
    <w:tblStylePr w:type="firstCol">
      <w:rPr>
        <w:sz w:val="52"/>
      </w:rPr>
    </w:tblStylePr>
  </w:style>
  <w:style w:type="paragraph" w:customStyle="1" w:styleId="RefDepartment">
    <w:name w:val="Ref_Department"/>
    <w:basedOn w:val="Header"/>
    <w:link w:val="RefDepartmentChar"/>
    <w:uiPriority w:val="49"/>
    <w:qFormat/>
    <w:rsid w:val="00FD735D"/>
    <w:pPr>
      <w:pBdr>
        <w:bottom w:val="none" w:sz="0" w:space="0" w:color="auto"/>
      </w:pBdr>
    </w:pPr>
    <w:rPr>
      <w:color w:val="FFFFFF" w:themeColor="background1"/>
    </w:rPr>
  </w:style>
  <w:style w:type="paragraph" w:customStyle="1" w:styleId="StyleRefDepartmentBefore6pt">
    <w:name w:val="Style Ref_Department + Before:  6 pt"/>
    <w:basedOn w:val="RefDepartment"/>
    <w:uiPriority w:val="98"/>
    <w:rsid w:val="005E27E6"/>
    <w:rPr>
      <w:rFonts w:cs="Times New Roman"/>
      <w:szCs w:val="20"/>
    </w:rPr>
  </w:style>
  <w:style w:type="character" w:customStyle="1" w:styleId="RefDepartmentChar">
    <w:name w:val="Ref_Department Char"/>
    <w:basedOn w:val="HeaderChar"/>
    <w:link w:val="RefDepartment"/>
    <w:uiPriority w:val="49"/>
    <w:rsid w:val="00F31798"/>
    <w:rPr>
      <w:rFonts w:ascii="Roboto" w:eastAsia="Roboto" w:hAnsi="Roboto" w:cs="Roboto"/>
      <w:caps/>
      <w:color w:val="FFFFFF" w:themeColor="background1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0B59FD"/>
    <w:pPr>
      <w:numPr>
        <w:numId w:val="12"/>
      </w:numPr>
      <w:tabs>
        <w:tab w:val="left" w:pos="244"/>
      </w:tabs>
      <w:contextualSpacing/>
    </w:pPr>
  </w:style>
  <w:style w:type="numbering" w:customStyle="1" w:styleId="Standard">
    <w:name w:val="Standard"/>
    <w:uiPriority w:val="99"/>
    <w:rsid w:val="000B59FD"/>
    <w:pPr>
      <w:numPr>
        <w:numId w:val="9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DA5B5B"/>
    <w:rPr>
      <w:rFonts w:ascii="Roboto" w:eastAsia="Roboto" w:hAnsi="Roboto" w:cs="Roboto"/>
      <w:color w:val="231F20"/>
      <w:sz w:val="20"/>
      <w:szCs w:val="20"/>
      <w:lang w:val="en-US" w:eastAsia="en-US"/>
    </w:rPr>
  </w:style>
  <w:style w:type="paragraph" w:customStyle="1" w:styleId="Header-Divider">
    <w:name w:val="Header - Divider"/>
    <w:basedOn w:val="Header"/>
    <w:link w:val="Header-DividerChar"/>
    <w:uiPriority w:val="49"/>
    <w:qFormat/>
    <w:rsid w:val="0050392C"/>
    <w:pPr>
      <w:numPr>
        <w:numId w:val="15"/>
      </w:numPr>
      <w:pBdr>
        <w:bottom w:val="none" w:sz="0" w:space="0" w:color="auto"/>
      </w:pBdr>
      <w:ind w:left="244" w:hanging="244"/>
    </w:pPr>
    <w:rPr>
      <w:noProof/>
    </w:rPr>
  </w:style>
  <w:style w:type="paragraph" w:customStyle="1" w:styleId="Footer-Divider">
    <w:name w:val="Footer - Divider"/>
    <w:basedOn w:val="Footer"/>
    <w:link w:val="Footer-DividerChar"/>
    <w:uiPriority w:val="49"/>
    <w:semiHidden/>
    <w:qFormat/>
    <w:rsid w:val="00B36A7F"/>
    <w:pPr>
      <w:numPr>
        <w:numId w:val="16"/>
      </w:numPr>
      <w:pBdr>
        <w:top w:val="none" w:sz="0" w:space="0" w:color="auto"/>
      </w:pBdr>
      <w:ind w:left="244" w:hanging="244"/>
    </w:pPr>
    <w:rPr>
      <w:noProof/>
    </w:rPr>
  </w:style>
  <w:style w:type="character" w:customStyle="1" w:styleId="Header-DividerChar">
    <w:name w:val="Header - Divider Char"/>
    <w:basedOn w:val="HeaderChar"/>
    <w:link w:val="Header-Divider"/>
    <w:uiPriority w:val="49"/>
    <w:rsid w:val="00F31798"/>
    <w:rPr>
      <w:rFonts w:ascii="Roboto" w:eastAsia="Roboto" w:hAnsi="Roboto" w:cs="Roboto"/>
      <w:caps/>
      <w:noProof/>
      <w:color w:val="231F20"/>
      <w:sz w:val="20"/>
      <w:lang w:val="en-US" w:eastAsia="en-US"/>
    </w:rPr>
  </w:style>
  <w:style w:type="paragraph" w:customStyle="1" w:styleId="Header-Grey">
    <w:name w:val="Header - Grey"/>
    <w:basedOn w:val="Header"/>
    <w:next w:val="Normal"/>
    <w:link w:val="Header-GreyChar"/>
    <w:uiPriority w:val="49"/>
    <w:unhideWhenUsed/>
    <w:qFormat/>
    <w:rsid w:val="00AA68FD"/>
    <w:pPr>
      <w:numPr>
        <w:numId w:val="17"/>
      </w:numPr>
      <w:pBdr>
        <w:bottom w:val="single" w:sz="8" w:space="10" w:color="A7A8A9"/>
      </w:pBdr>
      <w:ind w:left="244" w:hanging="244"/>
    </w:pPr>
    <w:rPr>
      <w:lang w:val="en-AU"/>
    </w:rPr>
  </w:style>
  <w:style w:type="character" w:customStyle="1" w:styleId="Footer-DividerChar">
    <w:name w:val="Footer - Divider Char"/>
    <w:basedOn w:val="FooterChar"/>
    <w:link w:val="Footer-Divider"/>
    <w:uiPriority w:val="49"/>
    <w:semiHidden/>
    <w:rsid w:val="008B1FE3"/>
    <w:rPr>
      <w:rFonts w:ascii="Roboto" w:eastAsia="Roboto" w:hAnsi="Roboto" w:cs="Roboto"/>
      <w:caps/>
      <w:noProof/>
      <w:color w:val="231F20"/>
      <w:sz w:val="20"/>
      <w:lang w:val="en-US" w:eastAsia="en-US"/>
    </w:rPr>
  </w:style>
  <w:style w:type="paragraph" w:customStyle="1" w:styleId="Footer-Grey">
    <w:name w:val="Footer - Grey"/>
    <w:basedOn w:val="Footer"/>
    <w:link w:val="Footer-GreyChar"/>
    <w:uiPriority w:val="49"/>
    <w:semiHidden/>
    <w:qFormat/>
    <w:rsid w:val="007D18BA"/>
    <w:pPr>
      <w:numPr>
        <w:numId w:val="18"/>
      </w:numPr>
      <w:pBdr>
        <w:top w:val="single" w:sz="8" w:space="10" w:color="A7A8A9"/>
      </w:pBdr>
      <w:ind w:left="244" w:hanging="244"/>
    </w:pPr>
  </w:style>
  <w:style w:type="character" w:customStyle="1" w:styleId="Header-GreyChar">
    <w:name w:val="Header - Grey Char"/>
    <w:basedOn w:val="HeaderChar"/>
    <w:link w:val="Header-Grey"/>
    <w:uiPriority w:val="49"/>
    <w:rsid w:val="00F31798"/>
    <w:rPr>
      <w:rFonts w:ascii="Roboto" w:eastAsia="Roboto" w:hAnsi="Roboto" w:cs="Roboto"/>
      <w:caps/>
      <w:color w:val="231F20"/>
      <w:sz w:val="20"/>
      <w:lang w:val="en-US" w:eastAsia="en-US"/>
    </w:rPr>
  </w:style>
  <w:style w:type="paragraph" w:customStyle="1" w:styleId="Header-Navy">
    <w:name w:val="Header - Navy"/>
    <w:basedOn w:val="Header"/>
    <w:link w:val="Header-NavyChar"/>
    <w:uiPriority w:val="49"/>
    <w:qFormat/>
    <w:rsid w:val="002C55D6"/>
    <w:pPr>
      <w:numPr>
        <w:numId w:val="19"/>
      </w:numPr>
      <w:pBdr>
        <w:bottom w:val="single" w:sz="8" w:space="10" w:color="1B365D" w:themeColor="text2"/>
      </w:pBdr>
      <w:ind w:left="244" w:hanging="244"/>
    </w:pPr>
  </w:style>
  <w:style w:type="character" w:customStyle="1" w:styleId="Footer-GreyChar">
    <w:name w:val="Footer - Grey Char"/>
    <w:basedOn w:val="FooterChar"/>
    <w:link w:val="Footer-Grey"/>
    <w:uiPriority w:val="49"/>
    <w:semiHidden/>
    <w:rsid w:val="008B1FE3"/>
    <w:rPr>
      <w:rFonts w:ascii="Roboto" w:eastAsia="Roboto" w:hAnsi="Roboto" w:cs="Roboto"/>
      <w:caps/>
      <w:color w:val="231F20"/>
      <w:sz w:val="20"/>
      <w:lang w:val="en-US" w:eastAsia="en-US"/>
    </w:rPr>
  </w:style>
  <w:style w:type="paragraph" w:customStyle="1" w:styleId="Footer-Navy">
    <w:name w:val="Footer - Navy"/>
    <w:basedOn w:val="Footer"/>
    <w:link w:val="Footer-NavyChar"/>
    <w:uiPriority w:val="49"/>
    <w:semiHidden/>
    <w:qFormat/>
    <w:rsid w:val="006301DA"/>
    <w:pPr>
      <w:numPr>
        <w:numId w:val="20"/>
      </w:numPr>
      <w:pBdr>
        <w:top w:val="single" w:sz="8" w:space="10" w:color="1B365D" w:themeColor="text2"/>
      </w:pBdr>
      <w:ind w:left="244" w:hanging="244"/>
    </w:pPr>
  </w:style>
  <w:style w:type="character" w:customStyle="1" w:styleId="Header-NavyChar">
    <w:name w:val="Header - Navy Char"/>
    <w:basedOn w:val="HeaderChar"/>
    <w:link w:val="Header-Navy"/>
    <w:uiPriority w:val="49"/>
    <w:rsid w:val="00F31798"/>
    <w:rPr>
      <w:rFonts w:ascii="Roboto" w:eastAsia="Roboto" w:hAnsi="Roboto" w:cs="Roboto"/>
      <w:caps/>
      <w:color w:val="231F20"/>
      <w:sz w:val="20"/>
      <w:lang w:val="en-US" w:eastAsia="en-US"/>
    </w:rPr>
  </w:style>
  <w:style w:type="character" w:customStyle="1" w:styleId="Footer-NavyChar">
    <w:name w:val="Footer - Navy Char"/>
    <w:basedOn w:val="FooterChar"/>
    <w:link w:val="Footer-Navy"/>
    <w:uiPriority w:val="49"/>
    <w:semiHidden/>
    <w:rsid w:val="008B1FE3"/>
    <w:rPr>
      <w:rFonts w:ascii="Roboto" w:eastAsia="Roboto" w:hAnsi="Roboto" w:cs="Roboto"/>
      <w:caps/>
      <w:color w:val="231F20"/>
      <w:sz w:val="20"/>
      <w:lang w:val="en-US" w:eastAsia="en-US"/>
    </w:rPr>
  </w:style>
  <w:style w:type="paragraph" w:customStyle="1" w:styleId="Title-Divider">
    <w:name w:val="Title - Divider"/>
    <w:basedOn w:val="Title"/>
    <w:link w:val="Title-DividerChar"/>
    <w:uiPriority w:val="49"/>
    <w:qFormat/>
    <w:rsid w:val="00397FEE"/>
    <w:pPr>
      <w:outlineLvl w:val="9"/>
    </w:pPr>
    <w:rPr>
      <w:color w:val="auto"/>
    </w:rPr>
  </w:style>
  <w:style w:type="paragraph" w:customStyle="1" w:styleId="Header-Maroon">
    <w:name w:val="Header - Maroon"/>
    <w:basedOn w:val="Header"/>
    <w:link w:val="Header-MaroonChar"/>
    <w:uiPriority w:val="49"/>
    <w:unhideWhenUsed/>
    <w:qFormat/>
    <w:rsid w:val="00F36166"/>
    <w:pPr>
      <w:numPr>
        <w:numId w:val="21"/>
      </w:numPr>
      <w:pBdr>
        <w:bottom w:val="single" w:sz="8" w:space="10" w:color="971B1E" w:themeColor="accent3"/>
      </w:pBdr>
      <w:ind w:left="244" w:hanging="244"/>
    </w:pPr>
    <w:rPr>
      <w:noProof/>
      <w:lang w:val="en-AU"/>
    </w:rPr>
  </w:style>
  <w:style w:type="character" w:customStyle="1" w:styleId="Title-DividerChar">
    <w:name w:val="Title - Divider Char"/>
    <w:basedOn w:val="TitleChar"/>
    <w:link w:val="Title-Divider"/>
    <w:uiPriority w:val="49"/>
    <w:rsid w:val="00F31798"/>
    <w:rPr>
      <w:rFonts w:asciiTheme="majorHAnsi" w:eastAsia="Roboto" w:hAnsiTheme="majorHAnsi" w:cs="Roboto"/>
      <w:bCs/>
      <w:color w:val="FFFFFF" w:themeColor="background1"/>
      <w:sz w:val="56"/>
      <w:szCs w:val="20"/>
      <w:lang w:val="en-US" w:eastAsia="en-US"/>
    </w:rPr>
  </w:style>
  <w:style w:type="paragraph" w:customStyle="1" w:styleId="Footer-Maroon">
    <w:name w:val="Footer - Maroon"/>
    <w:basedOn w:val="Footer-Navy"/>
    <w:next w:val="NoSpacing"/>
    <w:link w:val="Footer-MaroonChar"/>
    <w:uiPriority w:val="49"/>
    <w:semiHidden/>
    <w:qFormat/>
    <w:rsid w:val="00F36166"/>
    <w:pPr>
      <w:numPr>
        <w:numId w:val="22"/>
      </w:numPr>
      <w:pBdr>
        <w:top w:val="single" w:sz="8" w:space="10" w:color="971B1E" w:themeColor="accent3"/>
      </w:pBdr>
      <w:ind w:left="244" w:hanging="244"/>
    </w:pPr>
  </w:style>
  <w:style w:type="character" w:customStyle="1" w:styleId="Header-MaroonChar">
    <w:name w:val="Header - Maroon Char"/>
    <w:basedOn w:val="HeaderChar"/>
    <w:link w:val="Header-Maroon"/>
    <w:uiPriority w:val="49"/>
    <w:rsid w:val="00F31798"/>
    <w:rPr>
      <w:rFonts w:ascii="Roboto" w:eastAsia="Roboto" w:hAnsi="Roboto" w:cs="Roboto"/>
      <w:caps/>
      <w:noProof/>
      <w:color w:val="231F20"/>
      <w:sz w:val="20"/>
      <w:lang w:val="en-US" w:eastAsia="en-US"/>
    </w:rPr>
  </w:style>
  <w:style w:type="paragraph" w:customStyle="1" w:styleId="Header-Grape">
    <w:name w:val="Header - Grape"/>
    <w:basedOn w:val="Header"/>
    <w:link w:val="Header-GrapeChar"/>
    <w:uiPriority w:val="39"/>
    <w:semiHidden/>
    <w:qFormat/>
    <w:rsid w:val="00CB1D12"/>
    <w:pPr>
      <w:numPr>
        <w:numId w:val="23"/>
      </w:numPr>
      <w:pBdr>
        <w:bottom w:val="single" w:sz="8" w:space="10" w:color="4B384C" w:themeColor="accent5"/>
      </w:pBdr>
      <w:ind w:left="244" w:hanging="244"/>
    </w:pPr>
    <w:rPr>
      <w:noProof/>
    </w:rPr>
  </w:style>
  <w:style w:type="character" w:customStyle="1" w:styleId="Footer-MaroonChar">
    <w:name w:val="Footer - Maroon Char"/>
    <w:basedOn w:val="Footer-NavyChar"/>
    <w:link w:val="Footer-Maroon"/>
    <w:uiPriority w:val="49"/>
    <w:semiHidden/>
    <w:rsid w:val="008B1FE3"/>
    <w:rPr>
      <w:rFonts w:ascii="Roboto" w:eastAsia="Roboto" w:hAnsi="Roboto" w:cs="Roboto"/>
      <w:caps/>
      <w:color w:val="231F20"/>
      <w:sz w:val="20"/>
      <w:lang w:val="en-US" w:eastAsia="en-US"/>
    </w:rPr>
  </w:style>
  <w:style w:type="paragraph" w:customStyle="1" w:styleId="Footer-Grape">
    <w:name w:val="Footer - Grape"/>
    <w:basedOn w:val="Footer"/>
    <w:link w:val="Footer-GrapeChar"/>
    <w:uiPriority w:val="49"/>
    <w:semiHidden/>
    <w:qFormat/>
    <w:rsid w:val="00CB1D12"/>
    <w:pPr>
      <w:numPr>
        <w:numId w:val="24"/>
      </w:numPr>
      <w:pBdr>
        <w:top w:val="single" w:sz="8" w:space="10" w:color="4B384C" w:themeColor="accent5"/>
      </w:pBdr>
      <w:ind w:left="244" w:hanging="244"/>
    </w:pPr>
    <w:rPr>
      <w:noProof/>
    </w:rPr>
  </w:style>
  <w:style w:type="character" w:customStyle="1" w:styleId="Header-GrapeChar">
    <w:name w:val="Header - Grape Char"/>
    <w:basedOn w:val="HeaderChar"/>
    <w:link w:val="Header-Grape"/>
    <w:uiPriority w:val="39"/>
    <w:semiHidden/>
    <w:rsid w:val="006D4B07"/>
    <w:rPr>
      <w:rFonts w:ascii="Roboto" w:eastAsia="Roboto" w:hAnsi="Roboto" w:cs="Roboto"/>
      <w:caps/>
      <w:noProof/>
      <w:color w:val="231F20"/>
      <w:sz w:val="20"/>
      <w:lang w:val="en-US" w:eastAsia="en-US"/>
    </w:rPr>
  </w:style>
  <w:style w:type="paragraph" w:customStyle="1" w:styleId="Header-Orange">
    <w:name w:val="Header - Orange"/>
    <w:basedOn w:val="Header"/>
    <w:link w:val="Header-OrangeChar"/>
    <w:uiPriority w:val="39"/>
    <w:semiHidden/>
    <w:qFormat/>
    <w:rsid w:val="004250E7"/>
    <w:pPr>
      <w:numPr>
        <w:numId w:val="25"/>
      </w:numPr>
      <w:pBdr>
        <w:bottom w:val="single" w:sz="8" w:space="10" w:color="BC4700" w:themeColor="accent2"/>
      </w:pBdr>
      <w:ind w:left="244" w:hanging="244"/>
    </w:pPr>
  </w:style>
  <w:style w:type="character" w:customStyle="1" w:styleId="Footer-GrapeChar">
    <w:name w:val="Footer - Grape Char"/>
    <w:basedOn w:val="FooterChar"/>
    <w:link w:val="Footer-Grape"/>
    <w:uiPriority w:val="49"/>
    <w:semiHidden/>
    <w:rsid w:val="008B1FE3"/>
    <w:rPr>
      <w:rFonts w:ascii="Roboto" w:eastAsia="Roboto" w:hAnsi="Roboto" w:cs="Roboto"/>
      <w:caps/>
      <w:noProof/>
      <w:color w:val="231F20"/>
      <w:sz w:val="20"/>
      <w:lang w:val="en-US" w:eastAsia="en-US"/>
    </w:rPr>
  </w:style>
  <w:style w:type="paragraph" w:customStyle="1" w:styleId="Footer-Orange">
    <w:name w:val="Footer - Orange"/>
    <w:basedOn w:val="Footer"/>
    <w:link w:val="Footer-OrangeChar"/>
    <w:uiPriority w:val="39"/>
    <w:semiHidden/>
    <w:qFormat/>
    <w:rsid w:val="004250E7"/>
    <w:pPr>
      <w:numPr>
        <w:numId w:val="26"/>
      </w:numPr>
      <w:pBdr>
        <w:top w:val="single" w:sz="8" w:space="10" w:color="BC4700" w:themeColor="accent2"/>
      </w:pBdr>
    </w:pPr>
    <w:rPr>
      <w:noProof/>
    </w:rPr>
  </w:style>
  <w:style w:type="character" w:customStyle="1" w:styleId="Header-OrangeChar">
    <w:name w:val="Header - Orange Char"/>
    <w:basedOn w:val="HeaderChar"/>
    <w:link w:val="Header-Orange"/>
    <w:uiPriority w:val="39"/>
    <w:semiHidden/>
    <w:rsid w:val="006D4B07"/>
    <w:rPr>
      <w:rFonts w:ascii="Roboto" w:eastAsia="Roboto" w:hAnsi="Roboto" w:cs="Roboto"/>
      <w:caps/>
      <w:color w:val="231F20"/>
      <w:sz w:val="20"/>
      <w:lang w:val="en-US" w:eastAsia="en-US"/>
    </w:rPr>
  </w:style>
  <w:style w:type="character" w:customStyle="1" w:styleId="Footer-OrangeChar">
    <w:name w:val="Footer - Orange Char"/>
    <w:basedOn w:val="FooterChar"/>
    <w:link w:val="Footer-Orange"/>
    <w:uiPriority w:val="39"/>
    <w:semiHidden/>
    <w:rsid w:val="006D4B07"/>
    <w:rPr>
      <w:rFonts w:ascii="Roboto" w:eastAsia="Roboto" w:hAnsi="Roboto" w:cs="Roboto"/>
      <w:caps/>
      <w:noProof/>
      <w:color w:val="231F20"/>
      <w:sz w:val="20"/>
      <w:lang w:val="en-US" w:eastAsia="en-US"/>
    </w:rPr>
  </w:style>
  <w:style w:type="table" w:styleId="GridTable5Dark-Accent3">
    <w:name w:val="Grid Table 5 Dark Accent 3"/>
    <w:basedOn w:val="TableNormal"/>
    <w:uiPriority w:val="50"/>
    <w:rsid w:val="003767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C6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1B1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1B1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1B1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1B1E" w:themeFill="accent3"/>
      </w:tcPr>
    </w:tblStylePr>
    <w:tblStylePr w:type="band1Vert">
      <w:tblPr/>
      <w:tcPr>
        <w:shd w:val="clear" w:color="auto" w:fill="EA8E90" w:themeFill="accent3" w:themeFillTint="66"/>
      </w:tcPr>
    </w:tblStylePr>
    <w:tblStylePr w:type="band1Horz">
      <w:tblPr/>
      <w:tcPr>
        <w:shd w:val="clear" w:color="auto" w:fill="EA8E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767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9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263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263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263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263D" w:themeFill="accent4"/>
      </w:tcPr>
    </w:tblStylePr>
    <w:tblStylePr w:type="band1Vert">
      <w:tblPr/>
      <w:tcPr>
        <w:shd w:val="clear" w:color="auto" w:fill="DA93A9" w:themeFill="accent4" w:themeFillTint="66"/>
      </w:tcPr>
    </w:tblStylePr>
    <w:tblStylePr w:type="band1Horz">
      <w:tblPr/>
      <w:tcPr>
        <w:shd w:val="clear" w:color="auto" w:fill="DA93A9" w:themeFill="accent4" w:themeFillTint="66"/>
      </w:tcPr>
    </w:tblStylePr>
  </w:style>
  <w:style w:type="table" w:customStyle="1" w:styleId="StandardTable-Maroon">
    <w:name w:val="Standard Table - Maroon"/>
    <w:basedOn w:val="ListTable5Dark-Accent4"/>
    <w:uiPriority w:val="99"/>
    <w:rsid w:val="0014643D"/>
    <w:rPr>
      <w:color w:val="000000" w:themeColor="text1"/>
      <w:sz w:val="20"/>
      <w:szCs w:val="20"/>
      <w:lang w:eastAsia="en-AU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  <w:color w:val="F8F8F8"/>
      </w:rPr>
      <w:tblPr>
        <w:tblCellMar>
          <w:top w:w="278" w:type="dxa"/>
          <w:left w:w="357" w:type="dxa"/>
          <w:bottom w:w="113" w:type="dxa"/>
          <w:right w:w="357" w:type="dxa"/>
        </w:tblCellMar>
      </w:tblPr>
      <w:tcPr>
        <w:tcBorders>
          <w:bottom w:val="single" w:sz="18" w:space="0" w:color="FFFFFF" w:themeColor="background1"/>
        </w:tcBorders>
        <w:shd w:val="clear" w:color="auto" w:fill="6F263D" w:themeFill="accent4"/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>
        <w:tblCellMar>
          <w:top w:w="278" w:type="dxa"/>
          <w:left w:w="357" w:type="dxa"/>
          <w:bottom w:w="278" w:type="dxa"/>
          <w:right w:w="357" w:type="dxa"/>
        </w:tblCellMar>
      </w:tblPr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F1E9EC"/>
      </w:tcPr>
    </w:tblStylePr>
    <w:tblStylePr w:type="band2Horz">
      <w:tblPr>
        <w:tblCellMar>
          <w:top w:w="278" w:type="dxa"/>
          <w:left w:w="357" w:type="dxa"/>
          <w:bottom w:w="278" w:type="dxa"/>
          <w:right w:w="357" w:type="dxa"/>
        </w:tblCellMar>
      </w:tblPr>
      <w:tcPr>
        <w:shd w:val="clear" w:color="auto" w:fill="E2D4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StandardTable-Grape">
    <w:name w:val="Standard Table - Grape"/>
    <w:basedOn w:val="ListTable5Dark-Accent4"/>
    <w:uiPriority w:val="99"/>
    <w:rsid w:val="0014643D"/>
    <w:rPr>
      <w:color w:val="000000" w:themeColor="text1"/>
      <w:sz w:val="20"/>
      <w:szCs w:val="20"/>
      <w:lang w:eastAsia="en-AU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FFFFF" w:themeFill="background1"/>
    </w:tcPr>
    <w:tblStylePr w:type="firstRow">
      <w:rPr>
        <w:b w:val="0"/>
        <w:bCs/>
        <w:color w:val="F8F8F8"/>
      </w:rPr>
      <w:tblPr>
        <w:tblCellMar>
          <w:top w:w="278" w:type="dxa"/>
          <w:left w:w="357" w:type="dxa"/>
          <w:bottom w:w="113" w:type="dxa"/>
          <w:right w:w="357" w:type="dxa"/>
        </w:tblCellMar>
      </w:tblPr>
      <w:tcPr>
        <w:tcBorders>
          <w:bottom w:val="single" w:sz="18" w:space="0" w:color="FFFFFF" w:themeColor="background1"/>
        </w:tcBorders>
        <w:shd w:val="clear" w:color="auto" w:fill="4B384C" w:themeFill="accent5"/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>
        <w:tblCellMar>
          <w:top w:w="278" w:type="dxa"/>
          <w:left w:w="357" w:type="dxa"/>
          <w:bottom w:w="278" w:type="dxa"/>
          <w:right w:w="357" w:type="dxa"/>
        </w:tblCellMar>
      </w:tblPr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EDEBED"/>
      </w:tcPr>
    </w:tblStylePr>
    <w:tblStylePr w:type="band2Horz">
      <w:tblPr>
        <w:tblCellMar>
          <w:top w:w="278" w:type="dxa"/>
          <w:left w:w="357" w:type="dxa"/>
          <w:bottom w:w="278" w:type="dxa"/>
          <w:right w:w="357" w:type="dxa"/>
        </w:tblCellMar>
      </w:tblPr>
      <w:tcPr>
        <w:shd w:val="clear" w:color="auto" w:fill="DBD7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767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263D" w:themeColor="accent4"/>
        <w:left w:val="single" w:sz="24" w:space="0" w:color="6F263D" w:themeColor="accent4"/>
        <w:bottom w:val="single" w:sz="24" w:space="0" w:color="6F263D" w:themeColor="accent4"/>
        <w:right w:val="single" w:sz="24" w:space="0" w:color="6F263D" w:themeColor="accent4"/>
      </w:tblBorders>
    </w:tblPr>
    <w:tcPr>
      <w:shd w:val="clear" w:color="auto" w:fill="6F263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StandardTable-Navy">
    <w:name w:val="Standard Table - Navy"/>
    <w:basedOn w:val="ListTable5Dark-Accent4"/>
    <w:uiPriority w:val="99"/>
    <w:rsid w:val="0014643D"/>
    <w:rPr>
      <w:color w:val="auto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CellMar>
        <w:top w:w="280" w:type="dxa"/>
        <w:left w:w="0" w:type="dxa"/>
        <w:bottom w:w="280" w:type="dxa"/>
        <w:right w:w="278" w:type="dxa"/>
      </w:tblCellMar>
    </w:tblPr>
    <w:tcPr>
      <w:shd w:val="clear" w:color="auto" w:fill="auto"/>
    </w:tcPr>
    <w:tblStylePr w:type="firstRow">
      <w:pPr>
        <w:wordWrap/>
        <w:spacing w:afterLines="0" w:after="0" w:afterAutospacing="0"/>
      </w:pPr>
      <w:rPr>
        <w:b w:val="0"/>
        <w:bCs/>
        <w:color w:val="F8F8F8"/>
      </w:rPr>
      <w:tblPr>
        <w:tblCellMar>
          <w:top w:w="278" w:type="dxa"/>
          <w:left w:w="357" w:type="dxa"/>
          <w:bottom w:w="113" w:type="dxa"/>
          <w:right w:w="357" w:type="dxa"/>
        </w:tblCellMar>
      </w:tblPr>
      <w:tcPr>
        <w:tcBorders>
          <w:bottom w:val="single" w:sz="18" w:space="0" w:color="FFFFFF" w:themeColor="background1"/>
        </w:tcBorders>
        <w:shd w:val="clear" w:color="auto" w:fill="1B365D" w:themeFill="text2"/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>
        <w:tblCellMar>
          <w:top w:w="278" w:type="dxa"/>
          <w:left w:w="357" w:type="dxa"/>
          <w:bottom w:w="278" w:type="dxa"/>
          <w:right w:w="357" w:type="dxa"/>
        </w:tblCellMar>
      </w:tblPr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E8EBEF"/>
      </w:tcPr>
    </w:tblStylePr>
    <w:tblStylePr w:type="band2Horz">
      <w:tblPr>
        <w:tblCellMar>
          <w:top w:w="278" w:type="dxa"/>
          <w:left w:w="357" w:type="dxa"/>
          <w:bottom w:w="278" w:type="dxa"/>
          <w:right w:w="357" w:type="dxa"/>
        </w:tblCellMar>
      </w:tblPr>
      <w:tcPr>
        <w:shd w:val="clear" w:color="auto" w:fill="D1D7D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838D0"/>
    <w:pPr>
      <w:keepNext/>
      <w:keepLines/>
      <w:widowControl/>
      <w:autoSpaceDE/>
      <w:autoSpaceDN/>
      <w:spacing w:before="240" w:after="0" w:line="259" w:lineRule="auto"/>
      <w:contextualSpacing w:val="0"/>
      <w:outlineLvl w:val="9"/>
    </w:pPr>
    <w:rPr>
      <w:rFonts w:eastAsiaTheme="majorEastAsia" w:cstheme="majorBidi"/>
      <w:sz w:val="32"/>
      <w:szCs w:val="32"/>
    </w:rPr>
  </w:style>
  <w:style w:type="paragraph" w:styleId="TOC1">
    <w:name w:val="toc 1"/>
    <w:basedOn w:val="Heading3"/>
    <w:next w:val="Normal"/>
    <w:autoRedefine/>
    <w:uiPriority w:val="39"/>
    <w:unhideWhenUsed/>
    <w:rsid w:val="0063576F"/>
    <w:pPr>
      <w:tabs>
        <w:tab w:val="right" w:pos="10082"/>
      </w:tabs>
      <w:spacing w:after="100"/>
    </w:pPr>
    <w:rPr>
      <w:noProof/>
      <w:sz w:val="28"/>
    </w:rPr>
  </w:style>
  <w:style w:type="paragraph" w:styleId="TOC2">
    <w:name w:val="toc 2"/>
    <w:basedOn w:val="Heading4"/>
    <w:next w:val="Normal"/>
    <w:autoRedefine/>
    <w:uiPriority w:val="39"/>
    <w:unhideWhenUsed/>
    <w:rsid w:val="0063576F"/>
    <w:pPr>
      <w:tabs>
        <w:tab w:val="left" w:pos="244"/>
        <w:tab w:val="left" w:pos="660"/>
        <w:tab w:val="right" w:pos="10082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05E05"/>
    <w:pPr>
      <w:tabs>
        <w:tab w:val="left" w:pos="244"/>
        <w:tab w:val="left" w:pos="488"/>
        <w:tab w:val="right" w:pos="10081"/>
      </w:tabs>
      <w:spacing w:after="100"/>
      <w:ind w:left="244" w:firstLine="244"/>
    </w:pPr>
  </w:style>
  <w:style w:type="character" w:styleId="Hyperlink">
    <w:name w:val="Hyperlink"/>
    <w:basedOn w:val="DefaultParagraphFont"/>
    <w:uiPriority w:val="99"/>
    <w:unhideWhenUsed/>
    <w:rsid w:val="00B31B0E"/>
    <w:rPr>
      <w:color w:val="1B365D" w:themeColor="hyperlink"/>
      <w:u w:val="single"/>
    </w:rPr>
  </w:style>
  <w:style w:type="paragraph" w:customStyle="1" w:styleId="Footer-DividerWhite">
    <w:name w:val="Footer - Divider White"/>
    <w:basedOn w:val="Footer-Divider"/>
    <w:link w:val="Footer-DividerWhiteChar"/>
    <w:uiPriority w:val="49"/>
    <w:semiHidden/>
    <w:qFormat/>
    <w:rsid w:val="003D4932"/>
    <w:rPr>
      <w:color w:val="FFFFFF" w:themeColor="background1"/>
    </w:rPr>
  </w:style>
  <w:style w:type="table" w:customStyle="1" w:styleId="StandardTable-Grey">
    <w:name w:val="Standard Table - Grey"/>
    <w:basedOn w:val="ListTable5Dark-Accent4"/>
    <w:uiPriority w:val="99"/>
    <w:rsid w:val="0014643D"/>
    <w:rPr>
      <w:color w:val="auto"/>
      <w:sz w:val="20"/>
      <w:szCs w:val="20"/>
      <w:lang w:eastAsia="en-AU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  <w:color w:val="F8F8F8"/>
      </w:rPr>
      <w:tblPr>
        <w:tblCellMar>
          <w:top w:w="278" w:type="dxa"/>
          <w:left w:w="357" w:type="dxa"/>
          <w:bottom w:w="113" w:type="dxa"/>
          <w:right w:w="357" w:type="dxa"/>
        </w:tblCellMar>
      </w:tblPr>
      <w:tcPr>
        <w:tcBorders>
          <w:bottom w:val="single" w:sz="18" w:space="0" w:color="FFFFFF" w:themeColor="background1"/>
        </w:tcBorders>
        <w:shd w:val="clear" w:color="auto" w:fill="A7A8A9" w:themeFill="accent6"/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>
        <w:tblCellMar>
          <w:top w:w="278" w:type="dxa"/>
          <w:left w:w="357" w:type="dxa"/>
          <w:bottom w:w="278" w:type="dxa"/>
          <w:right w:w="357" w:type="dxa"/>
        </w:tblCellMar>
      </w:tblPr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F1F1F3"/>
      </w:tcPr>
    </w:tblStylePr>
    <w:tblStylePr w:type="band2Horz">
      <w:tblPr>
        <w:tblCellMar>
          <w:top w:w="278" w:type="dxa"/>
          <w:left w:w="357" w:type="dxa"/>
          <w:bottom w:w="278" w:type="dxa"/>
          <w:right w:w="357" w:type="dxa"/>
        </w:tblCellMar>
      </w:tblPr>
      <w:tcPr>
        <w:shd w:val="clear" w:color="auto" w:fill="E2E3E7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Footer-DividerWhiteChar">
    <w:name w:val="Footer - Divider White Char"/>
    <w:basedOn w:val="Footer-DividerChar"/>
    <w:link w:val="Footer-DividerWhite"/>
    <w:uiPriority w:val="49"/>
    <w:semiHidden/>
    <w:rsid w:val="008B1FE3"/>
    <w:rPr>
      <w:rFonts w:ascii="Roboto" w:eastAsia="Roboto" w:hAnsi="Roboto" w:cs="Roboto"/>
      <w:caps/>
      <w:noProof/>
      <w:color w:val="FFFFFF" w:themeColor="background1"/>
      <w:sz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4FC"/>
    <w:rPr>
      <w:rFonts w:asciiTheme="majorHAnsi" w:eastAsiaTheme="majorEastAsia" w:hAnsiTheme="majorHAnsi" w:cstheme="majorBidi"/>
      <w:sz w:val="20"/>
      <w:szCs w:val="2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36F4D"/>
    <w:pPr>
      <w:spacing w:before="440" w:after="440" w:line="440" w:lineRule="exact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636F4D"/>
    <w:rPr>
      <w:rFonts w:eastAsia="Roboto" w:cs="Roboto"/>
      <w:sz w:val="36"/>
      <w:szCs w:val="36"/>
      <w:lang w:val="en-US" w:eastAsia="en-US"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636F4D"/>
    <w:pPr>
      <w:pBdr>
        <w:top w:val="single" w:sz="4" w:space="16" w:color="FF8674" w:themeColor="accent1"/>
        <w:bottom w:val="single" w:sz="4" w:space="16" w:color="FF8674" w:themeColor="accent1"/>
      </w:pBdr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636F4D"/>
    <w:rPr>
      <w:rFonts w:eastAsia="Roboto" w:cs="Roboto"/>
      <w:sz w:val="36"/>
      <w:szCs w:val="36"/>
      <w:lang w:val="en-US" w:eastAsia="en-US"/>
    </w:rPr>
  </w:style>
  <w:style w:type="table" w:customStyle="1" w:styleId="SlimTable-Salmon">
    <w:name w:val="Slim Table - Salmon"/>
    <w:basedOn w:val="TableNormal"/>
    <w:uiPriority w:val="99"/>
    <w:rsid w:val="00C55819"/>
    <w:pPr>
      <w:spacing w:after="0" w:line="240" w:lineRule="auto"/>
    </w:pPr>
    <w:tblPr>
      <w:tblStyleRowBandSize w:val="1"/>
      <w:tblCellMar>
        <w:top w:w="113" w:type="dxa"/>
        <w:left w:w="198" w:type="dxa"/>
        <w:bottom w:w="113" w:type="dxa"/>
        <w:right w:w="198" w:type="dxa"/>
      </w:tblCellMar>
    </w:tblPr>
    <w:tblStylePr w:type="firstRow">
      <w:rPr>
        <w:color w:val="auto"/>
      </w:rPr>
      <w:tblPr/>
      <w:tcPr>
        <w:tcBorders>
          <w:bottom w:val="single" w:sz="24" w:space="0" w:color="FFFFFF" w:themeColor="background1"/>
        </w:tcBorders>
        <w:shd w:val="clear" w:color="auto" w:fill="FF8674" w:themeFill="accent1"/>
      </w:tcPr>
    </w:tblStylePr>
    <w:tblStylePr w:type="firstCol">
      <w:tblPr/>
      <w:tcPr>
        <w:tcBorders>
          <w:right w:val="single" w:sz="4" w:space="0" w:color="FFFFFF" w:themeColor="background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4F3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6E3" w:themeFill="accent1" w:themeFillTint="33"/>
      </w:tcPr>
    </w:tblStylePr>
  </w:style>
  <w:style w:type="table" w:customStyle="1" w:styleId="SlimTable-Grey">
    <w:name w:val="Slim Table - Grey"/>
    <w:basedOn w:val="TableNormal"/>
    <w:uiPriority w:val="99"/>
    <w:rsid w:val="007D38B6"/>
    <w:pPr>
      <w:spacing w:after="0" w:line="240" w:lineRule="auto"/>
    </w:pPr>
    <w:tblPr>
      <w:tblStyleRowBandSize w:val="1"/>
      <w:tblCellMar>
        <w:top w:w="113" w:type="dxa"/>
        <w:left w:w="198" w:type="dxa"/>
        <w:bottom w:w="113" w:type="dxa"/>
        <w:right w:w="198" w:type="dxa"/>
      </w:tblCellMar>
    </w:tblPr>
    <w:tblStylePr w:type="firstRow">
      <w:rPr>
        <w:color w:val="auto"/>
      </w:rPr>
      <w:tblPr/>
      <w:tcPr>
        <w:tcBorders>
          <w:bottom w:val="single" w:sz="24" w:space="0" w:color="FFFFFF" w:themeColor="background1"/>
        </w:tcBorders>
        <w:shd w:val="clear" w:color="auto" w:fill="A7A8A9" w:themeFill="accent6"/>
      </w:tcPr>
    </w:tblStylePr>
    <w:tblStylePr w:type="firstCol">
      <w:tblPr/>
      <w:tcPr>
        <w:tcBorders>
          <w:right w:val="single" w:sz="4" w:space="0" w:color="FFFFFF" w:themeColor="background1"/>
        </w:tcBorders>
      </w:tcPr>
    </w:tblStylePr>
    <w:tblStylePr w:type="band1Horz">
      <w:tblPr/>
      <w:tcPr>
        <w:shd w:val="clear" w:color="auto" w:fill="F1F1F3"/>
      </w:tcPr>
    </w:tblStylePr>
    <w:tblStylePr w:type="band2Horz">
      <w:tblPr/>
      <w:tcPr>
        <w:shd w:val="clear" w:color="auto" w:fill="E2E3E7"/>
      </w:tcPr>
    </w:tblStylePr>
  </w:style>
  <w:style w:type="table" w:customStyle="1" w:styleId="DividerTable">
    <w:name w:val="Divider Table"/>
    <w:basedOn w:val="TableNormal"/>
    <w:uiPriority w:val="99"/>
    <w:rsid w:val="004F1068"/>
    <w:pPr>
      <w:spacing w:after="0" w:line="240" w:lineRule="auto"/>
    </w:pPr>
    <w:rPr>
      <w:color w:val="FFFFFF" w:themeColor="background1"/>
      <w:sz w:val="44"/>
    </w:rPr>
    <w:tblPr>
      <w:tblCellMar>
        <w:left w:w="0" w:type="dxa"/>
        <w:right w:w="0" w:type="dxa"/>
      </w:tblCellMar>
    </w:tblPr>
    <w:tblStylePr w:type="firstRow">
      <w:pPr>
        <w:wordWrap/>
        <w:spacing w:line="330" w:lineRule="exact"/>
      </w:pPr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tcMar>
          <w:top w:w="4196" w:type="dxa"/>
          <w:left w:w="0" w:type="nil"/>
          <w:bottom w:w="0" w:type="nil"/>
          <w:right w:w="0" w:type="nil"/>
        </w:tcMar>
        <w:vAlign w:val="bottom"/>
      </w:tcPr>
    </w:tblStylePr>
    <w:tblStylePr w:type="lastRow">
      <w:rPr>
        <w:b/>
        <w:sz w:val="44"/>
      </w:rPr>
    </w:tblStylePr>
    <w:tblStylePr w:type="firstCol">
      <w:rPr>
        <w:sz w:val="52"/>
      </w:rPr>
    </w:tblStylePr>
  </w:style>
  <w:style w:type="character" w:customStyle="1" w:styleId="White">
    <w:name w:val="White"/>
    <w:basedOn w:val="DefaultParagraphFont"/>
    <w:uiPriority w:val="1"/>
    <w:qFormat/>
    <w:rsid w:val="008B1FE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tmp\corporate-template-operational-sa-3.dotx" TargetMode="External"/></Relationships>
</file>

<file path=word/theme/theme1.xml><?xml version="1.0" encoding="utf-8"?>
<a:theme xmlns:a="http://schemas.openxmlformats.org/drawingml/2006/main" name="Office Theme">
  <a:themeElements>
    <a:clrScheme name="Services Australia">
      <a:dk1>
        <a:sysClr val="windowText" lastClr="000000"/>
      </a:dk1>
      <a:lt1>
        <a:sysClr val="window" lastClr="FFFFFF"/>
      </a:lt1>
      <a:dk2>
        <a:srgbClr val="1B365D"/>
      </a:dk2>
      <a:lt2>
        <a:srgbClr val="E7E6E6"/>
      </a:lt2>
      <a:accent1>
        <a:srgbClr val="FF8674"/>
      </a:accent1>
      <a:accent2>
        <a:srgbClr val="BC4700"/>
      </a:accent2>
      <a:accent3>
        <a:srgbClr val="971B1E"/>
      </a:accent3>
      <a:accent4>
        <a:srgbClr val="6F263D"/>
      </a:accent4>
      <a:accent5>
        <a:srgbClr val="4B384C"/>
      </a:accent5>
      <a:accent6>
        <a:srgbClr val="A7A8A9"/>
      </a:accent6>
      <a:hlink>
        <a:srgbClr val="1B365D"/>
      </a:hlink>
      <a:folHlink>
        <a:srgbClr val="6F263D"/>
      </a:folHlink>
    </a:clrScheme>
    <a:fontScheme name="Services Australia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HSI Document" ma:contentTypeID="0x010100BC6B0EF018883849B5DFDC7E9B7A6DDC009E5F9051476A894EA21CFCD0C04BA1F5" ma:contentTypeVersion="22" ma:contentTypeDescription="" ma:contentTypeScope="" ma:versionID="0a8640b96c5489ef64a79fc84e4857de">
  <xsd:schema xmlns:xsd="http://www.w3.org/2001/XMLSchema" xmlns:xs="http://www.w3.org/2001/XMLSchema" xmlns:p="http://schemas.microsoft.com/office/2006/metadata/properties" xmlns:ns3="2d11f6c9-46f2-45f7-991c-50a89a3b313c" xmlns:ns4="d51b02e1-21b1-47e6-b520-c8d86de43b69" targetNamespace="http://schemas.microsoft.com/office/2006/metadata/properties" ma:root="true" ma:fieldsID="4af458c8c5a0c40248bbc132f2288799" ns3:_="" ns4:_="">
    <xsd:import namespace="2d11f6c9-46f2-45f7-991c-50a89a3b313c"/>
    <xsd:import namespace="d51b02e1-21b1-47e6-b520-c8d86de43b69"/>
    <xsd:element name="properties">
      <xsd:complexType>
        <xsd:sequence>
          <xsd:element name="documentManagement">
            <xsd:complexType>
              <xsd:all>
                <xsd:element ref="ns3:e45da61abf024b109f3b8773205202a9" minOccurs="0"/>
                <xsd:element ref="ns4:TaxCatchAll" minOccurs="0"/>
                <xsd:element ref="ns4:TaxCatchAllLabel" minOccurs="0"/>
                <xsd:element ref="ns3:m862c45048c744738f3c92beb32fe0db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1f6c9-46f2-45f7-991c-50a89a3b313c" elementFormDefault="qualified">
    <xsd:import namespace="http://schemas.microsoft.com/office/2006/documentManagement/types"/>
    <xsd:import namespace="http://schemas.microsoft.com/office/infopath/2007/PartnerControls"/>
    <xsd:element name="e45da61abf024b109f3b8773205202a9" ma:index="7" ma:taxonomy="true" ma:internalName="e45da61abf024b109f3b8773205202a9" ma:taxonomyFieldName="HSIStructure" ma:displayName="HSI Structure" ma:indexed="true" ma:readOnly="false" ma:default="" ma:fieldId="{e45da61a-bf02-4b10-9f3b-8773205202a9}" ma:sspId="d9bb0b2c-a2ad-4b06-83fe-79dd45989e6c" ma:termSetId="78a116e3-a3e9-4840-b570-f07b46829e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62c45048c744738f3c92beb32fe0db" ma:index="14" nillable="true" ma:taxonomy="true" ma:internalName="m862c45048c744738f3c92beb32fe0db" ma:taxonomyFieldName="Search_x0020_Keywords" ma:displayName="Search Keywords" ma:default="" ma:fieldId="{6862c450-48c7-4473-8f3c-92beb32fe0db}" ma:taxonomyMulti="true" ma:sspId="d9bb0b2c-a2ad-4b06-83fe-79dd45989e6c" ma:termSetId="cdeb5e12-3939-4587-8db4-24fbbd0787f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b02e1-21b1-47e6-b520-c8d86de43b69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c17d54bb-8bb3-4d57-9591-6f57c70cd9dc}" ma:internalName="TaxCatchAll" ma:showField="CatchAllData" ma:web="2d11f6c9-46f2-45f7-991c-50a89a3b31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c17d54bb-8bb3-4d57-9591-6f57c70cd9dc}" ma:internalName="TaxCatchAllLabel" ma:readOnly="true" ma:showField="CatchAllDataLabel" ma:web="2d11f6c9-46f2-45f7-991c-50a89a3b31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axOccurs="1" ma:index="1" ma:displayName="Title"/>
        <xsd:element ref="dc:subject" minOccurs="0" maxOccurs="1"/>
        <xsd:element ref="dc:description" minOccurs="0" maxOccurs="1" ma:index="5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45da61abf024b109f3b8773205202a9 xmlns="2d11f6c9-46f2-45f7-991c-50a89a3b313c">
      <Terms xmlns="http://schemas.microsoft.com/office/infopath/2007/PartnerControls">
        <TermInfo xmlns="http://schemas.microsoft.com/office/infopath/2007/PartnerControls">
          <TermName xmlns="http://schemas.microsoft.com/office/infopath/2007/PartnerControls">brand</TermName>
          <TermId xmlns="http://schemas.microsoft.com/office/infopath/2007/PartnerControls">00f7d2da-6143-46fa-a5df-42aaa6cb9392</TermId>
        </TermInfo>
      </Terms>
    </e45da61abf024b109f3b8773205202a9>
    <m862c45048c744738f3c92beb32fe0db xmlns="2d11f6c9-46f2-45f7-991c-50a89a3b313c">
      <Terms xmlns="http://schemas.microsoft.com/office/infopath/2007/PartnerControls"/>
    </m862c45048c744738f3c92beb32fe0db>
    <TaxCatchAll xmlns="d51b02e1-21b1-47e6-b520-c8d86de43b69">
      <Value>269</Value>
    </TaxCatchAl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471F8-0364-4061-BBF1-FF938BEFA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B2D213-7156-4BC1-8667-665F6F944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11f6c9-46f2-45f7-991c-50a89a3b313c"/>
    <ds:schemaRef ds:uri="d51b02e1-21b1-47e6-b520-c8d86de43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9C27A9-B348-4413-A46C-0C4B3ABE3536}">
  <ds:schemaRefs>
    <ds:schemaRef ds:uri="http://schemas.microsoft.com/office/2006/metadata/properties"/>
    <ds:schemaRef ds:uri="http://schemas.microsoft.com/office/infopath/2007/PartnerControls"/>
    <ds:schemaRef ds:uri="2d11f6c9-46f2-45f7-991c-50a89a3b313c"/>
    <ds:schemaRef ds:uri="d51b02e1-21b1-47e6-b520-c8d86de43b69"/>
  </ds:schemaRefs>
</ds:datastoreItem>
</file>

<file path=customXml/itemProps4.xml><?xml version="1.0" encoding="utf-8"?>
<ds:datastoreItem xmlns:ds="http://schemas.openxmlformats.org/officeDocument/2006/customXml" ds:itemID="{3003CFC3-8D41-4A71-A208-B919B4B34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corporate-template-operational-sa-3.dotx</Template>
  <TotalTime>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Australia operational document template - portrait</dc:title>
  <dc:subject/>
  <dc:creator>Challuri, Ram</dc:creator>
  <cp:keywords>15017.2203</cp:keywords>
  <dc:description/>
  <cp:lastModifiedBy>Challuri, Ram</cp:lastModifiedBy>
  <cp:revision>6</cp:revision>
  <cp:lastPrinted>2022-10-31T05:36:00Z</cp:lastPrinted>
  <dcterms:created xsi:type="dcterms:W3CDTF">2022-10-31T05:29:00Z</dcterms:created>
  <dcterms:modified xsi:type="dcterms:W3CDTF">2022-10-31T05:37:00Z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SIStructure">
    <vt:lpwstr>269;#brand|00f7d2da-6143-46fa-a5df-42aaa6cb9392</vt:lpwstr>
  </property>
  <property fmtid="{D5CDD505-2E9C-101B-9397-08002B2CF9AE}" pid="3" name="ContentTypeId">
    <vt:lpwstr>0x010100BC6B0EF018883849B5DFDC7E9B7A6DDC009E5F9051476A894EA21CFCD0C04BA1F5</vt:lpwstr>
  </property>
  <property fmtid="{D5CDD505-2E9C-101B-9397-08002B2CF9AE}" pid="4" name="Search Keywords">
    <vt:lpwstr/>
  </property>
</Properties>
</file>